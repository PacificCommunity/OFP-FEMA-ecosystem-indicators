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A6C58" w14:textId="77777777" w:rsidR="007C1246" w:rsidRPr="00793F20" w:rsidRDefault="007C1246" w:rsidP="007C1246">
      <w:pPr>
        <w:jc w:val="center"/>
        <w:rPr>
          <w:lang w:val="en-NZ"/>
        </w:rPr>
      </w:pPr>
      <w:r w:rsidRPr="00793F20">
        <w:rPr>
          <w:noProof/>
          <w:lang w:val="en-AU" w:eastAsia="en-AU"/>
        </w:rPr>
        <w:drawing>
          <wp:inline distT="0" distB="0" distL="0" distR="0" wp14:anchorId="2CAE3795" wp14:editId="50AFE5FB">
            <wp:extent cx="2106930" cy="1106805"/>
            <wp:effectExtent l="19050" t="0" r="7620" b="0"/>
            <wp:docPr id="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AI-generated content may be incorrect."/>
                    <pic:cNvPicPr>
                      <a:picLocks noChangeAspect="1" noChangeArrowheads="1"/>
                    </pic:cNvPicPr>
                  </pic:nvPicPr>
                  <pic:blipFill>
                    <a:blip r:embed="rId8" cstate="print"/>
                    <a:srcRect/>
                    <a:stretch>
                      <a:fillRect/>
                    </a:stretch>
                  </pic:blipFill>
                  <pic:spPr bwMode="auto">
                    <a:xfrm>
                      <a:off x="0" y="0"/>
                      <a:ext cx="2106930" cy="1106805"/>
                    </a:xfrm>
                    <a:prstGeom prst="rect">
                      <a:avLst/>
                    </a:prstGeom>
                    <a:noFill/>
                    <a:ln w="9525">
                      <a:noFill/>
                      <a:miter lim="800000"/>
                      <a:headEnd/>
                      <a:tailEnd/>
                    </a:ln>
                  </pic:spPr>
                </pic:pic>
              </a:graphicData>
            </a:graphic>
          </wp:inline>
        </w:drawing>
      </w:r>
    </w:p>
    <w:p w14:paraId="44BB3237" w14:textId="77777777" w:rsidR="007C1246" w:rsidRPr="00793F20" w:rsidRDefault="007C1246" w:rsidP="007C1246">
      <w:pPr>
        <w:spacing w:line="240" w:lineRule="exact"/>
        <w:jc w:val="center"/>
        <w:rPr>
          <w:lang w:val="en-NZ"/>
        </w:rPr>
      </w:pPr>
    </w:p>
    <w:p w14:paraId="5C8239A7" w14:textId="77777777" w:rsidR="007C1246" w:rsidRPr="00793F20" w:rsidRDefault="007C1246" w:rsidP="007C1246">
      <w:pPr>
        <w:spacing w:line="240" w:lineRule="exact"/>
        <w:jc w:val="center"/>
        <w:rPr>
          <w:b/>
          <w:lang w:val="en-NZ"/>
        </w:rPr>
      </w:pPr>
      <w:r w:rsidRPr="00793F20">
        <w:rPr>
          <w:b/>
          <w:lang w:val="en-NZ"/>
        </w:rPr>
        <w:t>SCIENTIFIC COMMITTEE</w:t>
      </w:r>
    </w:p>
    <w:p w14:paraId="0AEA9510" w14:textId="77777777" w:rsidR="007C1246" w:rsidRDefault="007C1246" w:rsidP="007C1246">
      <w:pPr>
        <w:spacing w:line="240" w:lineRule="exact"/>
        <w:jc w:val="center"/>
        <w:rPr>
          <w:b/>
          <w:lang w:val="en-NZ"/>
        </w:rPr>
      </w:pPr>
      <w:r>
        <w:rPr>
          <w:rFonts w:eastAsia="Batang"/>
          <w:b/>
          <w:lang w:val="en-NZ" w:eastAsia="ko-KR"/>
        </w:rPr>
        <w:t xml:space="preserve">TWENTY FIRST </w:t>
      </w:r>
      <w:r w:rsidRPr="00793F20">
        <w:rPr>
          <w:b/>
          <w:lang w:val="en-NZ"/>
        </w:rPr>
        <w:t>REGULAR SESSION</w:t>
      </w:r>
    </w:p>
    <w:p w14:paraId="64652EAC" w14:textId="77777777" w:rsidR="007C1246" w:rsidRPr="00793F20" w:rsidRDefault="007C1246" w:rsidP="007C1246">
      <w:pPr>
        <w:spacing w:line="240" w:lineRule="exact"/>
        <w:rPr>
          <w:b/>
          <w:lang w:val="en-NZ"/>
        </w:rPr>
      </w:pPr>
    </w:p>
    <w:p w14:paraId="18BC6E9A" w14:textId="77777777" w:rsidR="007C1246" w:rsidRPr="00A53738" w:rsidRDefault="007C1246" w:rsidP="007C1246">
      <w:pPr>
        <w:spacing w:line="240" w:lineRule="exact"/>
        <w:jc w:val="center"/>
        <w:rPr>
          <w:lang w:val="en-NZ"/>
        </w:rPr>
      </w:pPr>
      <w:r w:rsidRPr="007D3E19">
        <w:rPr>
          <w:lang w:val="en-NZ"/>
        </w:rPr>
        <w:t>Nuku’alofa</w:t>
      </w:r>
      <w:r>
        <w:rPr>
          <w:lang w:val="en-NZ"/>
        </w:rPr>
        <w:t>, Tonga</w:t>
      </w:r>
    </w:p>
    <w:p w14:paraId="0FEBD5ED" w14:textId="77777777" w:rsidR="007C1246" w:rsidRPr="00793F20" w:rsidRDefault="007C1246" w:rsidP="007C1246">
      <w:pPr>
        <w:spacing w:line="240" w:lineRule="exact"/>
        <w:jc w:val="center"/>
        <w:rPr>
          <w:lang w:val="en-NZ"/>
        </w:rPr>
      </w:pPr>
      <w:r>
        <w:rPr>
          <w:lang w:val="en-NZ"/>
        </w:rPr>
        <w:t>13-21</w:t>
      </w:r>
      <w:r w:rsidRPr="00A53738">
        <w:rPr>
          <w:lang w:val="en-NZ"/>
        </w:rPr>
        <w:t xml:space="preserve"> August 202</w:t>
      </w:r>
      <w:r>
        <w:rPr>
          <w:lang w:val="en-NZ"/>
        </w:rPr>
        <w:t>5</w:t>
      </w:r>
    </w:p>
    <w:p w14:paraId="657A9F9D" w14:textId="7481E37A" w:rsidR="007C1246" w:rsidRPr="00793F20" w:rsidRDefault="007C1246" w:rsidP="007C1246">
      <w:pPr>
        <w:pStyle w:val="BodyText3"/>
        <w:pBdr>
          <w:top w:val="single" w:sz="12" w:space="1" w:color="auto"/>
          <w:bottom w:val="single" w:sz="12" w:space="1" w:color="auto"/>
        </w:pBdr>
        <w:spacing w:after="0"/>
        <w:jc w:val="center"/>
        <w:rPr>
          <w:b/>
          <w:sz w:val="22"/>
          <w:lang w:val="en-NZ"/>
        </w:rPr>
      </w:pPr>
      <w:r>
        <w:rPr>
          <w:b/>
          <w:sz w:val="22"/>
          <w:lang w:val="en-NZ"/>
        </w:rPr>
        <w:t>Ecosystem and climate indicators of the western and central Pacific Ocean</w:t>
      </w:r>
    </w:p>
    <w:p w14:paraId="2C4A44EB" w14:textId="496D740E" w:rsidR="007C1246" w:rsidRPr="003E683F" w:rsidRDefault="007C1246" w:rsidP="007C1246">
      <w:pPr>
        <w:spacing w:before="60"/>
        <w:jc w:val="right"/>
        <w:rPr>
          <w:b/>
          <w:lang w:val="fr-FR"/>
        </w:rPr>
      </w:pPr>
      <w:r w:rsidRPr="003E683F">
        <w:rPr>
          <w:b/>
          <w:lang w:val="fr-FR"/>
        </w:rPr>
        <w:t>WCPFC-SC2</w:t>
      </w:r>
      <w:r>
        <w:rPr>
          <w:b/>
          <w:lang w:val="fr-FR"/>
        </w:rPr>
        <w:t>1</w:t>
      </w:r>
      <w:r w:rsidRPr="003E683F">
        <w:rPr>
          <w:b/>
          <w:lang w:val="fr-FR"/>
        </w:rPr>
        <w:t>-202</w:t>
      </w:r>
      <w:r>
        <w:rPr>
          <w:b/>
          <w:lang w:val="fr-FR"/>
        </w:rPr>
        <w:t>5</w:t>
      </w:r>
      <w:r w:rsidRPr="003E683F">
        <w:rPr>
          <w:b/>
          <w:lang w:val="fr-FR"/>
        </w:rPr>
        <w:t>/</w:t>
      </w:r>
      <w:r w:rsidR="00030A87">
        <w:rPr>
          <w:b/>
          <w:lang w:val="fr-FR"/>
        </w:rPr>
        <w:t>EB</w:t>
      </w:r>
      <w:r w:rsidRPr="003E683F">
        <w:rPr>
          <w:b/>
          <w:lang w:val="fr-FR"/>
        </w:rPr>
        <w:t>-</w:t>
      </w:r>
      <w:r w:rsidR="00030A87">
        <w:rPr>
          <w:b/>
          <w:lang w:val="fr-FR"/>
        </w:rPr>
        <w:t>WP</w:t>
      </w:r>
      <w:r w:rsidRPr="003E683F">
        <w:rPr>
          <w:b/>
          <w:lang w:val="fr-FR"/>
        </w:rPr>
        <w:t>-01</w:t>
      </w:r>
    </w:p>
    <w:p w14:paraId="3842C104" w14:textId="77777777" w:rsidR="007C1246" w:rsidRPr="003E683F" w:rsidRDefault="007C1246" w:rsidP="007C1246">
      <w:pPr>
        <w:spacing w:before="60"/>
        <w:jc w:val="right"/>
        <w:rPr>
          <w:b/>
          <w:lang w:val="fr-FR"/>
        </w:rPr>
      </w:pPr>
      <w:r w:rsidRPr="003E683F">
        <w:rPr>
          <w:b/>
          <w:lang w:val="fr-FR"/>
        </w:rPr>
        <w:t>25 June 202</w:t>
      </w:r>
      <w:r>
        <w:rPr>
          <w:b/>
          <w:lang w:val="fr-FR"/>
        </w:rPr>
        <w:t>5</w:t>
      </w:r>
    </w:p>
    <w:p w14:paraId="73F38187" w14:textId="77777777" w:rsidR="007C1246" w:rsidRPr="003E683F" w:rsidRDefault="007C1246" w:rsidP="007C1246">
      <w:pPr>
        <w:spacing w:line="240" w:lineRule="exact"/>
        <w:jc w:val="center"/>
        <w:rPr>
          <w:lang w:val="fr-FR"/>
        </w:rPr>
      </w:pPr>
    </w:p>
    <w:p w14:paraId="5FBD1865" w14:textId="77777777" w:rsidR="007C1246" w:rsidRPr="003E683F" w:rsidRDefault="007C1246" w:rsidP="007C1246">
      <w:pPr>
        <w:spacing w:line="240" w:lineRule="exact"/>
        <w:jc w:val="center"/>
        <w:rPr>
          <w:lang w:val="fr-FR"/>
        </w:rPr>
      </w:pPr>
    </w:p>
    <w:p w14:paraId="745DBA5F" w14:textId="77777777" w:rsidR="007C1246" w:rsidRPr="003E683F" w:rsidRDefault="007C1246" w:rsidP="007C1246">
      <w:pPr>
        <w:spacing w:line="240" w:lineRule="exact"/>
        <w:jc w:val="center"/>
        <w:rPr>
          <w:lang w:val="fr-FR"/>
        </w:rPr>
      </w:pPr>
    </w:p>
    <w:p w14:paraId="549BF720" w14:textId="714F5D63" w:rsidR="007C1246" w:rsidRDefault="005F38D1" w:rsidP="007C1246">
      <w:pPr>
        <w:jc w:val="center"/>
        <w:rPr>
          <w:lang w:val="en-NZ"/>
        </w:rPr>
      </w:pPr>
      <w:r>
        <w:rPr>
          <w:lang w:val="en-NZ"/>
        </w:rPr>
        <w:t xml:space="preserve">Nicholas </w:t>
      </w:r>
      <w:r w:rsidR="00D949AC">
        <w:rPr>
          <w:lang w:val="en-NZ"/>
        </w:rPr>
        <w:t xml:space="preserve">J </w:t>
      </w:r>
      <w:r>
        <w:rPr>
          <w:lang w:val="en-NZ"/>
        </w:rPr>
        <w:t>Hill</w:t>
      </w:r>
      <w:r>
        <w:rPr>
          <w:vertAlign w:val="superscript"/>
          <w:lang w:val="en-NZ"/>
        </w:rPr>
        <w:t>1</w:t>
      </w:r>
      <w:r>
        <w:rPr>
          <w:lang w:val="en-NZ"/>
        </w:rPr>
        <w:t>, Simon Nicol</w:t>
      </w:r>
      <w:r>
        <w:rPr>
          <w:vertAlign w:val="superscript"/>
          <w:lang w:val="en-NZ"/>
        </w:rPr>
        <w:t>1</w:t>
      </w:r>
      <w:r>
        <w:rPr>
          <w:lang w:val="en-NZ"/>
        </w:rPr>
        <w:t>, Joanne Potts</w:t>
      </w:r>
      <w:r>
        <w:rPr>
          <w:vertAlign w:val="superscript"/>
          <w:lang w:val="en-NZ"/>
        </w:rPr>
        <w:t>1</w:t>
      </w:r>
      <w:r>
        <w:rPr>
          <w:lang w:val="en-NZ"/>
        </w:rPr>
        <w:t>, Bernadette Sloyan</w:t>
      </w:r>
      <w:r>
        <w:rPr>
          <w:vertAlign w:val="superscript"/>
          <w:lang w:val="en-NZ"/>
        </w:rPr>
        <w:t>2</w:t>
      </w:r>
      <w:r>
        <w:rPr>
          <w:lang w:val="en-NZ"/>
        </w:rPr>
        <w:t>, Thomas Moore</w:t>
      </w:r>
      <w:r>
        <w:rPr>
          <w:vertAlign w:val="superscript"/>
          <w:lang w:val="en-NZ"/>
        </w:rPr>
        <w:t>2</w:t>
      </w:r>
    </w:p>
    <w:p w14:paraId="7E647212" w14:textId="77777777" w:rsidR="007C1246" w:rsidRDefault="007C1246" w:rsidP="007C1246">
      <w:pPr>
        <w:jc w:val="center"/>
        <w:rPr>
          <w:lang w:val="en-NZ"/>
        </w:rPr>
      </w:pPr>
    </w:p>
    <w:p w14:paraId="6E790882" w14:textId="77777777" w:rsidR="007C1246" w:rsidRDefault="007C1246" w:rsidP="007C1246">
      <w:pPr>
        <w:jc w:val="center"/>
        <w:rPr>
          <w:lang w:val="en-NZ"/>
        </w:rPr>
      </w:pPr>
    </w:p>
    <w:p w14:paraId="344859B0" w14:textId="77777777" w:rsidR="007C1246" w:rsidRDefault="007C1246" w:rsidP="007C1246">
      <w:pPr>
        <w:jc w:val="center"/>
        <w:rPr>
          <w:lang w:val="en-NZ"/>
        </w:rPr>
      </w:pPr>
    </w:p>
    <w:p w14:paraId="56A59585" w14:textId="77777777" w:rsidR="007C1246" w:rsidRDefault="007C1246" w:rsidP="007C1246">
      <w:pPr>
        <w:jc w:val="center"/>
        <w:rPr>
          <w:lang w:val="en-NZ"/>
        </w:rPr>
      </w:pPr>
    </w:p>
    <w:p w14:paraId="2965EE54" w14:textId="77777777" w:rsidR="007C1246" w:rsidRDefault="007C1246" w:rsidP="007C1246">
      <w:pPr>
        <w:jc w:val="center"/>
        <w:rPr>
          <w:lang w:val="en-NZ"/>
        </w:rPr>
      </w:pPr>
    </w:p>
    <w:p w14:paraId="4674CC48" w14:textId="77777777" w:rsidR="007C1246" w:rsidRDefault="007C1246" w:rsidP="007C1246">
      <w:pPr>
        <w:jc w:val="center"/>
        <w:rPr>
          <w:lang w:val="en-NZ"/>
        </w:rPr>
      </w:pPr>
    </w:p>
    <w:p w14:paraId="25850ED4" w14:textId="77777777" w:rsidR="005F38D1" w:rsidRDefault="005F38D1" w:rsidP="007C1246">
      <w:pPr>
        <w:jc w:val="center"/>
        <w:rPr>
          <w:lang w:val="en-NZ"/>
        </w:rPr>
      </w:pPr>
    </w:p>
    <w:p w14:paraId="00EFBCC1" w14:textId="77777777" w:rsidR="007C1246" w:rsidRDefault="007C1246" w:rsidP="001020EF">
      <w:pPr>
        <w:rPr>
          <w:b/>
          <w:bCs/>
        </w:rPr>
      </w:pPr>
    </w:p>
    <w:p w14:paraId="255B8C19" w14:textId="77777777" w:rsidR="007C1246" w:rsidRDefault="007C1246" w:rsidP="001020EF">
      <w:pPr>
        <w:rPr>
          <w:b/>
          <w:bCs/>
        </w:rPr>
      </w:pPr>
    </w:p>
    <w:p w14:paraId="063BA90C" w14:textId="0706ACA1" w:rsidR="009307E1" w:rsidRPr="00C233B0" w:rsidRDefault="009307E1" w:rsidP="001020EF"/>
    <w:p w14:paraId="4A14945B" w14:textId="757E3D68" w:rsidR="002403D2" w:rsidRDefault="000674EA" w:rsidP="001020EF">
      <w:r>
        <w:br/>
      </w:r>
    </w:p>
    <w:sdt>
      <w:sdtPr>
        <w:id w:val="1140001797"/>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14:paraId="01577737" w14:textId="23BCEDC1" w:rsidR="005F7334" w:rsidRDefault="005F7334">
          <w:pPr>
            <w:pStyle w:val="TOCHeading"/>
          </w:pPr>
          <w:r>
            <w:t>Contents</w:t>
          </w:r>
        </w:p>
        <w:p w14:paraId="112E8206" w14:textId="3D7CD62D" w:rsidR="008D6D2F" w:rsidRDefault="006D14CD">
          <w:pPr>
            <w:pStyle w:val="TOC1"/>
            <w:tabs>
              <w:tab w:val="right" w:leader="dot" w:pos="9016"/>
            </w:tabs>
            <w:rPr>
              <w:rFonts w:eastAsiaTheme="minorEastAsia"/>
              <w:noProof/>
              <w:kern w:val="2"/>
              <w:sz w:val="24"/>
              <w:szCs w:val="24"/>
              <w:lang w:val="en-AU" w:eastAsia="en-AU"/>
              <w14:ligatures w14:val="standardContextual"/>
            </w:rPr>
          </w:pPr>
          <w:r>
            <w:fldChar w:fldCharType="begin"/>
          </w:r>
          <w:r>
            <w:instrText xml:space="preserve"> TOC \o "1-2" \h \z \u </w:instrText>
          </w:r>
          <w:r>
            <w:fldChar w:fldCharType="separate"/>
          </w:r>
          <w:hyperlink w:anchor="_Toc202270021" w:history="1">
            <w:r w:rsidR="008D6D2F" w:rsidRPr="004950BD">
              <w:rPr>
                <w:rStyle w:val="Hyperlink"/>
                <w:noProof/>
              </w:rPr>
              <w:t>Executive Summary</w:t>
            </w:r>
            <w:r w:rsidR="008D6D2F">
              <w:rPr>
                <w:noProof/>
                <w:webHidden/>
              </w:rPr>
              <w:tab/>
            </w:r>
            <w:r w:rsidR="008D6D2F">
              <w:rPr>
                <w:noProof/>
                <w:webHidden/>
              </w:rPr>
              <w:fldChar w:fldCharType="begin"/>
            </w:r>
            <w:r w:rsidR="008D6D2F">
              <w:rPr>
                <w:noProof/>
                <w:webHidden/>
              </w:rPr>
              <w:instrText xml:space="preserve"> PAGEREF _Toc202270021 \h </w:instrText>
            </w:r>
            <w:r w:rsidR="008D6D2F">
              <w:rPr>
                <w:noProof/>
                <w:webHidden/>
              </w:rPr>
            </w:r>
            <w:r w:rsidR="008D6D2F">
              <w:rPr>
                <w:noProof/>
                <w:webHidden/>
              </w:rPr>
              <w:fldChar w:fldCharType="separate"/>
            </w:r>
            <w:r w:rsidR="008D6D2F">
              <w:rPr>
                <w:noProof/>
                <w:webHidden/>
              </w:rPr>
              <w:t>3</w:t>
            </w:r>
            <w:r w:rsidR="008D6D2F">
              <w:rPr>
                <w:noProof/>
                <w:webHidden/>
              </w:rPr>
              <w:fldChar w:fldCharType="end"/>
            </w:r>
          </w:hyperlink>
        </w:p>
        <w:p w14:paraId="403ECA11" w14:textId="66B1DF48" w:rsidR="008D6D2F" w:rsidRDefault="008D6D2F">
          <w:pPr>
            <w:pStyle w:val="TOC2"/>
            <w:tabs>
              <w:tab w:val="right" w:leader="dot" w:pos="9016"/>
            </w:tabs>
            <w:rPr>
              <w:rFonts w:eastAsiaTheme="minorEastAsia"/>
              <w:noProof/>
              <w:kern w:val="2"/>
              <w:sz w:val="24"/>
              <w:szCs w:val="24"/>
              <w:lang w:val="en-AU" w:eastAsia="en-AU"/>
              <w14:ligatures w14:val="standardContextual"/>
            </w:rPr>
          </w:pPr>
          <w:hyperlink w:anchor="_Toc202270022" w:history="1">
            <w:r w:rsidRPr="004950BD">
              <w:rPr>
                <w:rStyle w:val="Hyperlink"/>
                <w:noProof/>
              </w:rPr>
              <w:t>Recommendations</w:t>
            </w:r>
            <w:r>
              <w:rPr>
                <w:noProof/>
                <w:webHidden/>
              </w:rPr>
              <w:tab/>
            </w:r>
            <w:r>
              <w:rPr>
                <w:noProof/>
                <w:webHidden/>
              </w:rPr>
              <w:fldChar w:fldCharType="begin"/>
            </w:r>
            <w:r>
              <w:rPr>
                <w:noProof/>
                <w:webHidden/>
              </w:rPr>
              <w:instrText xml:space="preserve"> PAGEREF _Toc202270022 \h </w:instrText>
            </w:r>
            <w:r>
              <w:rPr>
                <w:noProof/>
                <w:webHidden/>
              </w:rPr>
            </w:r>
            <w:r>
              <w:rPr>
                <w:noProof/>
                <w:webHidden/>
              </w:rPr>
              <w:fldChar w:fldCharType="separate"/>
            </w:r>
            <w:r>
              <w:rPr>
                <w:noProof/>
                <w:webHidden/>
              </w:rPr>
              <w:t>3</w:t>
            </w:r>
            <w:r>
              <w:rPr>
                <w:noProof/>
                <w:webHidden/>
              </w:rPr>
              <w:fldChar w:fldCharType="end"/>
            </w:r>
          </w:hyperlink>
        </w:p>
        <w:p w14:paraId="43DAB642" w14:textId="103AFBFB" w:rsidR="008D6D2F" w:rsidRDefault="008D6D2F">
          <w:pPr>
            <w:pStyle w:val="TOC1"/>
            <w:tabs>
              <w:tab w:val="right" w:leader="dot" w:pos="9016"/>
            </w:tabs>
            <w:rPr>
              <w:rFonts w:eastAsiaTheme="minorEastAsia"/>
              <w:noProof/>
              <w:kern w:val="2"/>
              <w:sz w:val="24"/>
              <w:szCs w:val="24"/>
              <w:lang w:val="en-AU" w:eastAsia="en-AU"/>
              <w14:ligatures w14:val="standardContextual"/>
            </w:rPr>
          </w:pPr>
          <w:hyperlink w:anchor="_Toc202270023" w:history="1">
            <w:r w:rsidRPr="004950BD">
              <w:rPr>
                <w:rStyle w:val="Hyperlink"/>
                <w:noProof/>
              </w:rPr>
              <w:t>Introduction</w:t>
            </w:r>
            <w:r>
              <w:rPr>
                <w:noProof/>
                <w:webHidden/>
              </w:rPr>
              <w:tab/>
            </w:r>
            <w:r>
              <w:rPr>
                <w:noProof/>
                <w:webHidden/>
              </w:rPr>
              <w:fldChar w:fldCharType="begin"/>
            </w:r>
            <w:r>
              <w:rPr>
                <w:noProof/>
                <w:webHidden/>
              </w:rPr>
              <w:instrText xml:space="preserve"> PAGEREF _Toc202270023 \h </w:instrText>
            </w:r>
            <w:r>
              <w:rPr>
                <w:noProof/>
                <w:webHidden/>
              </w:rPr>
            </w:r>
            <w:r>
              <w:rPr>
                <w:noProof/>
                <w:webHidden/>
              </w:rPr>
              <w:fldChar w:fldCharType="separate"/>
            </w:r>
            <w:r>
              <w:rPr>
                <w:noProof/>
                <w:webHidden/>
              </w:rPr>
              <w:t>4</w:t>
            </w:r>
            <w:r>
              <w:rPr>
                <w:noProof/>
                <w:webHidden/>
              </w:rPr>
              <w:fldChar w:fldCharType="end"/>
            </w:r>
          </w:hyperlink>
        </w:p>
        <w:p w14:paraId="388ED1C7" w14:textId="29305DE4" w:rsidR="008D6D2F" w:rsidRDefault="008D6D2F">
          <w:pPr>
            <w:pStyle w:val="TOC2"/>
            <w:tabs>
              <w:tab w:val="right" w:leader="dot" w:pos="9016"/>
            </w:tabs>
            <w:rPr>
              <w:rFonts w:eastAsiaTheme="minorEastAsia"/>
              <w:noProof/>
              <w:kern w:val="2"/>
              <w:sz w:val="24"/>
              <w:szCs w:val="24"/>
              <w:lang w:val="en-AU" w:eastAsia="en-AU"/>
              <w14:ligatures w14:val="standardContextual"/>
            </w:rPr>
          </w:pPr>
          <w:hyperlink w:anchor="_Toc202270024" w:history="1">
            <w:r w:rsidRPr="004950BD">
              <w:rPr>
                <w:rStyle w:val="Hyperlink"/>
                <w:noProof/>
              </w:rPr>
              <w:t>Terms of Reference</w:t>
            </w:r>
            <w:r>
              <w:rPr>
                <w:noProof/>
                <w:webHidden/>
              </w:rPr>
              <w:tab/>
            </w:r>
            <w:r>
              <w:rPr>
                <w:noProof/>
                <w:webHidden/>
              </w:rPr>
              <w:fldChar w:fldCharType="begin"/>
            </w:r>
            <w:r>
              <w:rPr>
                <w:noProof/>
                <w:webHidden/>
              </w:rPr>
              <w:instrText xml:space="preserve"> PAGEREF _Toc202270024 \h </w:instrText>
            </w:r>
            <w:r>
              <w:rPr>
                <w:noProof/>
                <w:webHidden/>
              </w:rPr>
            </w:r>
            <w:r>
              <w:rPr>
                <w:noProof/>
                <w:webHidden/>
              </w:rPr>
              <w:fldChar w:fldCharType="separate"/>
            </w:r>
            <w:r>
              <w:rPr>
                <w:noProof/>
                <w:webHidden/>
              </w:rPr>
              <w:t>4</w:t>
            </w:r>
            <w:r>
              <w:rPr>
                <w:noProof/>
                <w:webHidden/>
              </w:rPr>
              <w:fldChar w:fldCharType="end"/>
            </w:r>
          </w:hyperlink>
        </w:p>
        <w:p w14:paraId="5A1283ED" w14:textId="18223FD5" w:rsidR="008D6D2F" w:rsidRDefault="008D6D2F">
          <w:pPr>
            <w:pStyle w:val="TOC2"/>
            <w:tabs>
              <w:tab w:val="right" w:leader="dot" w:pos="9016"/>
            </w:tabs>
            <w:rPr>
              <w:rFonts w:eastAsiaTheme="minorEastAsia"/>
              <w:noProof/>
              <w:kern w:val="2"/>
              <w:sz w:val="24"/>
              <w:szCs w:val="24"/>
              <w:lang w:val="en-AU" w:eastAsia="en-AU"/>
              <w14:ligatures w14:val="standardContextual"/>
            </w:rPr>
          </w:pPr>
          <w:hyperlink w:anchor="_Toc202270025" w:history="1">
            <w:r w:rsidRPr="004950BD">
              <w:rPr>
                <w:rStyle w:val="Hyperlink"/>
                <w:noProof/>
              </w:rPr>
              <w:t>Objectives</w:t>
            </w:r>
            <w:r>
              <w:rPr>
                <w:noProof/>
                <w:webHidden/>
              </w:rPr>
              <w:tab/>
            </w:r>
            <w:r>
              <w:rPr>
                <w:noProof/>
                <w:webHidden/>
              </w:rPr>
              <w:fldChar w:fldCharType="begin"/>
            </w:r>
            <w:r>
              <w:rPr>
                <w:noProof/>
                <w:webHidden/>
              </w:rPr>
              <w:instrText xml:space="preserve"> PAGEREF _Toc202270025 \h </w:instrText>
            </w:r>
            <w:r>
              <w:rPr>
                <w:noProof/>
                <w:webHidden/>
              </w:rPr>
            </w:r>
            <w:r>
              <w:rPr>
                <w:noProof/>
                <w:webHidden/>
              </w:rPr>
              <w:fldChar w:fldCharType="separate"/>
            </w:r>
            <w:r>
              <w:rPr>
                <w:noProof/>
                <w:webHidden/>
              </w:rPr>
              <w:t>5</w:t>
            </w:r>
            <w:r>
              <w:rPr>
                <w:noProof/>
                <w:webHidden/>
              </w:rPr>
              <w:fldChar w:fldCharType="end"/>
            </w:r>
          </w:hyperlink>
        </w:p>
        <w:p w14:paraId="135C03A0" w14:textId="3995093C" w:rsidR="008D6D2F" w:rsidRDefault="008D6D2F">
          <w:pPr>
            <w:pStyle w:val="TOC1"/>
            <w:tabs>
              <w:tab w:val="right" w:leader="dot" w:pos="9016"/>
            </w:tabs>
            <w:rPr>
              <w:rFonts w:eastAsiaTheme="minorEastAsia"/>
              <w:noProof/>
              <w:kern w:val="2"/>
              <w:sz w:val="24"/>
              <w:szCs w:val="24"/>
              <w:lang w:val="en-AU" w:eastAsia="en-AU"/>
              <w14:ligatures w14:val="standardContextual"/>
            </w:rPr>
          </w:pPr>
          <w:hyperlink w:anchor="_Toc202270026" w:history="1">
            <w:r w:rsidRPr="004950BD">
              <w:rPr>
                <w:rStyle w:val="Hyperlink"/>
                <w:noProof/>
              </w:rPr>
              <w:t>Suva ecosystem and climate indicators workshop</w:t>
            </w:r>
            <w:r>
              <w:rPr>
                <w:noProof/>
                <w:webHidden/>
              </w:rPr>
              <w:tab/>
            </w:r>
            <w:r>
              <w:rPr>
                <w:noProof/>
                <w:webHidden/>
              </w:rPr>
              <w:fldChar w:fldCharType="begin"/>
            </w:r>
            <w:r>
              <w:rPr>
                <w:noProof/>
                <w:webHidden/>
              </w:rPr>
              <w:instrText xml:space="preserve"> PAGEREF _Toc202270026 \h </w:instrText>
            </w:r>
            <w:r>
              <w:rPr>
                <w:noProof/>
                <w:webHidden/>
              </w:rPr>
            </w:r>
            <w:r>
              <w:rPr>
                <w:noProof/>
                <w:webHidden/>
              </w:rPr>
              <w:fldChar w:fldCharType="separate"/>
            </w:r>
            <w:r>
              <w:rPr>
                <w:noProof/>
                <w:webHidden/>
              </w:rPr>
              <w:t>6</w:t>
            </w:r>
            <w:r>
              <w:rPr>
                <w:noProof/>
                <w:webHidden/>
              </w:rPr>
              <w:fldChar w:fldCharType="end"/>
            </w:r>
          </w:hyperlink>
        </w:p>
        <w:p w14:paraId="4C03D383" w14:textId="420DB4D5" w:rsidR="008D6D2F" w:rsidRDefault="008D6D2F">
          <w:pPr>
            <w:pStyle w:val="TOC1"/>
            <w:tabs>
              <w:tab w:val="right" w:leader="dot" w:pos="9016"/>
            </w:tabs>
            <w:rPr>
              <w:rFonts w:eastAsiaTheme="minorEastAsia"/>
              <w:noProof/>
              <w:kern w:val="2"/>
              <w:sz w:val="24"/>
              <w:szCs w:val="24"/>
              <w:lang w:val="en-AU" w:eastAsia="en-AU"/>
              <w14:ligatures w14:val="standardContextual"/>
            </w:rPr>
          </w:pPr>
          <w:hyperlink w:anchor="_Toc202270027" w:history="1">
            <w:r w:rsidRPr="004950BD">
              <w:rPr>
                <w:rStyle w:val="Hyperlink"/>
                <w:noProof/>
              </w:rPr>
              <w:t>2024 environment summary</w:t>
            </w:r>
            <w:r>
              <w:rPr>
                <w:noProof/>
                <w:webHidden/>
              </w:rPr>
              <w:tab/>
            </w:r>
            <w:r>
              <w:rPr>
                <w:noProof/>
                <w:webHidden/>
              </w:rPr>
              <w:fldChar w:fldCharType="begin"/>
            </w:r>
            <w:r>
              <w:rPr>
                <w:noProof/>
                <w:webHidden/>
              </w:rPr>
              <w:instrText xml:space="preserve"> PAGEREF _Toc202270027 \h </w:instrText>
            </w:r>
            <w:r>
              <w:rPr>
                <w:noProof/>
                <w:webHidden/>
              </w:rPr>
            </w:r>
            <w:r>
              <w:rPr>
                <w:noProof/>
                <w:webHidden/>
              </w:rPr>
              <w:fldChar w:fldCharType="separate"/>
            </w:r>
            <w:r>
              <w:rPr>
                <w:noProof/>
                <w:webHidden/>
              </w:rPr>
              <w:t>7</w:t>
            </w:r>
            <w:r>
              <w:rPr>
                <w:noProof/>
                <w:webHidden/>
              </w:rPr>
              <w:fldChar w:fldCharType="end"/>
            </w:r>
          </w:hyperlink>
        </w:p>
        <w:p w14:paraId="49D61FE2" w14:textId="13DE5DBA" w:rsidR="008D6D2F" w:rsidRDefault="008D6D2F">
          <w:pPr>
            <w:pStyle w:val="TOC1"/>
            <w:tabs>
              <w:tab w:val="right" w:leader="dot" w:pos="9016"/>
            </w:tabs>
            <w:rPr>
              <w:rFonts w:eastAsiaTheme="minorEastAsia"/>
              <w:noProof/>
              <w:kern w:val="2"/>
              <w:sz w:val="24"/>
              <w:szCs w:val="24"/>
              <w:lang w:val="en-AU" w:eastAsia="en-AU"/>
              <w14:ligatures w14:val="standardContextual"/>
            </w:rPr>
          </w:pPr>
          <w:hyperlink w:anchor="_Toc202270028" w:history="1">
            <w:r w:rsidRPr="004950BD">
              <w:rPr>
                <w:rStyle w:val="Hyperlink"/>
                <w:noProof/>
              </w:rPr>
              <w:t>Proposed indicators</w:t>
            </w:r>
            <w:r>
              <w:rPr>
                <w:noProof/>
                <w:webHidden/>
              </w:rPr>
              <w:tab/>
            </w:r>
            <w:r>
              <w:rPr>
                <w:noProof/>
                <w:webHidden/>
              </w:rPr>
              <w:fldChar w:fldCharType="begin"/>
            </w:r>
            <w:r>
              <w:rPr>
                <w:noProof/>
                <w:webHidden/>
              </w:rPr>
              <w:instrText xml:space="preserve"> PAGEREF _Toc202270028 \h </w:instrText>
            </w:r>
            <w:r>
              <w:rPr>
                <w:noProof/>
                <w:webHidden/>
              </w:rPr>
            </w:r>
            <w:r>
              <w:rPr>
                <w:noProof/>
                <w:webHidden/>
              </w:rPr>
              <w:fldChar w:fldCharType="separate"/>
            </w:r>
            <w:r>
              <w:rPr>
                <w:noProof/>
                <w:webHidden/>
              </w:rPr>
              <w:t>7</w:t>
            </w:r>
            <w:r>
              <w:rPr>
                <w:noProof/>
                <w:webHidden/>
              </w:rPr>
              <w:fldChar w:fldCharType="end"/>
            </w:r>
          </w:hyperlink>
        </w:p>
        <w:p w14:paraId="3691EC08" w14:textId="4DCA54A2" w:rsidR="008D6D2F" w:rsidRDefault="008D6D2F">
          <w:pPr>
            <w:pStyle w:val="TOC2"/>
            <w:tabs>
              <w:tab w:val="right" w:leader="dot" w:pos="9016"/>
            </w:tabs>
            <w:rPr>
              <w:rFonts w:eastAsiaTheme="minorEastAsia"/>
              <w:noProof/>
              <w:kern w:val="2"/>
              <w:sz w:val="24"/>
              <w:szCs w:val="24"/>
              <w:lang w:val="en-AU" w:eastAsia="en-AU"/>
              <w14:ligatures w14:val="standardContextual"/>
            </w:rPr>
          </w:pPr>
          <w:hyperlink w:anchor="_Toc202270029" w:history="1">
            <w:r w:rsidRPr="004950BD">
              <w:rPr>
                <w:rStyle w:val="Hyperlink"/>
                <w:noProof/>
              </w:rPr>
              <w:t>Indicator 1: Centre of gravity (COG) of the purse seine fishery</w:t>
            </w:r>
            <w:r>
              <w:rPr>
                <w:noProof/>
                <w:webHidden/>
              </w:rPr>
              <w:tab/>
            </w:r>
            <w:r>
              <w:rPr>
                <w:noProof/>
                <w:webHidden/>
              </w:rPr>
              <w:fldChar w:fldCharType="begin"/>
            </w:r>
            <w:r>
              <w:rPr>
                <w:noProof/>
                <w:webHidden/>
              </w:rPr>
              <w:instrText xml:space="preserve"> PAGEREF _Toc202270029 \h </w:instrText>
            </w:r>
            <w:r>
              <w:rPr>
                <w:noProof/>
                <w:webHidden/>
              </w:rPr>
            </w:r>
            <w:r>
              <w:rPr>
                <w:noProof/>
                <w:webHidden/>
              </w:rPr>
              <w:fldChar w:fldCharType="separate"/>
            </w:r>
            <w:r>
              <w:rPr>
                <w:noProof/>
                <w:webHidden/>
              </w:rPr>
              <w:t>7</w:t>
            </w:r>
            <w:r>
              <w:rPr>
                <w:noProof/>
                <w:webHidden/>
              </w:rPr>
              <w:fldChar w:fldCharType="end"/>
            </w:r>
          </w:hyperlink>
        </w:p>
        <w:p w14:paraId="1718BAF6" w14:textId="46681B72" w:rsidR="008D6D2F" w:rsidRDefault="008D6D2F">
          <w:pPr>
            <w:pStyle w:val="TOC2"/>
            <w:tabs>
              <w:tab w:val="right" w:leader="dot" w:pos="9016"/>
            </w:tabs>
            <w:rPr>
              <w:rFonts w:eastAsiaTheme="minorEastAsia"/>
              <w:noProof/>
              <w:kern w:val="2"/>
              <w:sz w:val="24"/>
              <w:szCs w:val="24"/>
              <w:lang w:val="en-AU" w:eastAsia="en-AU"/>
              <w14:ligatures w14:val="standardContextual"/>
            </w:rPr>
          </w:pPr>
          <w:hyperlink w:anchor="_Toc202270030" w:history="1">
            <w:r w:rsidRPr="004950BD">
              <w:rPr>
                <w:rStyle w:val="Hyperlink"/>
                <w:noProof/>
              </w:rPr>
              <w:t>Indicator 2: Size composition of tunas</w:t>
            </w:r>
            <w:r>
              <w:rPr>
                <w:noProof/>
                <w:webHidden/>
              </w:rPr>
              <w:tab/>
            </w:r>
            <w:r>
              <w:rPr>
                <w:noProof/>
                <w:webHidden/>
              </w:rPr>
              <w:fldChar w:fldCharType="begin"/>
            </w:r>
            <w:r>
              <w:rPr>
                <w:noProof/>
                <w:webHidden/>
              </w:rPr>
              <w:instrText xml:space="preserve"> PAGEREF _Toc202270030 \h </w:instrText>
            </w:r>
            <w:r>
              <w:rPr>
                <w:noProof/>
                <w:webHidden/>
              </w:rPr>
            </w:r>
            <w:r>
              <w:rPr>
                <w:noProof/>
                <w:webHidden/>
              </w:rPr>
              <w:fldChar w:fldCharType="separate"/>
            </w:r>
            <w:r>
              <w:rPr>
                <w:noProof/>
                <w:webHidden/>
              </w:rPr>
              <w:t>12</w:t>
            </w:r>
            <w:r>
              <w:rPr>
                <w:noProof/>
                <w:webHidden/>
              </w:rPr>
              <w:fldChar w:fldCharType="end"/>
            </w:r>
          </w:hyperlink>
        </w:p>
        <w:p w14:paraId="2AC930DB" w14:textId="5F67E2D2" w:rsidR="008D6D2F" w:rsidRDefault="008D6D2F">
          <w:pPr>
            <w:pStyle w:val="TOC1"/>
            <w:tabs>
              <w:tab w:val="right" w:leader="dot" w:pos="9016"/>
            </w:tabs>
            <w:rPr>
              <w:rFonts w:eastAsiaTheme="minorEastAsia"/>
              <w:noProof/>
              <w:kern w:val="2"/>
              <w:sz w:val="24"/>
              <w:szCs w:val="24"/>
              <w:lang w:val="en-AU" w:eastAsia="en-AU"/>
              <w14:ligatures w14:val="standardContextual"/>
            </w:rPr>
          </w:pPr>
          <w:hyperlink w:anchor="_Toc202270031" w:history="1">
            <w:r w:rsidRPr="004950BD">
              <w:rPr>
                <w:rStyle w:val="Hyperlink"/>
                <w:noProof/>
              </w:rPr>
              <w:t>Annex 1: Suva ecosystem and climate indicators workshop agenda</w:t>
            </w:r>
            <w:r>
              <w:rPr>
                <w:noProof/>
                <w:webHidden/>
              </w:rPr>
              <w:tab/>
            </w:r>
            <w:r>
              <w:rPr>
                <w:noProof/>
                <w:webHidden/>
              </w:rPr>
              <w:fldChar w:fldCharType="begin"/>
            </w:r>
            <w:r>
              <w:rPr>
                <w:noProof/>
                <w:webHidden/>
              </w:rPr>
              <w:instrText xml:space="preserve"> PAGEREF _Toc202270031 \h </w:instrText>
            </w:r>
            <w:r>
              <w:rPr>
                <w:noProof/>
                <w:webHidden/>
              </w:rPr>
            </w:r>
            <w:r>
              <w:rPr>
                <w:noProof/>
                <w:webHidden/>
              </w:rPr>
              <w:fldChar w:fldCharType="separate"/>
            </w:r>
            <w:r>
              <w:rPr>
                <w:noProof/>
                <w:webHidden/>
              </w:rPr>
              <w:t>16</w:t>
            </w:r>
            <w:r>
              <w:rPr>
                <w:noProof/>
                <w:webHidden/>
              </w:rPr>
              <w:fldChar w:fldCharType="end"/>
            </w:r>
          </w:hyperlink>
        </w:p>
        <w:p w14:paraId="036411F6" w14:textId="0962E25C" w:rsidR="008D6D2F" w:rsidRDefault="008D6D2F">
          <w:pPr>
            <w:pStyle w:val="TOC1"/>
            <w:tabs>
              <w:tab w:val="right" w:leader="dot" w:pos="9016"/>
            </w:tabs>
            <w:rPr>
              <w:rFonts w:eastAsiaTheme="minorEastAsia"/>
              <w:noProof/>
              <w:kern w:val="2"/>
              <w:sz w:val="24"/>
              <w:szCs w:val="24"/>
              <w:lang w:val="en-AU" w:eastAsia="en-AU"/>
              <w14:ligatures w14:val="standardContextual"/>
            </w:rPr>
          </w:pPr>
          <w:hyperlink w:anchor="_Toc202270032" w:history="1">
            <w:r w:rsidRPr="004950BD">
              <w:rPr>
                <w:rStyle w:val="Hyperlink"/>
                <w:noProof/>
              </w:rPr>
              <w:t>Annex 2: Ecosystem and climate indicators workshop list of participants</w:t>
            </w:r>
            <w:r>
              <w:rPr>
                <w:noProof/>
                <w:webHidden/>
              </w:rPr>
              <w:tab/>
            </w:r>
            <w:r>
              <w:rPr>
                <w:noProof/>
                <w:webHidden/>
              </w:rPr>
              <w:fldChar w:fldCharType="begin"/>
            </w:r>
            <w:r>
              <w:rPr>
                <w:noProof/>
                <w:webHidden/>
              </w:rPr>
              <w:instrText xml:space="preserve"> PAGEREF _Toc202270032 \h </w:instrText>
            </w:r>
            <w:r>
              <w:rPr>
                <w:noProof/>
                <w:webHidden/>
              </w:rPr>
            </w:r>
            <w:r>
              <w:rPr>
                <w:noProof/>
                <w:webHidden/>
              </w:rPr>
              <w:fldChar w:fldCharType="separate"/>
            </w:r>
            <w:r>
              <w:rPr>
                <w:noProof/>
                <w:webHidden/>
              </w:rPr>
              <w:t>18</w:t>
            </w:r>
            <w:r>
              <w:rPr>
                <w:noProof/>
                <w:webHidden/>
              </w:rPr>
              <w:fldChar w:fldCharType="end"/>
            </w:r>
          </w:hyperlink>
        </w:p>
        <w:p w14:paraId="3111BA06" w14:textId="56328537" w:rsidR="008D6D2F" w:rsidRDefault="008D6D2F">
          <w:pPr>
            <w:pStyle w:val="TOC1"/>
            <w:tabs>
              <w:tab w:val="right" w:leader="dot" w:pos="9016"/>
            </w:tabs>
            <w:rPr>
              <w:rFonts w:eastAsiaTheme="minorEastAsia"/>
              <w:noProof/>
              <w:kern w:val="2"/>
              <w:sz w:val="24"/>
              <w:szCs w:val="24"/>
              <w:lang w:val="en-AU" w:eastAsia="en-AU"/>
              <w14:ligatures w14:val="standardContextual"/>
            </w:rPr>
          </w:pPr>
          <w:hyperlink w:anchor="_Toc202270033" w:history="1">
            <w:r w:rsidRPr="004950BD">
              <w:rPr>
                <w:rStyle w:val="Hyperlink"/>
                <w:noProof/>
              </w:rPr>
              <w:t>Annex 3: Exploring evidence of climate change driven shifts in the longitude of WCPFC purse seine effort</w:t>
            </w:r>
            <w:r>
              <w:rPr>
                <w:noProof/>
                <w:webHidden/>
              </w:rPr>
              <w:tab/>
            </w:r>
            <w:r>
              <w:rPr>
                <w:noProof/>
                <w:webHidden/>
              </w:rPr>
              <w:fldChar w:fldCharType="begin"/>
            </w:r>
            <w:r>
              <w:rPr>
                <w:noProof/>
                <w:webHidden/>
              </w:rPr>
              <w:instrText xml:space="preserve"> PAGEREF _Toc202270033 \h </w:instrText>
            </w:r>
            <w:r>
              <w:rPr>
                <w:noProof/>
                <w:webHidden/>
              </w:rPr>
            </w:r>
            <w:r>
              <w:rPr>
                <w:noProof/>
                <w:webHidden/>
              </w:rPr>
              <w:fldChar w:fldCharType="separate"/>
            </w:r>
            <w:r>
              <w:rPr>
                <w:noProof/>
                <w:webHidden/>
              </w:rPr>
              <w:t>19</w:t>
            </w:r>
            <w:r>
              <w:rPr>
                <w:noProof/>
                <w:webHidden/>
              </w:rPr>
              <w:fldChar w:fldCharType="end"/>
            </w:r>
          </w:hyperlink>
        </w:p>
        <w:p w14:paraId="101A3FBD" w14:textId="17B88D8E" w:rsidR="008D6D2F" w:rsidRDefault="008D6D2F">
          <w:pPr>
            <w:pStyle w:val="TOC2"/>
            <w:tabs>
              <w:tab w:val="right" w:leader="dot" w:pos="9016"/>
            </w:tabs>
            <w:rPr>
              <w:rFonts w:eastAsiaTheme="minorEastAsia"/>
              <w:noProof/>
              <w:kern w:val="2"/>
              <w:sz w:val="24"/>
              <w:szCs w:val="24"/>
              <w:lang w:val="en-AU" w:eastAsia="en-AU"/>
              <w14:ligatures w14:val="standardContextual"/>
            </w:rPr>
          </w:pPr>
          <w:hyperlink w:anchor="_Toc202270034" w:history="1">
            <w:r w:rsidRPr="004950BD">
              <w:rPr>
                <w:rStyle w:val="Hyperlink"/>
                <w:noProof/>
              </w:rPr>
              <w:t>Introduction</w:t>
            </w:r>
            <w:r>
              <w:rPr>
                <w:noProof/>
                <w:webHidden/>
              </w:rPr>
              <w:tab/>
            </w:r>
            <w:r>
              <w:rPr>
                <w:noProof/>
                <w:webHidden/>
              </w:rPr>
              <w:fldChar w:fldCharType="begin"/>
            </w:r>
            <w:r>
              <w:rPr>
                <w:noProof/>
                <w:webHidden/>
              </w:rPr>
              <w:instrText xml:space="preserve"> PAGEREF _Toc202270034 \h </w:instrText>
            </w:r>
            <w:r>
              <w:rPr>
                <w:noProof/>
                <w:webHidden/>
              </w:rPr>
            </w:r>
            <w:r>
              <w:rPr>
                <w:noProof/>
                <w:webHidden/>
              </w:rPr>
              <w:fldChar w:fldCharType="separate"/>
            </w:r>
            <w:r>
              <w:rPr>
                <w:noProof/>
                <w:webHidden/>
              </w:rPr>
              <w:t>19</w:t>
            </w:r>
            <w:r>
              <w:rPr>
                <w:noProof/>
                <w:webHidden/>
              </w:rPr>
              <w:fldChar w:fldCharType="end"/>
            </w:r>
          </w:hyperlink>
        </w:p>
        <w:p w14:paraId="5A0BFB0B" w14:textId="2A4D194E" w:rsidR="008D6D2F" w:rsidRDefault="008D6D2F">
          <w:pPr>
            <w:pStyle w:val="TOC2"/>
            <w:tabs>
              <w:tab w:val="right" w:leader="dot" w:pos="9016"/>
            </w:tabs>
            <w:rPr>
              <w:rFonts w:eastAsiaTheme="minorEastAsia"/>
              <w:noProof/>
              <w:kern w:val="2"/>
              <w:sz w:val="24"/>
              <w:szCs w:val="24"/>
              <w:lang w:val="en-AU" w:eastAsia="en-AU"/>
              <w14:ligatures w14:val="standardContextual"/>
            </w:rPr>
          </w:pPr>
          <w:hyperlink w:anchor="_Toc202270035" w:history="1">
            <w:r w:rsidRPr="004950BD">
              <w:rPr>
                <w:rStyle w:val="Hyperlink"/>
                <w:noProof/>
              </w:rPr>
              <w:t>Method</w:t>
            </w:r>
            <w:r>
              <w:rPr>
                <w:noProof/>
                <w:webHidden/>
              </w:rPr>
              <w:tab/>
            </w:r>
            <w:r>
              <w:rPr>
                <w:noProof/>
                <w:webHidden/>
              </w:rPr>
              <w:fldChar w:fldCharType="begin"/>
            </w:r>
            <w:r>
              <w:rPr>
                <w:noProof/>
                <w:webHidden/>
              </w:rPr>
              <w:instrText xml:space="preserve"> PAGEREF _Toc202270035 \h </w:instrText>
            </w:r>
            <w:r>
              <w:rPr>
                <w:noProof/>
                <w:webHidden/>
              </w:rPr>
            </w:r>
            <w:r>
              <w:rPr>
                <w:noProof/>
                <w:webHidden/>
              </w:rPr>
              <w:fldChar w:fldCharType="separate"/>
            </w:r>
            <w:r>
              <w:rPr>
                <w:noProof/>
                <w:webHidden/>
              </w:rPr>
              <w:t>20</w:t>
            </w:r>
            <w:r>
              <w:rPr>
                <w:noProof/>
                <w:webHidden/>
              </w:rPr>
              <w:fldChar w:fldCharType="end"/>
            </w:r>
          </w:hyperlink>
        </w:p>
        <w:p w14:paraId="18AAB67B" w14:textId="411F5E9B" w:rsidR="008D6D2F" w:rsidRDefault="008D6D2F">
          <w:pPr>
            <w:pStyle w:val="TOC2"/>
            <w:tabs>
              <w:tab w:val="right" w:leader="dot" w:pos="9016"/>
            </w:tabs>
            <w:rPr>
              <w:rFonts w:eastAsiaTheme="minorEastAsia"/>
              <w:noProof/>
              <w:kern w:val="2"/>
              <w:sz w:val="24"/>
              <w:szCs w:val="24"/>
              <w:lang w:val="en-AU" w:eastAsia="en-AU"/>
              <w14:ligatures w14:val="standardContextual"/>
            </w:rPr>
          </w:pPr>
          <w:hyperlink w:anchor="_Toc202270036" w:history="1">
            <w:r w:rsidRPr="004950BD">
              <w:rPr>
                <w:rStyle w:val="Hyperlink"/>
                <w:noProof/>
              </w:rPr>
              <w:t>Results</w:t>
            </w:r>
            <w:r>
              <w:rPr>
                <w:noProof/>
                <w:webHidden/>
              </w:rPr>
              <w:tab/>
            </w:r>
            <w:r>
              <w:rPr>
                <w:noProof/>
                <w:webHidden/>
              </w:rPr>
              <w:fldChar w:fldCharType="begin"/>
            </w:r>
            <w:r>
              <w:rPr>
                <w:noProof/>
                <w:webHidden/>
              </w:rPr>
              <w:instrText xml:space="preserve"> PAGEREF _Toc202270036 \h </w:instrText>
            </w:r>
            <w:r>
              <w:rPr>
                <w:noProof/>
                <w:webHidden/>
              </w:rPr>
            </w:r>
            <w:r>
              <w:rPr>
                <w:noProof/>
                <w:webHidden/>
              </w:rPr>
              <w:fldChar w:fldCharType="separate"/>
            </w:r>
            <w:r>
              <w:rPr>
                <w:noProof/>
                <w:webHidden/>
              </w:rPr>
              <w:t>23</w:t>
            </w:r>
            <w:r>
              <w:rPr>
                <w:noProof/>
                <w:webHidden/>
              </w:rPr>
              <w:fldChar w:fldCharType="end"/>
            </w:r>
          </w:hyperlink>
        </w:p>
        <w:p w14:paraId="68274C38" w14:textId="1FF72CA7" w:rsidR="008D6D2F" w:rsidRDefault="008D6D2F">
          <w:pPr>
            <w:pStyle w:val="TOC2"/>
            <w:tabs>
              <w:tab w:val="right" w:leader="dot" w:pos="9016"/>
            </w:tabs>
            <w:rPr>
              <w:rFonts w:eastAsiaTheme="minorEastAsia"/>
              <w:noProof/>
              <w:kern w:val="2"/>
              <w:sz w:val="24"/>
              <w:szCs w:val="24"/>
              <w:lang w:val="en-AU" w:eastAsia="en-AU"/>
              <w14:ligatures w14:val="standardContextual"/>
            </w:rPr>
          </w:pPr>
          <w:hyperlink w:anchor="_Toc202270037" w:history="1">
            <w:r w:rsidRPr="004950BD">
              <w:rPr>
                <w:rStyle w:val="Hyperlink"/>
                <w:noProof/>
              </w:rPr>
              <w:t>Discussion</w:t>
            </w:r>
            <w:r>
              <w:rPr>
                <w:noProof/>
                <w:webHidden/>
              </w:rPr>
              <w:tab/>
            </w:r>
            <w:r>
              <w:rPr>
                <w:noProof/>
                <w:webHidden/>
              </w:rPr>
              <w:fldChar w:fldCharType="begin"/>
            </w:r>
            <w:r>
              <w:rPr>
                <w:noProof/>
                <w:webHidden/>
              </w:rPr>
              <w:instrText xml:space="preserve"> PAGEREF _Toc202270037 \h </w:instrText>
            </w:r>
            <w:r>
              <w:rPr>
                <w:noProof/>
                <w:webHidden/>
              </w:rPr>
            </w:r>
            <w:r>
              <w:rPr>
                <w:noProof/>
                <w:webHidden/>
              </w:rPr>
              <w:fldChar w:fldCharType="separate"/>
            </w:r>
            <w:r>
              <w:rPr>
                <w:noProof/>
                <w:webHidden/>
              </w:rPr>
              <w:t>26</w:t>
            </w:r>
            <w:r>
              <w:rPr>
                <w:noProof/>
                <w:webHidden/>
              </w:rPr>
              <w:fldChar w:fldCharType="end"/>
            </w:r>
          </w:hyperlink>
        </w:p>
        <w:p w14:paraId="46A401BF" w14:textId="6A760500" w:rsidR="008D6D2F" w:rsidRDefault="008D6D2F">
          <w:pPr>
            <w:pStyle w:val="TOC1"/>
            <w:tabs>
              <w:tab w:val="right" w:leader="dot" w:pos="9016"/>
            </w:tabs>
            <w:rPr>
              <w:rFonts w:eastAsiaTheme="minorEastAsia"/>
              <w:noProof/>
              <w:kern w:val="2"/>
              <w:sz w:val="24"/>
              <w:szCs w:val="24"/>
              <w:lang w:val="en-AU" w:eastAsia="en-AU"/>
              <w14:ligatures w14:val="standardContextual"/>
            </w:rPr>
          </w:pPr>
          <w:hyperlink w:anchor="_Toc202270038" w:history="1">
            <w:r w:rsidRPr="004950BD">
              <w:rPr>
                <w:rStyle w:val="Hyperlink"/>
                <w:noProof/>
              </w:rPr>
              <w:t>References</w:t>
            </w:r>
            <w:r>
              <w:rPr>
                <w:noProof/>
                <w:webHidden/>
              </w:rPr>
              <w:tab/>
            </w:r>
            <w:r>
              <w:rPr>
                <w:noProof/>
                <w:webHidden/>
              </w:rPr>
              <w:fldChar w:fldCharType="begin"/>
            </w:r>
            <w:r>
              <w:rPr>
                <w:noProof/>
                <w:webHidden/>
              </w:rPr>
              <w:instrText xml:space="preserve"> PAGEREF _Toc202270038 \h </w:instrText>
            </w:r>
            <w:r>
              <w:rPr>
                <w:noProof/>
                <w:webHidden/>
              </w:rPr>
            </w:r>
            <w:r>
              <w:rPr>
                <w:noProof/>
                <w:webHidden/>
              </w:rPr>
              <w:fldChar w:fldCharType="separate"/>
            </w:r>
            <w:r>
              <w:rPr>
                <w:noProof/>
                <w:webHidden/>
              </w:rPr>
              <w:t>29</w:t>
            </w:r>
            <w:r>
              <w:rPr>
                <w:noProof/>
                <w:webHidden/>
              </w:rPr>
              <w:fldChar w:fldCharType="end"/>
            </w:r>
          </w:hyperlink>
        </w:p>
        <w:p w14:paraId="13853573" w14:textId="1CE3CA77" w:rsidR="005F7334" w:rsidRDefault="006D14CD" w:rsidP="006D14CD">
          <w:pPr>
            <w:outlineLvl w:val="2"/>
          </w:pPr>
          <w:r>
            <w:fldChar w:fldCharType="end"/>
          </w:r>
        </w:p>
      </w:sdtContent>
    </w:sdt>
    <w:p w14:paraId="04110DC7" w14:textId="77777777" w:rsidR="002403D2" w:rsidRDefault="002403D2">
      <w:r>
        <w:br w:type="page"/>
      </w:r>
    </w:p>
    <w:p w14:paraId="3BD02EFE" w14:textId="02E6FB4E" w:rsidR="00C96756" w:rsidRDefault="00C638A4" w:rsidP="00A10156">
      <w:pPr>
        <w:pStyle w:val="Heading1"/>
      </w:pPr>
      <w:bookmarkStart w:id="0" w:name="_Toc202270021"/>
      <w:r>
        <w:lastRenderedPageBreak/>
        <w:t>Executive Summary</w:t>
      </w:r>
      <w:bookmarkEnd w:id="0"/>
    </w:p>
    <w:p w14:paraId="25C2E2F9" w14:textId="3C5AC605" w:rsidR="00F26254" w:rsidRDefault="00D24548" w:rsidP="00F26254">
      <w:r>
        <w:t>This Working Paper updates SC21 on progress regarding development of a</w:t>
      </w:r>
      <w:r w:rsidR="00237F8A">
        <w:t xml:space="preserve"> </w:t>
      </w:r>
      <w:r>
        <w:t>climate and ecosystems indicators report for the western and central Pacific Ocean</w:t>
      </w:r>
      <w:r w:rsidR="00237F8A">
        <w:t xml:space="preserve"> (WCPO)</w:t>
      </w:r>
      <w:r>
        <w:t>.</w:t>
      </w:r>
      <w:r w:rsidR="00237F8A">
        <w:t xml:space="preserve"> </w:t>
      </w:r>
    </w:p>
    <w:p w14:paraId="676EE64B" w14:textId="296A19F4" w:rsidR="00237F8A" w:rsidRDefault="00237F8A" w:rsidP="00237F8A">
      <w:r>
        <w:t>The ecosystem and climate indicator recommendations of SC20 were:</w:t>
      </w:r>
    </w:p>
    <w:p w14:paraId="7B4E9D10" w14:textId="77777777" w:rsidR="00237F8A" w:rsidRDefault="00237F8A" w:rsidP="00237F8A">
      <w:pPr>
        <w:pStyle w:val="ListParagraph"/>
        <w:numPr>
          <w:ilvl w:val="0"/>
          <w:numId w:val="9"/>
        </w:numPr>
      </w:pPr>
      <w:r>
        <w:t>note the progress towards implementing the SC19 endorsed Ecosystem and Climate</w:t>
      </w:r>
      <w:r>
        <w:t xml:space="preserve"> </w:t>
      </w:r>
      <w:r>
        <w:t>Indicators Workplan.</w:t>
      </w:r>
    </w:p>
    <w:p w14:paraId="13E9F919" w14:textId="2019CB72" w:rsidR="00237F8A" w:rsidRDefault="00237F8A" w:rsidP="00BD662D">
      <w:pPr>
        <w:pStyle w:val="ListParagraph"/>
        <w:numPr>
          <w:ilvl w:val="0"/>
          <w:numId w:val="9"/>
        </w:numPr>
      </w:pPr>
      <w:r>
        <w:t>note the delay in the first expert workshop due to travel disruptions associated with</w:t>
      </w:r>
      <w:r w:rsidR="00BD662D">
        <w:t xml:space="preserve"> </w:t>
      </w:r>
      <w:r>
        <w:t>the civil disturbances through May-July in New Caledonia.</w:t>
      </w:r>
    </w:p>
    <w:p w14:paraId="01B28192" w14:textId="20737E05" w:rsidR="00237F8A" w:rsidRDefault="00237F8A" w:rsidP="00237F8A">
      <w:r>
        <w:t>This working paper notes that a workshop was successfully held in Suva, Fiji 2</w:t>
      </w:r>
      <w:r w:rsidR="000466C1">
        <w:t>5</w:t>
      </w:r>
      <w:r>
        <w:t>-2</w:t>
      </w:r>
      <w:r w:rsidR="000466C1">
        <w:t>6</w:t>
      </w:r>
      <w:r w:rsidR="000466C1" w:rsidRPr="000466C1">
        <w:rPr>
          <w:vertAlign w:val="superscript"/>
        </w:rPr>
        <w:t>th</w:t>
      </w:r>
      <w:r>
        <w:t xml:space="preserve"> November 2024 </w:t>
      </w:r>
      <w:r>
        <w:t>that brought collaborators together from a range of organisations to inform development of a workplan and indicators.</w:t>
      </w:r>
      <w:r>
        <w:t xml:space="preserve"> </w:t>
      </w:r>
    </w:p>
    <w:p w14:paraId="0AC6F33B" w14:textId="7490BFD0" w:rsidR="00237F8A" w:rsidRDefault="00BD662D" w:rsidP="00237F8A">
      <w:r>
        <w:t>A</w:t>
      </w:r>
      <w:r w:rsidR="00237F8A">
        <w:t xml:space="preserve"> series of </w:t>
      </w:r>
      <w:r>
        <w:t xml:space="preserve">ecosystem and </w:t>
      </w:r>
      <w:r w:rsidR="00237F8A">
        <w:t>climate indicator</w:t>
      </w:r>
      <w:r>
        <w:t>s</w:t>
      </w:r>
      <w:r w:rsidR="00237F8A">
        <w:t xml:space="preserve"> have been proposed and presented </w:t>
      </w:r>
      <w:r w:rsidR="005660D0">
        <w:t xml:space="preserve">since SC17. </w:t>
      </w:r>
      <w:r>
        <w:t>T</w:t>
      </w:r>
      <w:r w:rsidR="00237F8A">
        <w:t>his paper presents further refinement of these candidate indicators and suggestion of several new ones with the commencement of collaboration from CSIRO.</w:t>
      </w:r>
      <w:r w:rsidR="004C4CCC">
        <w:t xml:space="preserve"> </w:t>
      </w:r>
      <w:r w:rsidR="00586422">
        <w:t>This also included exploration of how the longitudinal distribution of the WCPFC purse seine fleet has changed over time using modelling approaches to inform and improve development of</w:t>
      </w:r>
      <w:r w:rsidR="008A2EB1">
        <w:t xml:space="preserve"> fisheries</w:t>
      </w:r>
      <w:r w:rsidR="00586422">
        <w:t xml:space="preserve"> indicators in Annex </w:t>
      </w:r>
      <w:r w:rsidR="005D6B46">
        <w:t>X</w:t>
      </w:r>
      <w:r w:rsidR="00586422">
        <w:t>.</w:t>
      </w:r>
      <w:r w:rsidR="002401F6">
        <w:t xml:space="preserve"> It also details a continued workplan…</w:t>
      </w:r>
    </w:p>
    <w:p w14:paraId="0AFD0C36" w14:textId="5D978B84" w:rsidR="00C638A4" w:rsidRDefault="00C638A4" w:rsidP="00A10156">
      <w:pPr>
        <w:pStyle w:val="Heading2"/>
      </w:pPr>
      <w:bookmarkStart w:id="1" w:name="_Toc202270022"/>
      <w:r>
        <w:t>Recommendations</w:t>
      </w:r>
      <w:bookmarkEnd w:id="1"/>
    </w:p>
    <w:p w14:paraId="2FEE94F3" w14:textId="5E3694AC" w:rsidR="004C4CCC" w:rsidRDefault="004C4CCC" w:rsidP="004C4CCC">
      <w:r>
        <w:t xml:space="preserve">We invite WCPFC21 to note the results of this updated climate and ecosystem indicators report and </w:t>
      </w:r>
      <w:r w:rsidR="004948CE">
        <w:t xml:space="preserve">present </w:t>
      </w:r>
      <w:r>
        <w:t>recommendations for future work:</w:t>
      </w:r>
    </w:p>
    <w:p w14:paraId="0C7998FB" w14:textId="7A9FCC29" w:rsidR="004C4CCC" w:rsidRPr="004C4CCC" w:rsidRDefault="00CF2188" w:rsidP="004C4CCC">
      <w:pPr>
        <w:pStyle w:val="ListParagraph"/>
        <w:numPr>
          <w:ilvl w:val="0"/>
          <w:numId w:val="6"/>
        </w:numPr>
      </w:pPr>
      <w:r>
        <w:t>Note the successful u</w:t>
      </w:r>
      <w:r w:rsidR="004C4CCC">
        <w:t xml:space="preserve">ndertaking of a workshop in Suva, Fiji in November 2024 that brought collaborators together from a range of organisations to inform development of a workplan and </w:t>
      </w:r>
      <w:r w:rsidR="00AB65F6">
        <w:t xml:space="preserve">candidate </w:t>
      </w:r>
      <w:r w:rsidR="004C4CCC">
        <w:t>indicators.</w:t>
      </w:r>
    </w:p>
    <w:p w14:paraId="0FEB0EA2" w14:textId="7BA256DD" w:rsidR="00092E76" w:rsidRDefault="00AB65F6" w:rsidP="00092E76">
      <w:pPr>
        <w:pStyle w:val="ListParagraph"/>
        <w:numPr>
          <w:ilvl w:val="0"/>
          <w:numId w:val="7"/>
        </w:numPr>
      </w:pPr>
      <w:r>
        <w:t>Note the c</w:t>
      </w:r>
      <w:r w:rsidR="00092E76">
        <w:t>ontinue</w:t>
      </w:r>
      <w:r>
        <w:t>d</w:t>
      </w:r>
      <w:r w:rsidR="00092E76">
        <w:t xml:space="preserve"> development </w:t>
      </w:r>
      <w:r>
        <w:t xml:space="preserve">and refinement </w:t>
      </w:r>
      <w:r w:rsidR="00092E76">
        <w:t xml:space="preserve">of climate and ecosystem indicators for routine updating and presenting to </w:t>
      </w:r>
      <w:r w:rsidR="003C5F14">
        <w:t>future SC meetings</w:t>
      </w:r>
      <w:r w:rsidR="00800242">
        <w:t>.</w:t>
      </w:r>
    </w:p>
    <w:p w14:paraId="5C182505" w14:textId="68109EBD" w:rsidR="00E260AE" w:rsidRDefault="00E260AE" w:rsidP="00092E76">
      <w:pPr>
        <w:pStyle w:val="ListParagraph"/>
        <w:numPr>
          <w:ilvl w:val="0"/>
          <w:numId w:val="7"/>
        </w:numPr>
      </w:pPr>
      <w:r>
        <w:t xml:space="preserve">Note the results of analysis that explored the development of a modelled indicator that </w:t>
      </w:r>
      <w:r w:rsidR="00D902FC">
        <w:t xml:space="preserve">investigated long-term shifts </w:t>
      </w:r>
      <w:r w:rsidR="00D45087">
        <w:t xml:space="preserve">the longitudinal distribution of WCPFC purse seine effort </w:t>
      </w:r>
      <w:r w:rsidR="00D902FC">
        <w:t xml:space="preserve">while </w:t>
      </w:r>
      <w:r w:rsidR="00D45087">
        <w:t xml:space="preserve">accounting for </w:t>
      </w:r>
      <w:r w:rsidR="00D902FC">
        <w:t>variables known to influence fishing location.</w:t>
      </w:r>
    </w:p>
    <w:p w14:paraId="3F1F70E7" w14:textId="4A699B06" w:rsidR="003C5F14" w:rsidRDefault="00AB65F6" w:rsidP="00092E76">
      <w:pPr>
        <w:pStyle w:val="ListParagraph"/>
        <w:numPr>
          <w:ilvl w:val="0"/>
          <w:numId w:val="7"/>
        </w:numPr>
      </w:pPr>
      <w:r>
        <w:t>Note the need for continued s</w:t>
      </w:r>
      <w:r w:rsidR="00800242">
        <w:t xml:space="preserve">upport </w:t>
      </w:r>
      <w:r>
        <w:t xml:space="preserve">of </w:t>
      </w:r>
      <w:r w:rsidR="00800242">
        <w:t xml:space="preserve">research </w:t>
      </w:r>
      <w:r w:rsidR="00C80786">
        <w:t xml:space="preserve">focused </w:t>
      </w:r>
      <w:r w:rsidR="00800242">
        <w:t xml:space="preserve">on developing methods that </w:t>
      </w:r>
      <w:r w:rsidR="00C80786">
        <w:t xml:space="preserve">can identify and monitor climate </w:t>
      </w:r>
      <w:r>
        <w:t>change-related</w:t>
      </w:r>
      <w:r w:rsidR="00C80786">
        <w:t xml:space="preserve"> </w:t>
      </w:r>
      <w:r w:rsidR="00D340D5">
        <w:t>impacts</w:t>
      </w:r>
      <w:r w:rsidR="00C80786">
        <w:t xml:space="preserve"> </w:t>
      </w:r>
      <w:r w:rsidR="00D340D5">
        <w:t>o</w:t>
      </w:r>
      <w:r w:rsidR="00C80786">
        <w:t>n the WCPO and its associated fisheries.</w:t>
      </w:r>
    </w:p>
    <w:p w14:paraId="29C723E6" w14:textId="1708C875" w:rsidR="00271CA8" w:rsidRDefault="00D902FC" w:rsidP="00092E76">
      <w:pPr>
        <w:pStyle w:val="ListParagraph"/>
        <w:numPr>
          <w:ilvl w:val="0"/>
          <w:numId w:val="7"/>
        </w:numPr>
      </w:pPr>
      <w:r>
        <w:t>Note the u</w:t>
      </w:r>
      <w:r w:rsidR="00271CA8">
        <w:t>pdated workplan for ecosystem and climate indicators research for 2025-26.</w:t>
      </w:r>
    </w:p>
    <w:p w14:paraId="1980D0D7" w14:textId="1226E6A5" w:rsidR="004367BF" w:rsidRDefault="004367BF">
      <w:pPr>
        <w:spacing w:after="160" w:line="259" w:lineRule="auto"/>
        <w:jc w:val="left"/>
      </w:pPr>
      <w:r>
        <w:br w:type="page"/>
      </w:r>
    </w:p>
    <w:p w14:paraId="1CEEEE5C" w14:textId="0FD275D7" w:rsidR="004D3C81" w:rsidRPr="00C233B0" w:rsidRDefault="00C96756" w:rsidP="00A10156">
      <w:pPr>
        <w:pStyle w:val="Heading1"/>
      </w:pPr>
      <w:bookmarkStart w:id="2" w:name="_Toc202270023"/>
      <w:r>
        <w:lastRenderedPageBreak/>
        <w:t>Introduction</w:t>
      </w:r>
      <w:bookmarkEnd w:id="2"/>
    </w:p>
    <w:p w14:paraId="084C3D9B" w14:textId="62F8F5DD" w:rsidR="006573AE" w:rsidRPr="00C233B0" w:rsidRDefault="00B72ECB" w:rsidP="001020EF">
      <w:r w:rsidRPr="00C233B0">
        <w:t xml:space="preserve">The environment and climate are </w:t>
      </w:r>
      <w:r w:rsidR="004F6447" w:rsidRPr="00C233B0">
        <w:t>continuously influencing</w:t>
      </w:r>
      <w:r w:rsidRPr="00C233B0">
        <w:t xml:space="preserve"> </w:t>
      </w:r>
      <w:r w:rsidR="0087481F" w:rsidRPr="00C233B0">
        <w:t>tuna</w:t>
      </w:r>
      <w:r w:rsidR="000F2E3F" w:rsidRPr="00C233B0">
        <w:t xml:space="preserve"> fisheries</w:t>
      </w:r>
      <w:r w:rsidR="0087481F" w:rsidRPr="00C233B0">
        <w:t xml:space="preserve"> in the Pacific Ocean</w:t>
      </w:r>
      <w:r w:rsidR="00661B4E" w:rsidRPr="00C233B0">
        <w:t>. Since</w:t>
      </w:r>
      <w:r w:rsidR="00AF2E79" w:rsidRPr="00C233B0">
        <w:t xml:space="preserve"> 2015, the Scientific Committee </w:t>
      </w:r>
      <w:r w:rsidR="00934753" w:rsidRPr="00C233B0">
        <w:t xml:space="preserve">(SC) </w:t>
      </w:r>
      <w:r w:rsidR="00AF2E79" w:rsidRPr="00C233B0">
        <w:t xml:space="preserve">has </w:t>
      </w:r>
      <w:r w:rsidR="00DA75D6" w:rsidRPr="00C233B0">
        <w:t xml:space="preserve">explored the development of ecosystem and climate indicators to help inform the management of </w:t>
      </w:r>
      <w:r w:rsidR="007426CC" w:rsidRPr="00C233B0">
        <w:t>fisheries targeting tuna and tuna-like species in the WCPFC</w:t>
      </w:r>
      <w:r w:rsidR="00F35259" w:rsidRPr="00C233B0">
        <w:t xml:space="preserve"> </w:t>
      </w:r>
      <w:sdt>
        <w:sdtPr>
          <w:rPr>
            <w:color w:val="000000"/>
          </w:rPr>
          <w:tag w:val="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
          <w:id w:val="90436092"/>
          <w:placeholder>
            <w:docPart w:val="DefaultPlaceholder_-1854013440"/>
          </w:placeholder>
        </w:sdtPr>
        <w:sdtEndPr/>
        <w:sdtContent>
          <w:r w:rsidR="0045576F" w:rsidRPr="0045576F">
            <w:rPr>
              <w:color w:val="000000"/>
            </w:rPr>
            <w:t>(Anon, 2015; Smith et al., 2016)</w:t>
          </w:r>
        </w:sdtContent>
      </w:sdt>
      <w:r w:rsidR="007426CC" w:rsidRPr="00C233B0">
        <w:t xml:space="preserve">. </w:t>
      </w:r>
      <w:r w:rsidR="00E5699B" w:rsidRPr="00C233B0">
        <w:t xml:space="preserve">A series of reports have </w:t>
      </w:r>
      <w:r w:rsidR="003D48EF" w:rsidRPr="00C233B0">
        <w:t xml:space="preserve">subsequently </w:t>
      </w:r>
      <w:r w:rsidR="00E5699B" w:rsidRPr="00C233B0">
        <w:t xml:space="preserve">been produced since </w:t>
      </w:r>
      <w:r w:rsidR="00934753" w:rsidRPr="00C233B0">
        <w:t xml:space="preserve">SC11 in </w:t>
      </w:r>
      <w:r w:rsidR="00E5699B" w:rsidRPr="00C233B0">
        <w:t>201</w:t>
      </w:r>
      <w:r w:rsidR="005E6842" w:rsidRPr="00C233B0">
        <w:t>5</w:t>
      </w:r>
      <w:r w:rsidR="00E5699B" w:rsidRPr="00C233B0">
        <w:t xml:space="preserve"> describing the objectives and testing criteria for these indicators, and a set of candidate indicators </w:t>
      </w:r>
      <w:r w:rsidR="00786030" w:rsidRPr="00C233B0">
        <w:t xml:space="preserve">have been produced since </w:t>
      </w:r>
      <w:r w:rsidR="00934753" w:rsidRPr="00C233B0">
        <w:t xml:space="preserve">2019 at </w:t>
      </w:r>
      <w:r w:rsidR="00786030" w:rsidRPr="00C233B0">
        <w:t>SC15</w:t>
      </w:r>
      <w:r w:rsidR="002F0B6A">
        <w:t xml:space="preserve"> </w:t>
      </w:r>
      <w:sdt>
        <w:sdtPr>
          <w:rPr>
            <w:color w:val="000000"/>
          </w:rPr>
          <w:tag w:val="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
          <w:id w:val="466863956"/>
          <w:placeholder>
            <w:docPart w:val="DefaultPlaceholder_-1854013440"/>
          </w:placeholder>
        </w:sdtPr>
        <w:sdtEndPr/>
        <w:sdtContent>
          <w:r w:rsidR="0045576F" w:rsidRPr="0045576F">
            <w:rPr>
              <w:color w:val="000000"/>
            </w:rPr>
            <w:t>(Allain et al., 2021, 2020; Juan-Jordá et al., 2019; SPC, 2024, 2023, 2022)</w:t>
          </w:r>
        </w:sdtContent>
      </w:sdt>
      <w:r w:rsidR="00786030" w:rsidRPr="00C233B0">
        <w:t xml:space="preserve">. </w:t>
      </w:r>
    </w:p>
    <w:p w14:paraId="7BD88AEC" w14:textId="45C2A729" w:rsidR="00E22821" w:rsidRPr="00C233B0" w:rsidRDefault="0099313D" w:rsidP="001020EF">
      <w:r w:rsidRPr="00C233B0">
        <w:t>This report represents a continuation of this work in presenting a set of updated</w:t>
      </w:r>
      <w:r w:rsidR="00EA5818" w:rsidRPr="00C233B0">
        <w:t xml:space="preserve"> ecosystem and climate</w:t>
      </w:r>
      <w:r w:rsidRPr="00C233B0">
        <w:t xml:space="preserve"> indicators for adoption by </w:t>
      </w:r>
      <w:r w:rsidR="001F2418" w:rsidRPr="00C233B0">
        <w:t>the SC</w:t>
      </w:r>
      <w:r w:rsidR="00934753" w:rsidRPr="00C233B0">
        <w:t>.</w:t>
      </w:r>
      <w:r w:rsidRPr="00C233B0">
        <w:t xml:space="preserve"> </w:t>
      </w:r>
      <w:r w:rsidR="001F2418" w:rsidRPr="00C233B0">
        <w:t>T</w:t>
      </w:r>
      <w:r w:rsidR="001E63D7" w:rsidRPr="00C233B0">
        <w:t xml:space="preserve">hese </w:t>
      </w:r>
      <w:r w:rsidR="001F2418" w:rsidRPr="00C233B0">
        <w:t>indicators will</w:t>
      </w:r>
      <w:r w:rsidR="001E63D7" w:rsidRPr="00C233B0">
        <w:t xml:space="preserve"> help inform SC</w:t>
      </w:r>
      <w:r w:rsidR="001F2418" w:rsidRPr="00C233B0">
        <w:t xml:space="preserve"> and the </w:t>
      </w:r>
      <w:r w:rsidR="0016646B" w:rsidRPr="00C233B0">
        <w:t xml:space="preserve">WCPFC </w:t>
      </w:r>
      <w:r w:rsidR="0008153E" w:rsidRPr="00C233B0">
        <w:t>Commission</w:t>
      </w:r>
      <w:r w:rsidR="001E63D7" w:rsidRPr="00C233B0">
        <w:t xml:space="preserve"> on the current </w:t>
      </w:r>
      <w:r w:rsidR="00EA5818" w:rsidRPr="00C233B0">
        <w:t xml:space="preserve">state of the </w:t>
      </w:r>
      <w:r w:rsidR="00ED2482">
        <w:t>ecosystem and climate</w:t>
      </w:r>
      <w:r w:rsidR="00DD5A3F" w:rsidRPr="00C233B0">
        <w:t xml:space="preserve"> of the </w:t>
      </w:r>
      <w:r w:rsidR="00ED2482">
        <w:t>western and central Pacific Ocean (WCPO)</w:t>
      </w:r>
      <w:r w:rsidR="00DD5A3F" w:rsidRPr="00C233B0">
        <w:t xml:space="preserve"> and any prevailing trends that are likely to influence the </w:t>
      </w:r>
      <w:r w:rsidR="0008153E" w:rsidRPr="00C233B0">
        <w:t>sustainability and management</w:t>
      </w:r>
      <w:r w:rsidR="00DD5A3F" w:rsidRPr="00C233B0">
        <w:t xml:space="preserve"> of tuna</w:t>
      </w:r>
      <w:r w:rsidR="0008153E" w:rsidRPr="00C233B0">
        <w:t>s</w:t>
      </w:r>
      <w:r w:rsidR="00DD5A3F" w:rsidRPr="00C233B0">
        <w:t xml:space="preserve">, their fisheries and surrounding ecosystems. </w:t>
      </w:r>
      <w:r w:rsidR="00EA5818" w:rsidRPr="00C233B0">
        <w:t xml:space="preserve">The intent of this report is that it will be </w:t>
      </w:r>
      <w:r w:rsidR="001F2418" w:rsidRPr="00C233B0">
        <w:t xml:space="preserve">adopted by the Commission and </w:t>
      </w:r>
      <w:r w:rsidR="00EA5818" w:rsidRPr="00C233B0">
        <w:t xml:space="preserve">routinely produced to provide up-to-date information to the </w:t>
      </w:r>
      <w:r w:rsidR="00934753" w:rsidRPr="00C233B0">
        <w:t>SC</w:t>
      </w:r>
      <w:r w:rsidR="001F2418" w:rsidRPr="00C233B0">
        <w:t xml:space="preserve"> and </w:t>
      </w:r>
      <w:r w:rsidR="00EA5818" w:rsidRPr="00C233B0">
        <w:t xml:space="preserve">WCPFC Commission to help inform decision-making and </w:t>
      </w:r>
      <w:r w:rsidR="00C432AD" w:rsidRPr="00C233B0">
        <w:t>support its application of an ecosystem-based approach to fisheries management (EAFM).</w:t>
      </w:r>
    </w:p>
    <w:p w14:paraId="3A9F2A20" w14:textId="22A49B62" w:rsidR="00E22821" w:rsidRPr="00C233B0" w:rsidRDefault="00E22821" w:rsidP="001020EF">
      <w:r w:rsidRPr="00C233B0">
        <w:t>Below is</w:t>
      </w:r>
      <w:r w:rsidR="006F40DD" w:rsidRPr="00C233B0">
        <w:t xml:space="preserve"> </w:t>
      </w:r>
      <w:r w:rsidRPr="00C233B0">
        <w:t>some text from previous SC papers that outlines the terms of reference and process for adopting these indicators</w:t>
      </w:r>
      <w:r w:rsidR="006F40DD" w:rsidRPr="00C233B0">
        <w:t xml:space="preserve"> </w:t>
      </w:r>
      <w:sdt>
        <w:sdtPr>
          <w:rPr>
            <w:color w:val="000000"/>
          </w:rPr>
          <w:tag w:val="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
          <w:id w:val="313300804"/>
          <w:placeholder>
            <w:docPart w:val="DefaultPlaceholder_-1854013440"/>
          </w:placeholder>
        </w:sdtPr>
        <w:sdtEndPr/>
        <w:sdtContent>
          <w:r w:rsidR="0045576F" w:rsidRPr="0045576F">
            <w:rPr>
              <w:color w:val="000000"/>
            </w:rPr>
            <w:t>(Smith et al., 2016; SPC, 2022)</w:t>
          </w:r>
        </w:sdtContent>
      </w:sdt>
      <w:r w:rsidR="006F40DD" w:rsidRPr="00C233B0">
        <w:t>.</w:t>
      </w:r>
    </w:p>
    <w:p w14:paraId="4324C988" w14:textId="522BACDE" w:rsidR="00786030" w:rsidRPr="00C233B0" w:rsidRDefault="009C33F7" w:rsidP="00A10156">
      <w:pPr>
        <w:pStyle w:val="Heading2"/>
      </w:pPr>
      <w:bookmarkStart w:id="3" w:name="_Toc202270024"/>
      <w:r w:rsidRPr="00C233B0">
        <w:t>Terms of Reference</w:t>
      </w:r>
      <w:bookmarkEnd w:id="3"/>
    </w:p>
    <w:p w14:paraId="5419EA41" w14:textId="77777777" w:rsidR="006573AE" w:rsidRPr="00C233B0" w:rsidRDefault="006573AE" w:rsidP="006573AE">
      <w:pPr>
        <w:rPr>
          <w:i/>
          <w:iCs/>
        </w:rPr>
      </w:pPr>
      <w:r w:rsidRPr="00C233B0">
        <w:rPr>
          <w:i/>
          <w:iCs/>
        </w:rPr>
        <w:t>A drafted terms of reference for the Ecosystem and Climate Indicators project was provided as Annex 3 to SC18-EB-WP-01 with the following specified objectives and scope of work:</w:t>
      </w:r>
    </w:p>
    <w:p w14:paraId="013CA8D1" w14:textId="77777777" w:rsidR="006573AE" w:rsidRPr="00C233B0" w:rsidRDefault="006573AE" w:rsidP="00A10156">
      <w:pPr>
        <w:pStyle w:val="Heading3"/>
      </w:pPr>
      <w:r w:rsidRPr="00C233B0">
        <w:t>Objectives</w:t>
      </w:r>
    </w:p>
    <w:p w14:paraId="77657441" w14:textId="77777777" w:rsidR="006573AE" w:rsidRPr="00C233B0" w:rsidRDefault="006573AE" w:rsidP="006573AE">
      <w:pPr>
        <w:pStyle w:val="ListParagraph"/>
        <w:numPr>
          <w:ilvl w:val="0"/>
          <w:numId w:val="1"/>
        </w:numPr>
        <w:rPr>
          <w:i/>
          <w:iCs/>
        </w:rPr>
      </w:pPr>
      <w:r w:rsidRPr="00C233B0">
        <w:rPr>
          <w:i/>
          <w:iCs/>
        </w:rPr>
        <w:t>Develop and test candidate ecosystem and climate indicators to track the impact of climate and ecosystem changes on WCPFC fisheries and ecosystems.</w:t>
      </w:r>
    </w:p>
    <w:p w14:paraId="5B24D01A" w14:textId="77777777" w:rsidR="006573AE" w:rsidRPr="00C233B0" w:rsidRDefault="006573AE" w:rsidP="006573AE">
      <w:pPr>
        <w:pStyle w:val="ListParagraph"/>
        <w:numPr>
          <w:ilvl w:val="0"/>
          <w:numId w:val="1"/>
        </w:numPr>
        <w:rPr>
          <w:i/>
          <w:iCs/>
        </w:rPr>
      </w:pPr>
      <w:r w:rsidRPr="00C233B0">
        <w:rPr>
          <w:i/>
          <w:iCs/>
        </w:rPr>
        <w:t>Provide technical advice to the Scientific Committee on the suitability of criteria used for testing and evaluating the performance of candidate indicators.</w:t>
      </w:r>
    </w:p>
    <w:p w14:paraId="7A8ECB6C" w14:textId="777FA48C" w:rsidR="006573AE" w:rsidRPr="00C233B0" w:rsidRDefault="006573AE" w:rsidP="006573AE">
      <w:pPr>
        <w:pStyle w:val="ListParagraph"/>
        <w:numPr>
          <w:ilvl w:val="0"/>
          <w:numId w:val="1"/>
        </w:numPr>
        <w:rPr>
          <w:i/>
          <w:iCs/>
        </w:rPr>
      </w:pPr>
      <w:r w:rsidRPr="00C233B0">
        <w:rPr>
          <w:i/>
          <w:iCs/>
        </w:rPr>
        <w:t>Support the Scientific Committee in developing tools to communicate ecosystem and climate change impacts to WCPFC and external stakeholders and interest groups.</w:t>
      </w:r>
    </w:p>
    <w:p w14:paraId="531EF75A" w14:textId="77777777" w:rsidR="006573AE" w:rsidRPr="00C233B0" w:rsidRDefault="006573AE" w:rsidP="00A10156">
      <w:pPr>
        <w:pStyle w:val="Heading3"/>
      </w:pPr>
      <w:r w:rsidRPr="00C233B0">
        <w:t>Scope of Work</w:t>
      </w:r>
    </w:p>
    <w:p w14:paraId="6227DCD5" w14:textId="77777777" w:rsidR="006573AE" w:rsidRPr="00C233B0" w:rsidRDefault="006573AE" w:rsidP="006573AE">
      <w:pPr>
        <w:pStyle w:val="ListParagraph"/>
        <w:numPr>
          <w:ilvl w:val="0"/>
          <w:numId w:val="2"/>
        </w:numPr>
        <w:rPr>
          <w:i/>
          <w:iCs/>
        </w:rPr>
      </w:pPr>
      <w:r w:rsidRPr="00C233B0">
        <w:rPr>
          <w:i/>
          <w:iCs/>
        </w:rPr>
        <w:t>Technical analyses to develop and test candidate indicators.</w:t>
      </w:r>
    </w:p>
    <w:p w14:paraId="6AA101FD" w14:textId="77777777" w:rsidR="006573AE" w:rsidRPr="00C233B0" w:rsidRDefault="006573AE" w:rsidP="006573AE">
      <w:pPr>
        <w:pStyle w:val="ListParagraph"/>
        <w:numPr>
          <w:ilvl w:val="0"/>
          <w:numId w:val="2"/>
        </w:numPr>
        <w:rPr>
          <w:i/>
          <w:iCs/>
        </w:rPr>
      </w:pPr>
      <w:r w:rsidRPr="00C233B0">
        <w:rPr>
          <w:i/>
          <w:iCs/>
        </w:rPr>
        <w:t>WCPFC member and expert workshops to refine indicators.</w:t>
      </w:r>
    </w:p>
    <w:p w14:paraId="3D1931EC" w14:textId="77777777" w:rsidR="006573AE" w:rsidRPr="00C233B0" w:rsidRDefault="006573AE" w:rsidP="006573AE">
      <w:pPr>
        <w:pStyle w:val="ListParagraph"/>
        <w:numPr>
          <w:ilvl w:val="0"/>
          <w:numId w:val="2"/>
        </w:numPr>
        <w:rPr>
          <w:i/>
          <w:iCs/>
        </w:rPr>
      </w:pPr>
      <w:r w:rsidRPr="00C233B0">
        <w:rPr>
          <w:i/>
          <w:iCs/>
        </w:rPr>
        <w:t>Scientific Committee reporting.</w:t>
      </w:r>
    </w:p>
    <w:p w14:paraId="28E1B4A4" w14:textId="77777777" w:rsidR="006573AE" w:rsidRPr="00C233B0" w:rsidRDefault="006573AE" w:rsidP="006573AE">
      <w:pPr>
        <w:pStyle w:val="ListParagraph"/>
        <w:numPr>
          <w:ilvl w:val="0"/>
          <w:numId w:val="2"/>
        </w:numPr>
        <w:rPr>
          <w:i/>
          <w:iCs/>
        </w:rPr>
      </w:pPr>
      <w:r w:rsidRPr="00C233B0">
        <w:rPr>
          <w:i/>
          <w:iCs/>
        </w:rPr>
        <w:t>Routine preparation of adopted indicators.</w:t>
      </w:r>
    </w:p>
    <w:p w14:paraId="3D03BB4C" w14:textId="51258EBC" w:rsidR="006573AE" w:rsidRPr="00C233B0" w:rsidRDefault="006573AE" w:rsidP="006573AE">
      <w:pPr>
        <w:pStyle w:val="ListParagraph"/>
        <w:numPr>
          <w:ilvl w:val="0"/>
          <w:numId w:val="2"/>
        </w:numPr>
        <w:rPr>
          <w:i/>
          <w:iCs/>
        </w:rPr>
      </w:pPr>
      <w:r w:rsidRPr="00C233B0">
        <w:rPr>
          <w:i/>
          <w:iCs/>
        </w:rPr>
        <w:t>Development of tools for communication to WCPFC and wider stakeholders.</w:t>
      </w:r>
    </w:p>
    <w:p w14:paraId="51F309B4" w14:textId="3C993C9C" w:rsidR="00302982" w:rsidRPr="00C233B0" w:rsidRDefault="006573AE" w:rsidP="006573AE">
      <w:pPr>
        <w:rPr>
          <w:i/>
          <w:iCs/>
        </w:rPr>
      </w:pPr>
      <w:r w:rsidRPr="00C233B0">
        <w:rPr>
          <w:i/>
          <w:iCs/>
        </w:rPr>
        <w:t>The SSP was tasked by SC18 to develop a workplan for this project to be endorsed by SC19 and to develop an associated budget</w:t>
      </w:r>
      <w:r w:rsidR="00F906DE" w:rsidRPr="00C233B0">
        <w:rPr>
          <w:i/>
          <w:iCs/>
        </w:rPr>
        <w:t>.</w:t>
      </w:r>
    </w:p>
    <w:p w14:paraId="204B3839" w14:textId="77777777" w:rsidR="007652B0" w:rsidRPr="00C233B0" w:rsidRDefault="007652B0" w:rsidP="00A10156">
      <w:pPr>
        <w:pStyle w:val="Heading3"/>
      </w:pPr>
      <w:r w:rsidRPr="00C233B0">
        <w:t>Process for adopting indicators</w:t>
      </w:r>
    </w:p>
    <w:p w14:paraId="00B8AF83" w14:textId="77777777" w:rsidR="007652B0" w:rsidRPr="00C233B0" w:rsidRDefault="007652B0" w:rsidP="007652B0">
      <w:pPr>
        <w:rPr>
          <w:i/>
          <w:iCs/>
        </w:rPr>
      </w:pPr>
      <w:r w:rsidRPr="00C233B0">
        <w:rPr>
          <w:i/>
          <w:iCs/>
        </w:rPr>
        <w:t xml:space="preserve">SC12 noted that developing a thorough understanding of how to interpret potential indicators, their appropriate reference levels and baselines, and how reliable they are for prediction were </w:t>
      </w:r>
      <w:r w:rsidRPr="00C233B0">
        <w:rPr>
          <w:i/>
          <w:iCs/>
        </w:rPr>
        <w:lastRenderedPageBreak/>
        <w:t>critical steps for indicator adoption by the WCPFC Scientific Committee (SC). Criteria for developing and testing candidate indicators has subsequently been proposed to the Scientific Committee:</w:t>
      </w:r>
    </w:p>
    <w:p w14:paraId="26C0DB67" w14:textId="77777777" w:rsidR="007652B0" w:rsidRPr="00C233B0" w:rsidRDefault="007652B0" w:rsidP="007652B0">
      <w:pPr>
        <w:pStyle w:val="ListParagraph"/>
        <w:numPr>
          <w:ilvl w:val="0"/>
          <w:numId w:val="3"/>
        </w:numPr>
        <w:rPr>
          <w:i/>
          <w:iCs/>
        </w:rPr>
      </w:pPr>
      <w:r w:rsidRPr="00C233B0">
        <w:rPr>
          <w:i/>
          <w:iCs/>
        </w:rPr>
        <w:t>science and data based;</w:t>
      </w:r>
    </w:p>
    <w:p w14:paraId="76C3B41C" w14:textId="77777777" w:rsidR="007652B0" w:rsidRPr="00C233B0" w:rsidRDefault="007652B0" w:rsidP="007652B0">
      <w:pPr>
        <w:pStyle w:val="ListParagraph"/>
        <w:numPr>
          <w:ilvl w:val="0"/>
          <w:numId w:val="3"/>
        </w:numPr>
        <w:rPr>
          <w:i/>
          <w:iCs/>
        </w:rPr>
      </w:pPr>
      <w:r w:rsidRPr="00C233B0">
        <w:rPr>
          <w:i/>
          <w:iCs/>
        </w:rPr>
        <w:t>characterize the states and trends of WCPFC marine ecosystems with respect to fishing activity and/or climate (including reference levels and baselines);</w:t>
      </w:r>
    </w:p>
    <w:p w14:paraId="7E4D41D8" w14:textId="77777777" w:rsidR="007652B0" w:rsidRPr="00C233B0" w:rsidRDefault="007652B0" w:rsidP="007652B0">
      <w:pPr>
        <w:pStyle w:val="ListParagraph"/>
        <w:numPr>
          <w:ilvl w:val="0"/>
          <w:numId w:val="3"/>
        </w:numPr>
        <w:rPr>
          <w:i/>
          <w:iCs/>
        </w:rPr>
      </w:pPr>
      <w:r w:rsidRPr="00C233B0">
        <w:rPr>
          <w:i/>
          <w:iCs/>
        </w:rPr>
        <w:t>reflect well-defined processes underlying fishing activity and fishery responses to climate;</w:t>
      </w:r>
    </w:p>
    <w:p w14:paraId="4F25FE39" w14:textId="77777777" w:rsidR="007652B0" w:rsidRPr="00C233B0" w:rsidRDefault="007652B0" w:rsidP="007652B0">
      <w:pPr>
        <w:pStyle w:val="ListParagraph"/>
        <w:numPr>
          <w:ilvl w:val="0"/>
          <w:numId w:val="3"/>
        </w:numPr>
        <w:rPr>
          <w:i/>
          <w:iCs/>
        </w:rPr>
      </w:pPr>
      <w:r w:rsidRPr="00C233B0">
        <w:rPr>
          <w:i/>
          <w:iCs/>
        </w:rPr>
        <w:t>responsive to changes attributable to fishing pressure and climate (i.e. having minimal time-lags and capability to provide early warning);</w:t>
      </w:r>
    </w:p>
    <w:p w14:paraId="4B9AAAB9" w14:textId="77777777" w:rsidR="007652B0" w:rsidRPr="00C233B0" w:rsidRDefault="007652B0" w:rsidP="007652B0">
      <w:pPr>
        <w:pStyle w:val="ListParagraph"/>
        <w:numPr>
          <w:ilvl w:val="0"/>
          <w:numId w:val="3"/>
        </w:numPr>
        <w:rPr>
          <w:i/>
          <w:iCs/>
        </w:rPr>
      </w:pPr>
      <w:r w:rsidRPr="00C233B0">
        <w:rPr>
          <w:i/>
          <w:iCs/>
        </w:rPr>
        <w:t>estimable on a routine basis with a historical data time-series available;</w:t>
      </w:r>
    </w:p>
    <w:p w14:paraId="653B9232" w14:textId="77777777" w:rsidR="007652B0" w:rsidRPr="00C233B0" w:rsidRDefault="007652B0" w:rsidP="007652B0">
      <w:pPr>
        <w:pStyle w:val="ListParagraph"/>
        <w:numPr>
          <w:ilvl w:val="0"/>
          <w:numId w:val="3"/>
        </w:numPr>
        <w:rPr>
          <w:i/>
          <w:iCs/>
        </w:rPr>
      </w:pPr>
      <w:r w:rsidRPr="00C233B0">
        <w:rPr>
          <w:i/>
          <w:iCs/>
        </w:rPr>
        <w:t>cost-effectiveness;</w:t>
      </w:r>
    </w:p>
    <w:p w14:paraId="5C3CA0C0" w14:textId="77777777" w:rsidR="007652B0" w:rsidRPr="00C233B0" w:rsidRDefault="007652B0" w:rsidP="007652B0">
      <w:pPr>
        <w:pStyle w:val="ListParagraph"/>
        <w:numPr>
          <w:ilvl w:val="0"/>
          <w:numId w:val="3"/>
        </w:numPr>
        <w:rPr>
          <w:i/>
          <w:iCs/>
        </w:rPr>
      </w:pPr>
      <w:r w:rsidRPr="00C233B0">
        <w:rPr>
          <w:i/>
          <w:iCs/>
        </w:rPr>
        <w:t>scalable across national, sub-regional and regional scales;</w:t>
      </w:r>
    </w:p>
    <w:p w14:paraId="4EBF4980" w14:textId="77777777" w:rsidR="007652B0" w:rsidRPr="00C233B0" w:rsidRDefault="007652B0" w:rsidP="007652B0">
      <w:pPr>
        <w:pStyle w:val="ListParagraph"/>
        <w:numPr>
          <w:ilvl w:val="0"/>
          <w:numId w:val="3"/>
        </w:numPr>
        <w:rPr>
          <w:i/>
          <w:iCs/>
        </w:rPr>
      </w:pPr>
      <w:r w:rsidRPr="00C233B0">
        <w:rPr>
          <w:i/>
          <w:iCs/>
        </w:rPr>
        <w:t>linked to existing WCPFC models and decision-making processes (for inclusion in MSE scenarios, validation of predictions and testing of model assumptions);</w:t>
      </w:r>
    </w:p>
    <w:p w14:paraId="572E4871" w14:textId="3A7CE5E2" w:rsidR="001020EF" w:rsidRPr="00C233B0" w:rsidRDefault="007652B0" w:rsidP="001020EF">
      <w:pPr>
        <w:pStyle w:val="ListParagraph"/>
        <w:numPr>
          <w:ilvl w:val="0"/>
          <w:numId w:val="3"/>
        </w:numPr>
        <w:rPr>
          <w:i/>
          <w:iCs/>
        </w:rPr>
      </w:pPr>
      <w:r w:rsidRPr="00C233B0">
        <w:rPr>
          <w:i/>
          <w:iCs/>
        </w:rPr>
        <w:t>can be routinely estimated by members without reliance on the Science Service Provider.</w:t>
      </w:r>
    </w:p>
    <w:p w14:paraId="5BBE1FEF" w14:textId="6CE7AC9A" w:rsidR="001020EF" w:rsidRPr="00C233B0" w:rsidRDefault="009F25AE" w:rsidP="00A10156">
      <w:pPr>
        <w:pStyle w:val="Heading2"/>
      </w:pPr>
      <w:bookmarkStart w:id="4" w:name="_Toc202270025"/>
      <w:r w:rsidRPr="00C233B0">
        <w:t>Objectives</w:t>
      </w:r>
      <w:bookmarkEnd w:id="4"/>
    </w:p>
    <w:p w14:paraId="303EC80A" w14:textId="69E5C951" w:rsidR="009F25AE" w:rsidRPr="00C233B0" w:rsidRDefault="009F25AE" w:rsidP="002C25A2">
      <w:r w:rsidRPr="00C233B0">
        <w:t xml:space="preserve">The intent of this report </w:t>
      </w:r>
      <w:r w:rsidR="009F32E4" w:rsidRPr="00C233B0">
        <w:t>is to present a</w:t>
      </w:r>
      <w:r w:rsidR="00A5718C" w:rsidRPr="00C233B0">
        <w:t xml:space="preserve">n up-to-date </w:t>
      </w:r>
      <w:r w:rsidR="009F32E4" w:rsidRPr="00C233B0">
        <w:t xml:space="preserve">state of the </w:t>
      </w:r>
      <w:r w:rsidR="00F317BB">
        <w:t xml:space="preserve">ecosystem and climate </w:t>
      </w:r>
      <w:r w:rsidR="00DE77FA" w:rsidRPr="00C233B0">
        <w:t>report for</w:t>
      </w:r>
      <w:r w:rsidR="009F32E4" w:rsidRPr="00C233B0">
        <w:t xml:space="preserve"> the </w:t>
      </w:r>
      <w:r w:rsidR="003A7BEC" w:rsidRPr="00C233B0">
        <w:t xml:space="preserve">WCPO </w:t>
      </w:r>
      <w:r w:rsidR="009F32E4" w:rsidRPr="00C233B0">
        <w:t xml:space="preserve">to </w:t>
      </w:r>
      <w:r w:rsidR="00A5718C" w:rsidRPr="00C233B0">
        <w:t xml:space="preserve">help inform the management of </w:t>
      </w:r>
      <w:r w:rsidR="00A34203" w:rsidRPr="00C233B0">
        <w:t>tuna and tuna-like species by the WCPFC.</w:t>
      </w:r>
      <w:r w:rsidR="00B1568E" w:rsidRPr="00C233B0">
        <w:t xml:space="preserve"> The indicators intend to provide </w:t>
      </w:r>
      <w:r w:rsidR="003629C9" w:rsidRPr="00C233B0">
        <w:t xml:space="preserve">an outlook of the current state of the environment, </w:t>
      </w:r>
      <w:r w:rsidR="00FA30CC" w:rsidRPr="00C233B0">
        <w:t>natural variability and any underlying persistent changes across key oceanographic features and associated tuna fisheries</w:t>
      </w:r>
      <w:r w:rsidR="00E72EA9" w:rsidRPr="00C233B0">
        <w:t xml:space="preserve"> that may affect their sustainability and management. </w:t>
      </w:r>
      <w:r w:rsidR="008E0A9C" w:rsidRPr="00C233B0">
        <w:t>Here, X indicators</w:t>
      </w:r>
      <w:r w:rsidR="009D62A1">
        <w:t xml:space="preserve"> are presented</w:t>
      </w:r>
      <w:r w:rsidR="008E0A9C" w:rsidRPr="00C233B0">
        <w:t xml:space="preserve"> that summaris</w:t>
      </w:r>
      <w:r w:rsidR="004A6D14" w:rsidRPr="00C233B0">
        <w:t xml:space="preserve">e the </w:t>
      </w:r>
      <w:r w:rsidR="009D62A1">
        <w:t>ecosystem and climate</w:t>
      </w:r>
      <w:r w:rsidR="008E0A9C" w:rsidRPr="00C233B0">
        <w:t xml:space="preserve"> of the WCPO including temperature, warm pool etc as well as several fisheries indicators </w:t>
      </w:r>
      <w:r w:rsidR="009D66C3" w:rsidRPr="00C233B0">
        <w:t xml:space="preserve">that detail </w:t>
      </w:r>
      <w:r w:rsidR="009D7C7C" w:rsidRPr="00C233B0">
        <w:t>how the fishery is responding to the underlying climate/ecosystem.</w:t>
      </w:r>
    </w:p>
    <w:p w14:paraId="1AB7BE46" w14:textId="069AAC24" w:rsidR="009D7AAB" w:rsidRPr="00C233B0" w:rsidRDefault="005611CD" w:rsidP="002C25A2">
      <w:r w:rsidRPr="00C233B0">
        <w:t xml:space="preserve">For selection, indicators had to meet the criteria detailed above </w:t>
      </w:r>
      <w:r w:rsidR="00A74FF6" w:rsidRPr="00C233B0">
        <w:t xml:space="preserve">which </w:t>
      </w:r>
      <w:r w:rsidRPr="00C233B0">
        <w:t>required a combination of the indicator being reflective of the current environment, responsive to changes, cost effective</w:t>
      </w:r>
      <w:r w:rsidR="00A74FF6" w:rsidRPr="00C233B0">
        <w:t>, and science-based</w:t>
      </w:r>
      <w:r w:rsidRPr="00C233B0">
        <w:t xml:space="preserve"> among others. Based on these criteria, the</w:t>
      </w:r>
      <w:r w:rsidR="009D7AAB" w:rsidRPr="00C233B0">
        <w:t xml:space="preserve"> following indicators selected were:</w:t>
      </w:r>
    </w:p>
    <w:p w14:paraId="716077B0" w14:textId="3BCF3743" w:rsidR="009D7AAB" w:rsidRDefault="009D7AAB" w:rsidP="009D7AAB">
      <w:pPr>
        <w:pStyle w:val="ListParagraph"/>
        <w:numPr>
          <w:ilvl w:val="0"/>
          <w:numId w:val="4"/>
        </w:numPr>
      </w:pPr>
      <w:r w:rsidRPr="00C233B0">
        <w:t>Area of the warm pool</w:t>
      </w:r>
    </w:p>
    <w:p w14:paraId="659F5780" w14:textId="02F96E75" w:rsidR="00BD7CBC" w:rsidRDefault="00BD7CBC" w:rsidP="009D7AAB">
      <w:pPr>
        <w:pStyle w:val="ListParagraph"/>
        <w:numPr>
          <w:ilvl w:val="0"/>
          <w:numId w:val="4"/>
        </w:numPr>
      </w:pPr>
      <w:r>
        <w:t>Centre of gravity</w:t>
      </w:r>
      <w:r w:rsidR="001438D3">
        <w:t xml:space="preserve"> (COG)</w:t>
      </w:r>
      <w:r>
        <w:t xml:space="preserve"> of the purse seine fishery</w:t>
      </w:r>
    </w:p>
    <w:p w14:paraId="1BA42A73" w14:textId="339AF4A5" w:rsidR="00BD7CBC" w:rsidRPr="00C233B0" w:rsidRDefault="00BD7CBC" w:rsidP="009D7AAB">
      <w:pPr>
        <w:pStyle w:val="ListParagraph"/>
        <w:numPr>
          <w:ilvl w:val="0"/>
          <w:numId w:val="4"/>
        </w:numPr>
      </w:pPr>
      <w:r>
        <w:t>Size composition of tunas</w:t>
      </w:r>
    </w:p>
    <w:p w14:paraId="5036B427" w14:textId="740FBCCA" w:rsidR="009D7AAB" w:rsidRPr="00C233B0" w:rsidRDefault="009D7AAB" w:rsidP="00BD7CBC">
      <w:pPr>
        <w:pStyle w:val="ListParagraph"/>
      </w:pPr>
    </w:p>
    <w:p w14:paraId="55BEA12A" w14:textId="3A626F9D" w:rsidR="004C5C92" w:rsidRDefault="00A74FF6" w:rsidP="00A74FF6">
      <w:r w:rsidRPr="00C233B0">
        <w:t xml:space="preserve">Below, a rationale for the inclusion of each indicator is given along with a summary of their </w:t>
      </w:r>
      <w:r w:rsidR="00934753" w:rsidRPr="00C233B0">
        <w:t>status</w:t>
      </w:r>
      <w:r w:rsidRPr="00C233B0">
        <w:t xml:space="preserve"> and trends over time.</w:t>
      </w:r>
    </w:p>
    <w:p w14:paraId="6D60A14A" w14:textId="77777777" w:rsidR="004C5C92" w:rsidRDefault="004C5C92">
      <w:pPr>
        <w:spacing w:after="160" w:line="259" w:lineRule="auto"/>
        <w:jc w:val="left"/>
      </w:pPr>
      <w:r>
        <w:br w:type="page"/>
      </w:r>
    </w:p>
    <w:p w14:paraId="79D23B4C" w14:textId="1D5D3E44" w:rsidR="00464553" w:rsidRDefault="001A71B6" w:rsidP="00464553">
      <w:pPr>
        <w:pStyle w:val="Heading1"/>
      </w:pPr>
      <w:bookmarkStart w:id="5" w:name="_Toc202270026"/>
      <w:r>
        <w:lastRenderedPageBreak/>
        <w:t xml:space="preserve">Suva ecosystem and climate </w:t>
      </w:r>
      <w:r w:rsidR="004C5C92">
        <w:t xml:space="preserve">indicators </w:t>
      </w:r>
      <w:r>
        <w:t>workshop</w:t>
      </w:r>
      <w:bookmarkEnd w:id="5"/>
    </w:p>
    <w:p w14:paraId="45021DFA" w14:textId="77777777" w:rsidR="00CA320D" w:rsidRDefault="004C5C92" w:rsidP="00E72A24">
      <w:r>
        <w:t>A</w:t>
      </w:r>
      <w:r w:rsidR="00977715">
        <w:t>n ecosystem and climate indicators workshop was held in Suva, Fiji November 2</w:t>
      </w:r>
      <w:r w:rsidR="000466C1">
        <w:t>5</w:t>
      </w:r>
      <w:r w:rsidR="00977715">
        <w:t>-2</w:t>
      </w:r>
      <w:r w:rsidR="000466C1">
        <w:t>6</w:t>
      </w:r>
      <w:r w:rsidR="000466C1" w:rsidRPr="000466C1">
        <w:rPr>
          <w:vertAlign w:val="superscript"/>
        </w:rPr>
        <w:t>th</w:t>
      </w:r>
      <w:r w:rsidR="00977715">
        <w:t xml:space="preserve"> 2024 at SPC Nabua campus. This workshop brought together</w:t>
      </w:r>
      <w:r w:rsidR="008A6FC4">
        <w:t xml:space="preserve"> approximately 2</w:t>
      </w:r>
      <w:r w:rsidR="0088181D">
        <w:t>5 participants</w:t>
      </w:r>
      <w:r w:rsidR="008A6FC4">
        <w:t xml:space="preserve"> both in person and online</w:t>
      </w:r>
      <w:r w:rsidR="00FC76D8">
        <w:t xml:space="preserve"> </w:t>
      </w:r>
      <w:r w:rsidR="00E72A24">
        <w:t>from a range of organisations including SPC, NOAA, WCPFC, private sector, NGOs and member country representatives. The intent of this workshop was to discuss the development of a series of indicators that accurately detail the current marine climate for the Pacific region and its fisheries so that it can better monitor and adapt to the effects of climate change.</w:t>
      </w:r>
      <w:r w:rsidR="00E72A24">
        <w:t xml:space="preserve"> </w:t>
      </w:r>
    </w:p>
    <w:p w14:paraId="2DE3D9C3" w14:textId="3A93F686" w:rsidR="006C42CD" w:rsidRDefault="00CA320D" w:rsidP="00E72A24">
      <w:r>
        <w:t>Over the two days, a range of presentations and discu</w:t>
      </w:r>
      <w:r w:rsidR="005F71FC">
        <w:t xml:space="preserve">ssions were held </w:t>
      </w:r>
      <w:r w:rsidR="00843F3F">
        <w:t>discussing</w:t>
      </w:r>
      <w:r w:rsidR="00611762">
        <w:t>:</w:t>
      </w:r>
    </w:p>
    <w:p w14:paraId="541FE86C" w14:textId="34260D3F" w:rsidR="00CA320D" w:rsidRDefault="00843F3F" w:rsidP="006C42CD">
      <w:pPr>
        <w:pStyle w:val="ListParagraph"/>
        <w:numPr>
          <w:ilvl w:val="0"/>
          <w:numId w:val="10"/>
        </w:numPr>
      </w:pPr>
      <w:r>
        <w:t xml:space="preserve">the </w:t>
      </w:r>
      <w:r w:rsidR="006C42CD">
        <w:t xml:space="preserve">terms of reference and framework decided upon </w:t>
      </w:r>
      <w:r w:rsidR="00163F97">
        <w:t xml:space="preserve">by </w:t>
      </w:r>
      <w:r w:rsidR="006C42CD">
        <w:t>SC to guide indicator development</w:t>
      </w:r>
      <w:r w:rsidR="00611762">
        <w:t>;</w:t>
      </w:r>
    </w:p>
    <w:p w14:paraId="60BEC4AC" w14:textId="1CAE6D94" w:rsidR="006C42CD" w:rsidRDefault="006C42CD" w:rsidP="006C42CD">
      <w:pPr>
        <w:pStyle w:val="ListParagraph"/>
        <w:numPr>
          <w:ilvl w:val="0"/>
          <w:numId w:val="10"/>
        </w:numPr>
      </w:pPr>
      <w:r>
        <w:t>Potential climate-related indicators and major oceanographic features of the WCPO</w:t>
      </w:r>
      <w:r w:rsidR="00611762">
        <w:t>;</w:t>
      </w:r>
    </w:p>
    <w:p w14:paraId="0F644FA5" w14:textId="6AAE912B" w:rsidR="006C42CD" w:rsidRDefault="00611762" w:rsidP="006C42CD">
      <w:pPr>
        <w:pStyle w:val="ListParagraph"/>
        <w:numPr>
          <w:ilvl w:val="0"/>
          <w:numId w:val="10"/>
        </w:numPr>
      </w:pPr>
      <w:r>
        <w:t>Potential fisheries and ecosystem-related indicators;</w:t>
      </w:r>
    </w:p>
    <w:p w14:paraId="0405FCFD" w14:textId="2EC9A420" w:rsidR="00611762" w:rsidRDefault="00091D8A" w:rsidP="006C42CD">
      <w:pPr>
        <w:pStyle w:val="ListParagraph"/>
        <w:numPr>
          <w:ilvl w:val="0"/>
          <w:numId w:val="10"/>
        </w:numPr>
      </w:pPr>
      <w:r>
        <w:t xml:space="preserve">Exploration of how indicators can be designed and tested to best monitor the </w:t>
      </w:r>
      <w:r w:rsidR="001F4651">
        <w:t>ecosystem and climate</w:t>
      </w:r>
      <w:r w:rsidR="00611762">
        <w:t>.</w:t>
      </w:r>
    </w:p>
    <w:p w14:paraId="020F77AB" w14:textId="7D44D157" w:rsidR="004C5C92" w:rsidRPr="004C5C92" w:rsidRDefault="00E72A24" w:rsidP="00E72A24">
      <w:r>
        <w:t>Outcomes from this workshop included the detailing of a workplan to develop a</w:t>
      </w:r>
      <w:r>
        <w:t>n ecosystem and</w:t>
      </w:r>
      <w:r>
        <w:t xml:space="preserve"> climate indicators report with the intent to deliver this report and its outcomes to WCPFC Commission meeting in November 2025. </w:t>
      </w:r>
    </w:p>
    <w:p w14:paraId="53FE0FAA" w14:textId="77777777" w:rsidR="004C5C92" w:rsidRDefault="004C5C92">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5F84FDBD" w14:textId="7A74FA32" w:rsidR="009D7C7C" w:rsidRPr="00C233B0" w:rsidRDefault="00A74FF6" w:rsidP="00A10156">
      <w:pPr>
        <w:pStyle w:val="Heading1"/>
      </w:pPr>
      <w:bookmarkStart w:id="6" w:name="_Toc202270027"/>
      <w:r w:rsidRPr="00C233B0">
        <w:lastRenderedPageBreak/>
        <w:t xml:space="preserve">2024 </w:t>
      </w:r>
      <w:r w:rsidR="00163F97">
        <w:t>environment summary</w:t>
      </w:r>
      <w:bookmarkEnd w:id="6"/>
    </w:p>
    <w:p w14:paraId="4A016B18" w14:textId="0672EBE2" w:rsidR="007B75D1" w:rsidRDefault="003A7025" w:rsidP="002C25A2">
      <w:r>
        <w:t>T</w:t>
      </w:r>
      <w:r w:rsidR="008E1A53">
        <w:t>he El Nino Southern Oscillation (ENSO)</w:t>
      </w:r>
      <w:r w:rsidR="007B75D1">
        <w:t xml:space="preserve"> phase is currently </w:t>
      </w:r>
      <w:r w:rsidR="007867C6">
        <w:t>neutral</w:t>
      </w:r>
      <w:r w:rsidR="00284CE8">
        <w:t xml:space="preserve"> with a</w:t>
      </w:r>
      <w:r w:rsidR="00773D4F">
        <w:t xml:space="preserve"> Southern Oscillation Index (SOI)</w:t>
      </w:r>
      <w:r w:rsidR="00284CE8">
        <w:t xml:space="preserve"> value of -0.06</w:t>
      </w:r>
      <w:r w:rsidR="004C4864">
        <w:rPr>
          <w:vertAlign w:val="superscript"/>
        </w:rPr>
        <w:t>o</w:t>
      </w:r>
      <w:r w:rsidR="004C4864">
        <w:t>C in June 2025</w:t>
      </w:r>
      <w:r w:rsidR="00773D4F">
        <w:t xml:space="preserve"> wher</w:t>
      </w:r>
      <w:r w:rsidR="00843B2D">
        <w:t>e ±0.8</w:t>
      </w:r>
      <w:r w:rsidR="00843B2D">
        <w:rPr>
          <w:vertAlign w:val="superscript"/>
        </w:rPr>
        <w:t>o</w:t>
      </w:r>
      <w:r w:rsidR="00843B2D">
        <w:t>C marks an El Nino or La Nina event</w:t>
      </w:r>
      <w:r w:rsidR="00151D3E">
        <w:t xml:space="preserve"> (</w:t>
      </w:r>
      <w:r w:rsidR="00222601" w:rsidRPr="00222601">
        <w:t>http://www.bom.gov.au/climate/enso/?ninoIndex=nino3.4&amp;index=nino34&amp;period=weekly#tabs=Overview</w:t>
      </w:r>
      <w:r w:rsidR="00151D3E">
        <w:t>)</w:t>
      </w:r>
      <w:r w:rsidR="007867C6">
        <w:t xml:space="preserve">. </w:t>
      </w:r>
      <w:r w:rsidR="004C4864">
        <w:t>This neutral event is expected to continue until at least December</w:t>
      </w:r>
      <w:r w:rsidR="009023C9">
        <w:t xml:space="preserve">. </w:t>
      </w:r>
      <w:r w:rsidR="007867C6">
        <w:t>This follows a weak El Nino event that occurred between June 2023 and March 2024</w:t>
      </w:r>
      <w:r w:rsidR="009023C9">
        <w:t xml:space="preserve"> </w:t>
      </w:r>
      <w:r w:rsidR="00843B2D">
        <w:t>which</w:t>
      </w:r>
      <w:r w:rsidR="009023C9">
        <w:t xml:space="preserve"> marked anomalously high </w:t>
      </w:r>
      <w:r w:rsidR="00E13E03">
        <w:t xml:space="preserve">sea surface temperatures and coral bleaching events throughout the WCPO. </w:t>
      </w:r>
    </w:p>
    <w:p w14:paraId="7FF3ECE8" w14:textId="5D6B6FAD" w:rsidR="00750AFE" w:rsidRPr="00C233B0" w:rsidRDefault="00750AFE" w:rsidP="002D7E8C">
      <w:r>
        <w:t xml:space="preserve">The </w:t>
      </w:r>
      <w:r w:rsidR="00EB1E81">
        <w:t>Interdecadal Pacific Oscillation (IPO) is a</w:t>
      </w:r>
      <w:r w:rsidR="00C32A7E">
        <w:t xml:space="preserve"> long-term natural climate oscillation that occurs at decadal, or multi-decadal timescales</w:t>
      </w:r>
      <w:r w:rsidR="00151D3E">
        <w:t xml:space="preserve"> (</w:t>
      </w:r>
      <w:r w:rsidR="00151D3E" w:rsidRPr="00151D3E">
        <w:t>https://psl.noaa.gov/data/timeseries/IPOTPI/</w:t>
      </w:r>
      <w:r w:rsidR="00151D3E">
        <w:t>)</w:t>
      </w:r>
      <w:r w:rsidR="00C32A7E">
        <w:t xml:space="preserve">. </w:t>
      </w:r>
      <w:r w:rsidR="00803DCC">
        <w:t xml:space="preserve">The IPO is </w:t>
      </w:r>
      <w:r w:rsidR="002D7E8C">
        <w:t xml:space="preserve">measured using </w:t>
      </w:r>
      <w:r w:rsidR="00803DCC">
        <w:t xml:space="preserve">the tripole index which </w:t>
      </w:r>
      <w:r w:rsidR="002D7E8C">
        <w:t>determines</w:t>
      </w:r>
      <w:r w:rsidR="00803DCC">
        <w:t xml:space="preserve"> the difference between the average SST anomaly over the central equatorial Pacific and </w:t>
      </w:r>
      <w:r w:rsidR="00D00446">
        <w:t>northwest and southwest Pacific Ocean.</w:t>
      </w:r>
      <w:r w:rsidR="000E11D8">
        <w:t xml:space="preserve"> It is currently in a negative phase which </w:t>
      </w:r>
      <w:r w:rsidR="00B6571A">
        <w:t xml:space="preserve">is marked by cooler than average temperatures in the eastern Pacific, and warming in the western and </w:t>
      </w:r>
      <w:r w:rsidR="007168F9">
        <w:t xml:space="preserve">southern Pacific Ocean. This negative phase been ongoing since 1999 and was thought to be potentially buffering some of the warming impacts of climate change. Considering that this negative phase has been ongoing for 26 years, the probability of a shift to a </w:t>
      </w:r>
      <w:r w:rsidR="008E1A53">
        <w:t>positive phase is increasingly likely.</w:t>
      </w:r>
    </w:p>
    <w:p w14:paraId="35C9DDE8" w14:textId="0B03DA70" w:rsidR="00FA38BC" w:rsidRPr="00777BAC" w:rsidRDefault="00D03101" w:rsidP="002C25A2">
      <w:r>
        <w:t xml:space="preserve">The year </w:t>
      </w:r>
      <w:r w:rsidR="00B503AE">
        <w:t xml:space="preserve">2024 was the </w:t>
      </w:r>
      <w:r>
        <w:t xml:space="preserve">hottest </w:t>
      </w:r>
      <w:r w:rsidR="000902F4">
        <w:t xml:space="preserve">on record for the southwest Pacific Ocean (WMO state of climate). </w:t>
      </w:r>
      <w:r w:rsidR="007D0250">
        <w:t>Sea surface temperatures have risen approximately 1.</w:t>
      </w:r>
      <w:r w:rsidR="0036686C">
        <w:t>1</w:t>
      </w:r>
      <w:r w:rsidR="007D0250">
        <w:rPr>
          <w:vertAlign w:val="superscript"/>
        </w:rPr>
        <w:t>o</w:t>
      </w:r>
      <w:r w:rsidR="007D0250">
        <w:t xml:space="preserve">c since 1900. </w:t>
      </w:r>
      <w:r w:rsidR="002238E7">
        <w:t xml:space="preserve">Some areas of the Pacific </w:t>
      </w:r>
      <w:r w:rsidR="002238E7" w:rsidRPr="00D03101">
        <w:t xml:space="preserve">Ocean are warming </w:t>
      </w:r>
      <w:r w:rsidR="00182DFB" w:rsidRPr="00D03101">
        <w:t xml:space="preserve">faster than average, with the </w:t>
      </w:r>
      <w:r w:rsidR="00B24F79">
        <w:t xml:space="preserve">Coral, Tasman, and Solmon Sea’s </w:t>
      </w:r>
      <w:r w:rsidR="00182DFB" w:rsidRPr="00D03101">
        <w:t xml:space="preserve">warming </w:t>
      </w:r>
      <w:r w:rsidR="00B24F79">
        <w:t>quicker than</w:t>
      </w:r>
      <w:r w:rsidR="00182DFB">
        <w:t xml:space="preserve"> the global average (CSIR</w:t>
      </w:r>
      <w:r w:rsidR="00777BAC">
        <w:t>O</w:t>
      </w:r>
      <w:r w:rsidR="00182DFB">
        <w:t xml:space="preserve"> state of climate)</w:t>
      </w:r>
      <w:r w:rsidR="005460D0">
        <w:t xml:space="preserve">. </w:t>
      </w:r>
      <w:r w:rsidR="00777BAC">
        <w:t xml:space="preserve">A </w:t>
      </w:r>
      <w:r w:rsidR="006045A8">
        <w:t>recent</w:t>
      </w:r>
      <w:r w:rsidR="00777BAC">
        <w:t xml:space="preserve"> report on the effects of climate change on </w:t>
      </w:r>
      <w:r w:rsidR="006045A8">
        <w:t>Pacific Island Countries and Territories (PICTs)</w:t>
      </w:r>
      <w:r w:rsidR="00777BAC">
        <w:t xml:space="preserve"> found sea surface temperatures across pacific islands are increasing at rates of approximately 0.25</w:t>
      </w:r>
      <w:r w:rsidR="00777BAC">
        <w:rPr>
          <w:vertAlign w:val="superscript"/>
        </w:rPr>
        <w:t>o</w:t>
      </w:r>
      <w:r w:rsidR="00777BAC">
        <w:t>C per decade (COSPPAC report).</w:t>
      </w:r>
      <w:r w:rsidR="000465B3">
        <w:t xml:space="preserve"> </w:t>
      </w:r>
      <w:r w:rsidR="007C699B">
        <w:t>Marine heatwaves and coral bleaching events have become increasingly common</w:t>
      </w:r>
      <w:r w:rsidR="00B12411">
        <w:t xml:space="preserve"> and severe, with </w:t>
      </w:r>
      <w:r w:rsidR="00E30AA0">
        <w:t xml:space="preserve">2024 marking a record high in marine heatwave coverage wutg events recorded across PICTs and Australia (WMO 2024). </w:t>
      </w:r>
    </w:p>
    <w:p w14:paraId="6270E014" w14:textId="77777777" w:rsidR="00C27B41" w:rsidRDefault="00C27B41">
      <w:pPr>
        <w:spacing w:after="160" w:line="259" w:lineRule="auto"/>
        <w:jc w:val="left"/>
        <w:rPr>
          <w:rFonts w:asciiTheme="majorHAnsi" w:eastAsiaTheme="majorEastAsia" w:hAnsiTheme="majorHAnsi" w:cstheme="majorBidi"/>
          <w:b/>
          <w:bCs/>
          <w:color w:val="0F4761" w:themeColor="accent1" w:themeShade="BF"/>
          <w:sz w:val="28"/>
          <w:szCs w:val="28"/>
        </w:rPr>
      </w:pPr>
      <w:bookmarkStart w:id="7" w:name="_Toc202270028"/>
      <w:r>
        <w:br w:type="page"/>
      </w:r>
    </w:p>
    <w:p w14:paraId="311ADD39" w14:textId="4E2E549D" w:rsidR="00FA38BC" w:rsidRPr="00C233B0" w:rsidRDefault="005419A7" w:rsidP="00A10156">
      <w:pPr>
        <w:pStyle w:val="Heading1"/>
      </w:pPr>
      <w:r>
        <w:t>Proposed i</w:t>
      </w:r>
      <w:r w:rsidR="00A10156">
        <w:t>ndicators</w:t>
      </w:r>
      <w:bookmarkEnd w:id="7"/>
    </w:p>
    <w:p w14:paraId="787B6B26" w14:textId="58B2DC04" w:rsidR="005611CD" w:rsidRPr="00C233B0" w:rsidRDefault="005611CD" w:rsidP="00A10156">
      <w:pPr>
        <w:pStyle w:val="Heading2"/>
      </w:pPr>
      <w:bookmarkStart w:id="8" w:name="_Toc202270029"/>
      <w:r w:rsidRPr="00C233B0">
        <w:t xml:space="preserve">Indicator </w:t>
      </w:r>
      <w:r w:rsidR="004367BF">
        <w:t>1</w:t>
      </w:r>
      <w:r w:rsidRPr="00C233B0">
        <w:t>:</w:t>
      </w:r>
      <w:r w:rsidR="00A17554" w:rsidRPr="00C233B0">
        <w:t xml:space="preserve"> </w:t>
      </w:r>
      <w:r w:rsidR="008B4A03" w:rsidRPr="00C233B0">
        <w:t xml:space="preserve">Centre of gravity </w:t>
      </w:r>
      <w:r w:rsidR="00F17ADA" w:rsidRPr="00C233B0">
        <w:t xml:space="preserve">(COG) </w:t>
      </w:r>
      <w:r w:rsidR="008B4A03" w:rsidRPr="00C233B0">
        <w:t>of the purse seine fishery</w:t>
      </w:r>
      <w:bookmarkEnd w:id="8"/>
    </w:p>
    <w:p w14:paraId="58C7C4E2" w14:textId="1BA57D6C" w:rsidR="008D3941" w:rsidRPr="00C233B0" w:rsidRDefault="007D30E5" w:rsidP="00671DD0">
      <w:pPr>
        <w:ind w:firstLine="720"/>
      </w:pPr>
      <w:r w:rsidRPr="00A10156">
        <w:rPr>
          <w:rStyle w:val="Heading3Char"/>
        </w:rPr>
        <w:t>Rationale:</w:t>
      </w:r>
      <w:r w:rsidR="00272D12" w:rsidRPr="00C233B0">
        <w:t xml:space="preserve"> </w:t>
      </w:r>
      <w:r w:rsidR="00F1018A" w:rsidRPr="00C233B0">
        <w:t xml:space="preserve">The </w:t>
      </w:r>
      <w:r w:rsidR="009C0C43" w:rsidRPr="00C233B0">
        <w:t xml:space="preserve">WCPFC </w:t>
      </w:r>
      <w:r w:rsidR="00F1018A" w:rsidRPr="00C233B0">
        <w:t xml:space="preserve">purse seine fishery predominately operates in the western pacific warm pool. </w:t>
      </w:r>
      <w:r w:rsidR="005F3CED" w:rsidRPr="00C233B0">
        <w:t xml:space="preserve">The warm pool </w:t>
      </w:r>
      <w:r w:rsidR="0003148A" w:rsidRPr="00C233B0">
        <w:t>is</w:t>
      </w:r>
      <w:r w:rsidR="002D2B9D" w:rsidRPr="00C233B0">
        <w:t xml:space="preserve"> a large, warm body of water at or above 28</w:t>
      </w:r>
      <w:r w:rsidR="002D2B9D" w:rsidRPr="00C233B0">
        <w:rPr>
          <w:vertAlign w:val="superscript"/>
        </w:rPr>
        <w:t>o</w:t>
      </w:r>
      <w:r w:rsidR="002D2B9D" w:rsidRPr="00C233B0">
        <w:t>C that sits in the equatorial western pacific.</w:t>
      </w:r>
      <w:r w:rsidR="0003148A" w:rsidRPr="00C233B0">
        <w:t xml:space="preserve"> The warm pool natural</w:t>
      </w:r>
      <w:r w:rsidR="00934753" w:rsidRPr="00C233B0">
        <w:t>ly</w:t>
      </w:r>
      <w:r w:rsidR="0003148A" w:rsidRPr="00C233B0">
        <w:t xml:space="preserve"> </w:t>
      </w:r>
      <w:r w:rsidR="005F3CED" w:rsidRPr="00C233B0">
        <w:t>varies in size and extent with changes in the environment, and in particular with ENSO events</w:t>
      </w:r>
      <w:r w:rsidR="001236E4" w:rsidRPr="00C233B0">
        <w:t xml:space="preserve">, which </w:t>
      </w:r>
      <w:r w:rsidR="00934753" w:rsidRPr="00C233B0">
        <w:t>influences</w:t>
      </w:r>
      <w:r w:rsidR="001236E4" w:rsidRPr="00C233B0">
        <w:t xml:space="preserve"> </w:t>
      </w:r>
      <w:r w:rsidR="00F0322C" w:rsidRPr="00C233B0">
        <w:t xml:space="preserve">where effort and catch </w:t>
      </w:r>
      <w:r w:rsidR="00E25D99" w:rsidRPr="00C233B0">
        <w:t xml:space="preserve">consequently </w:t>
      </w:r>
      <w:r w:rsidR="00F0322C" w:rsidRPr="00C233B0">
        <w:t xml:space="preserve">occurs in </w:t>
      </w:r>
      <w:r w:rsidR="008D3941" w:rsidRPr="00C233B0">
        <w:t>the purse seine fishery</w:t>
      </w:r>
      <w:r w:rsidR="007E25FF" w:rsidRPr="00C233B0">
        <w:t xml:space="preserve"> </w:t>
      </w:r>
      <w:sdt>
        <w:sdtPr>
          <w:rPr>
            <w:color w:val="000000"/>
          </w:rPr>
          <w:tag w:val="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
          <w:id w:val="-1359655458"/>
          <w:placeholder>
            <w:docPart w:val="DefaultPlaceholder_-1854013440"/>
          </w:placeholder>
        </w:sdtPr>
        <w:sdtEndPr/>
        <w:sdtContent>
          <w:r w:rsidR="0045576F" w:rsidRPr="0045576F">
            <w:rPr>
              <w:color w:val="000000"/>
            </w:rPr>
            <w:t>(Senina et al., 2008)</w:t>
          </w:r>
        </w:sdtContent>
      </w:sdt>
      <w:r w:rsidR="008D3941" w:rsidRPr="00C233B0">
        <w:t>.</w:t>
      </w:r>
      <w:r w:rsidR="005F3CED" w:rsidRPr="00C233B0">
        <w:t xml:space="preserve"> </w:t>
      </w:r>
      <w:r w:rsidR="00526813" w:rsidRPr="00C233B0">
        <w:t xml:space="preserve">The warm pool is also </w:t>
      </w:r>
      <w:r w:rsidR="00934753" w:rsidRPr="00C233B0">
        <w:t xml:space="preserve">considered as an </w:t>
      </w:r>
      <w:r w:rsidR="00526813" w:rsidRPr="00C233B0">
        <w:t xml:space="preserve">important spawning ground for tuna species, in particular skipjack tuna and so changes in its size, structure or position </w:t>
      </w:r>
      <w:r w:rsidR="008A1769" w:rsidRPr="00C233B0">
        <w:t>may also influence the productivity of tuna</w:t>
      </w:r>
      <w:r w:rsidR="00FF7816" w:rsidRPr="00C233B0">
        <w:t xml:space="preserve"> </w:t>
      </w:r>
      <w:sdt>
        <w:sdtPr>
          <w:rPr>
            <w:color w:val="000000"/>
          </w:rPr>
          <w:tag w:val="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
          <w:id w:val="389465641"/>
          <w:placeholder>
            <w:docPart w:val="DefaultPlaceholder_-1854013440"/>
          </w:placeholder>
        </w:sdtPr>
        <w:sdtEndPr/>
        <w:sdtContent>
          <w:r w:rsidR="0045576F" w:rsidRPr="0045576F">
            <w:rPr>
              <w:color w:val="000000"/>
            </w:rPr>
            <w:t>(Ashida, 2020; Fujioka et al., 2024)</w:t>
          </w:r>
        </w:sdtContent>
      </w:sdt>
      <w:r w:rsidR="004E11D2">
        <w:t>.</w:t>
      </w:r>
    </w:p>
    <w:p w14:paraId="1800369B" w14:textId="3EFC61FE" w:rsidR="003D1452" w:rsidRPr="00C233B0" w:rsidRDefault="00F1018A" w:rsidP="008D3941">
      <w:r w:rsidRPr="00C233B0">
        <w:t xml:space="preserve">With the impacts of climate change, the warm pool is predicted to increase in size, driving a potential </w:t>
      </w:r>
      <w:r w:rsidR="005F3CED" w:rsidRPr="00C233B0">
        <w:t>eastward shift in tuna biomass</w:t>
      </w:r>
      <w:r w:rsidR="004E11D2">
        <w:t xml:space="preserve"> </w:t>
      </w:r>
      <w:sdt>
        <w:sdtPr>
          <w:rPr>
            <w:color w:val="000000"/>
          </w:rPr>
          <w:tag w:val="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
          <w:id w:val="-1434043609"/>
          <w:placeholder>
            <w:docPart w:val="DefaultPlaceholder_-1854013440"/>
          </w:placeholder>
        </w:sdtPr>
        <w:sdtEndPr/>
        <w:sdtContent>
          <w:r w:rsidR="0045576F" w:rsidRPr="0045576F">
            <w:rPr>
              <w:color w:val="000000"/>
            </w:rPr>
            <w:t>(Bell et al., 2021; Lehodey et al., 2013)</w:t>
          </w:r>
        </w:sdtContent>
      </w:sdt>
      <w:r w:rsidR="005F3CED" w:rsidRPr="00C233B0">
        <w:t xml:space="preserve">. </w:t>
      </w:r>
      <w:r w:rsidR="00401463" w:rsidRPr="00C233B0">
        <w:t xml:space="preserve">By monitoring </w:t>
      </w:r>
      <w:r w:rsidR="00F20936" w:rsidRPr="00C233B0">
        <w:t xml:space="preserve">the centre of gravity (COG) </w:t>
      </w:r>
      <w:r w:rsidR="009C0C43" w:rsidRPr="00C233B0">
        <w:t xml:space="preserve">of </w:t>
      </w:r>
      <w:r w:rsidR="00401463" w:rsidRPr="00C233B0">
        <w:t xml:space="preserve">purse seine effort and catch, we can monitor if fisheries are responding to </w:t>
      </w:r>
      <w:r w:rsidR="009C0C43" w:rsidRPr="00C233B0">
        <w:t>these predicted changes</w:t>
      </w:r>
      <w:r w:rsidR="00DF1A57" w:rsidRPr="00C233B0">
        <w:t xml:space="preserve"> and by proxy tuna</w:t>
      </w:r>
      <w:r w:rsidR="00117B58" w:rsidRPr="00C233B0">
        <w:t xml:space="preserve"> dynamics</w:t>
      </w:r>
      <w:r w:rsidR="009C0C43" w:rsidRPr="00C233B0">
        <w:t xml:space="preserve">. Any shift in the </w:t>
      </w:r>
      <w:r w:rsidR="00795FAD" w:rsidRPr="00C233B0">
        <w:t>location of the purse seine fishery is also relevant as it relates to income for PICTs when fishing occurs in their EEZ.</w:t>
      </w:r>
      <w:r w:rsidR="005715F7" w:rsidRPr="00C233B0">
        <w:t xml:space="preserve"> </w:t>
      </w:r>
    </w:p>
    <w:p w14:paraId="4B30B587" w14:textId="6324B1F3" w:rsidR="007D30E5" w:rsidRPr="00C233B0" w:rsidRDefault="007D30E5" w:rsidP="00671DD0">
      <w:pPr>
        <w:ind w:firstLine="720"/>
      </w:pPr>
      <w:r w:rsidRPr="00A10156">
        <w:rPr>
          <w:rStyle w:val="Heading3Char"/>
        </w:rPr>
        <w:t>Status:</w:t>
      </w:r>
      <w:r w:rsidR="00F20936" w:rsidRPr="00C233B0">
        <w:t xml:space="preserve"> </w:t>
      </w:r>
      <w:r w:rsidR="007D14CC" w:rsidRPr="00C233B0">
        <w:t>For effort, there is a clear distinction in trend</w:t>
      </w:r>
      <w:r w:rsidR="00A74A3A" w:rsidRPr="00C233B0">
        <w:t>s over time</w:t>
      </w:r>
      <w:r w:rsidR="007D14CC" w:rsidRPr="00C233B0">
        <w:t xml:space="preserve"> by set type</w:t>
      </w:r>
      <w:r w:rsidR="00117B58" w:rsidRPr="00C233B0">
        <w:t xml:space="preserve"> </w:t>
      </w:r>
      <w:r w:rsidR="00A76591">
        <w:t>(</w:t>
      </w:r>
      <w:r w:rsidR="00A76591">
        <w:fldChar w:fldCharType="begin"/>
      </w:r>
      <w:r w:rsidR="00A76591">
        <w:instrText xml:space="preserve"> REF _Ref202085111 \h </w:instrText>
      </w:r>
      <w:r w:rsidR="00A76591">
        <w:fldChar w:fldCharType="separate"/>
      </w:r>
      <w:r w:rsidR="00A76591">
        <w:t xml:space="preserve">Figure </w:t>
      </w:r>
      <w:r w:rsidR="00A76591">
        <w:rPr>
          <w:noProof/>
        </w:rPr>
        <w:t>1</w:t>
      </w:r>
      <w:r w:rsidR="00A76591">
        <w:fldChar w:fldCharType="end"/>
      </w:r>
      <w:r w:rsidR="00A76591">
        <w:t>)</w:t>
      </w:r>
      <w:r w:rsidR="007D14CC" w:rsidRPr="00C233B0">
        <w:t xml:space="preserve">. For free school sets, </w:t>
      </w:r>
      <w:r w:rsidR="009F0BA1" w:rsidRPr="00C233B0">
        <w:t xml:space="preserve">effort COG </w:t>
      </w:r>
      <w:r w:rsidR="00A24400" w:rsidRPr="00C233B0">
        <w:t>shows interannual variability but no clear underl</w:t>
      </w:r>
      <w:r w:rsidR="00A74A3A" w:rsidRPr="00C233B0">
        <w:t>y</w:t>
      </w:r>
      <w:r w:rsidR="00A24400" w:rsidRPr="00C233B0">
        <w:t>ing trend from 199</w:t>
      </w:r>
      <w:r w:rsidR="00D47332" w:rsidRPr="00C233B0">
        <w:t>0</w:t>
      </w:r>
      <w:r w:rsidR="00A24400" w:rsidRPr="00C233B0">
        <w:t>-202</w:t>
      </w:r>
      <w:r w:rsidR="00D47332" w:rsidRPr="00C233B0">
        <w:t>3</w:t>
      </w:r>
      <w:r w:rsidR="00A24400" w:rsidRPr="00C233B0">
        <w:t>. In contrast, there is a</w:t>
      </w:r>
      <w:r w:rsidR="004C12E7">
        <w:t>n</w:t>
      </w:r>
      <w:r w:rsidR="00A24400" w:rsidRPr="00C233B0">
        <w:t xml:space="preserve"> eastward shift in the COG of drifting FAD-associated sets over time</w:t>
      </w:r>
      <w:r w:rsidR="001938DB" w:rsidRPr="00C233B0">
        <w:t xml:space="preserve">. </w:t>
      </w:r>
      <w:r w:rsidR="00FF1BDB" w:rsidRPr="00C233B0">
        <w:t>It is difficult to determine if this is a climate</w:t>
      </w:r>
      <w:r w:rsidR="000B0BAF" w:rsidRPr="00C233B0">
        <w:t xml:space="preserve"> related</w:t>
      </w:r>
      <w:r w:rsidR="00FF1BDB" w:rsidRPr="00C233B0">
        <w:t xml:space="preserve"> shift </w:t>
      </w:r>
      <w:r w:rsidR="00D4101C" w:rsidRPr="00C233B0">
        <w:t xml:space="preserve">in </w:t>
      </w:r>
      <w:r w:rsidR="00CD258E" w:rsidRPr="00C233B0">
        <w:t>the warm pool and tuna dynamics</w:t>
      </w:r>
      <w:r w:rsidR="00FF1BDB" w:rsidRPr="00C233B0">
        <w:t xml:space="preserve">, or if it is a shift in fishing behaviour driven by increased uptake of </w:t>
      </w:r>
      <w:r w:rsidR="00301B1F" w:rsidRPr="00C233B0">
        <w:t>FAD-associated fishing.</w:t>
      </w:r>
      <w:r w:rsidR="00CD258E" w:rsidRPr="00C233B0">
        <w:t xml:space="preserve"> </w:t>
      </w:r>
      <w:r w:rsidR="007918D9" w:rsidRPr="00C233B0">
        <w:t xml:space="preserve">Equally, the lack of movement in the free school component of the fishery could suggest tuna </w:t>
      </w:r>
      <w:r w:rsidR="00252EB9" w:rsidRPr="00C233B0">
        <w:t>haven’t</w:t>
      </w:r>
      <w:r w:rsidR="007918D9" w:rsidRPr="00C233B0">
        <w:t xml:space="preserve"> shifted, or that the fishery has not yet adapted to change and may be driven by other factors such as distance to port.</w:t>
      </w:r>
    </w:p>
    <w:p w14:paraId="3C7490C5" w14:textId="52BD4143" w:rsidR="000B0BAF" w:rsidRDefault="000B0BAF" w:rsidP="000B0BAF">
      <w:r w:rsidRPr="00C233B0">
        <w:t xml:space="preserve">For catch, </w:t>
      </w:r>
      <w:r w:rsidR="00153519" w:rsidRPr="00C233B0">
        <w:t xml:space="preserve">there is an </w:t>
      </w:r>
      <w:r w:rsidR="00B76542" w:rsidRPr="00C233B0">
        <w:t xml:space="preserve">underlying </w:t>
      </w:r>
      <w:r w:rsidR="00153519" w:rsidRPr="00C233B0">
        <w:t>eastward shift in all three tuna species</w:t>
      </w:r>
      <w:r w:rsidR="0012405D" w:rsidRPr="00C233B0">
        <w:t>, however the</w:t>
      </w:r>
      <w:r w:rsidR="00B76542" w:rsidRPr="00C233B0">
        <w:t xml:space="preserve"> strength of the</w:t>
      </w:r>
      <w:r w:rsidR="00CD258E" w:rsidRPr="00C233B0">
        <w:t>se</w:t>
      </w:r>
      <w:r w:rsidR="0012405D" w:rsidRPr="00C233B0">
        <w:t xml:space="preserve"> trends </w:t>
      </w:r>
      <w:r w:rsidR="00CD258E" w:rsidRPr="00C233B0">
        <w:t>is</w:t>
      </w:r>
      <w:r w:rsidR="0012405D" w:rsidRPr="00C233B0">
        <w:t xml:space="preserve"> variable</w:t>
      </w:r>
      <w:r w:rsidR="00E02DD0" w:rsidRPr="00C233B0">
        <w:t xml:space="preserve"> </w:t>
      </w:r>
      <w:r w:rsidR="004C12E7">
        <w:t>(</w:t>
      </w:r>
      <w:r w:rsidR="004C12E7">
        <w:fldChar w:fldCharType="begin"/>
      </w:r>
      <w:r w:rsidR="004C12E7">
        <w:instrText xml:space="preserve"> REF _Ref202085159 \h </w:instrText>
      </w:r>
      <w:r w:rsidR="004C12E7">
        <w:fldChar w:fldCharType="separate"/>
      </w:r>
      <w:r w:rsidR="004C12E7">
        <w:t xml:space="preserve">Figure </w:t>
      </w:r>
      <w:r w:rsidR="004C12E7">
        <w:rPr>
          <w:noProof/>
        </w:rPr>
        <w:t>2</w:t>
      </w:r>
      <w:r w:rsidR="004C12E7">
        <w:fldChar w:fldCharType="end"/>
      </w:r>
      <w:r w:rsidR="004C12E7">
        <w:t>)</w:t>
      </w:r>
      <w:r w:rsidR="0012405D" w:rsidRPr="00C233B0">
        <w:t xml:space="preserve">. </w:t>
      </w:r>
      <w:r w:rsidR="006A3E56">
        <w:t xml:space="preserve">Bigeye tuna (BET, </w:t>
      </w:r>
      <w:r w:rsidR="006A3E56">
        <w:rPr>
          <w:i/>
          <w:iCs/>
        </w:rPr>
        <w:t>Thunnus obesus</w:t>
      </w:r>
      <w:r w:rsidR="006A3E56">
        <w:t>)</w:t>
      </w:r>
      <w:r w:rsidR="0012405D" w:rsidRPr="00C233B0">
        <w:t xml:space="preserve"> shows the </w:t>
      </w:r>
      <w:r w:rsidR="00B76542" w:rsidRPr="00C233B0">
        <w:t>most prominent</w:t>
      </w:r>
      <w:r w:rsidR="0012405D" w:rsidRPr="00C233B0">
        <w:t xml:space="preserve"> eastward shift over time, followed by </w:t>
      </w:r>
      <w:r w:rsidR="006A3E56">
        <w:t>skipjack tuna (</w:t>
      </w:r>
      <w:r w:rsidR="0012405D" w:rsidRPr="00C233B0">
        <w:t>SKJ</w:t>
      </w:r>
      <w:r w:rsidR="006A3E56">
        <w:t xml:space="preserve">, </w:t>
      </w:r>
      <w:r w:rsidR="006A3E56">
        <w:rPr>
          <w:i/>
          <w:iCs/>
        </w:rPr>
        <w:t>Katsuwonus pelamis</w:t>
      </w:r>
      <w:r w:rsidR="006A3E56">
        <w:t>)</w:t>
      </w:r>
      <w:r w:rsidR="0012405D" w:rsidRPr="00C233B0">
        <w:t xml:space="preserve"> and</w:t>
      </w:r>
      <w:r w:rsidR="006A3E56">
        <w:t xml:space="preserve"> yellowfin tuna (</w:t>
      </w:r>
      <w:r w:rsidR="0012405D" w:rsidRPr="00C233B0">
        <w:t>YFT</w:t>
      </w:r>
      <w:r w:rsidR="006A3E56">
        <w:t xml:space="preserve">, </w:t>
      </w:r>
      <w:r w:rsidR="006A3E56">
        <w:rPr>
          <w:i/>
          <w:iCs/>
        </w:rPr>
        <w:t xml:space="preserve">Thunnus </w:t>
      </w:r>
      <w:r w:rsidR="00FD3D71">
        <w:rPr>
          <w:i/>
          <w:iCs/>
        </w:rPr>
        <w:t>albacares</w:t>
      </w:r>
      <w:r w:rsidR="006A3E56">
        <w:t>)</w:t>
      </w:r>
      <w:r w:rsidR="0012405D" w:rsidRPr="00C233B0">
        <w:t xml:space="preserve"> which </w:t>
      </w:r>
      <w:r w:rsidR="0021488E" w:rsidRPr="00C233B0">
        <w:t>show</w:t>
      </w:r>
      <w:r w:rsidR="00723567" w:rsidRPr="00C233B0">
        <w:t xml:space="preserve"> a very small eastward shift. Interannual variability is </w:t>
      </w:r>
      <w:r w:rsidR="00AE3A1A" w:rsidRPr="00C233B0">
        <w:t xml:space="preserve">also </w:t>
      </w:r>
      <w:r w:rsidR="00723567" w:rsidRPr="00C233B0">
        <w:t xml:space="preserve">present in </w:t>
      </w:r>
      <w:r w:rsidR="003A2480" w:rsidRPr="00C233B0">
        <w:t xml:space="preserve">the COG of catch </w:t>
      </w:r>
      <w:r w:rsidR="00B76542" w:rsidRPr="00C233B0">
        <w:t xml:space="preserve">of </w:t>
      </w:r>
      <w:r w:rsidR="00723567" w:rsidRPr="00C233B0">
        <w:t>all three species as is present in effort.</w:t>
      </w:r>
      <w:r w:rsidR="00A0180C" w:rsidRPr="00C233B0">
        <w:t xml:space="preserve"> As with effort, it is difficult to disentangle shifts in tuna and changes in fishing behaviour to explain these underlying trends.</w:t>
      </w:r>
    </w:p>
    <w:p w14:paraId="337232FA" w14:textId="384AA10A" w:rsidR="004D5F9C" w:rsidRPr="00C233B0" w:rsidRDefault="00674E71" w:rsidP="000B0BAF">
      <w:r>
        <w:t>To</w:t>
      </w:r>
      <w:r w:rsidR="004D5F9C">
        <w:t xml:space="preserve"> disentangle the effects of</w:t>
      </w:r>
      <w:r w:rsidR="003246A0">
        <w:t xml:space="preserve"> important</w:t>
      </w:r>
      <w:r w:rsidR="004D5F9C">
        <w:t xml:space="preserve"> variables on </w:t>
      </w:r>
      <w:r w:rsidR="00111B20">
        <w:t>purse seine COG over time</w:t>
      </w:r>
      <w:r w:rsidR="003246A0">
        <w:t xml:space="preserve"> like set type and ENSO events</w:t>
      </w:r>
      <w:r w:rsidR="00111B20">
        <w:t xml:space="preserve">, the longitudinal distribution of purse seine effort was modelled over time accounting for a number of these variables (see </w:t>
      </w:r>
      <w:r w:rsidR="00FB4BC5">
        <w:t>A</w:t>
      </w:r>
      <w:r w:rsidR="00111B20">
        <w:t xml:space="preserve">ppendix 1). </w:t>
      </w:r>
      <w:r w:rsidR="0051769C">
        <w:t>The results of this analysis are summarise</w:t>
      </w:r>
      <w:r w:rsidR="00F034FE">
        <w:t xml:space="preserve">d in </w:t>
      </w:r>
      <w:r w:rsidR="00F034FE">
        <w:fldChar w:fldCharType="begin"/>
      </w:r>
      <w:r w:rsidR="00F034FE">
        <w:instrText xml:space="preserve"> REF _Ref202091000 \h </w:instrText>
      </w:r>
      <w:r w:rsidR="00F034FE">
        <w:fldChar w:fldCharType="separate"/>
      </w:r>
      <w:r w:rsidR="00F034FE">
        <w:t xml:space="preserve">Figure </w:t>
      </w:r>
      <w:r w:rsidR="00F034FE">
        <w:rPr>
          <w:noProof/>
        </w:rPr>
        <w:t>3</w:t>
      </w:r>
      <w:r w:rsidR="00F034FE">
        <w:fldChar w:fldCharType="end"/>
      </w:r>
      <w:r w:rsidR="00F034FE">
        <w:t xml:space="preserve"> comparing </w:t>
      </w:r>
      <w:r>
        <w:t>outputs from the analysis with COG indices of catch and effort. Outputs from the model showed a variable trend in longitude over time, with</w:t>
      </w:r>
      <w:r w:rsidR="00C75832">
        <w:t xml:space="preserve"> an eastward trend </w:t>
      </w:r>
      <w:r w:rsidR="00A178BB">
        <w:t xml:space="preserve">in </w:t>
      </w:r>
      <w:r w:rsidR="00C75832">
        <w:t xml:space="preserve">the WCPFC purse seine fishery from 2008 onwards. It was also apparent that </w:t>
      </w:r>
      <w:r w:rsidR="003246A0">
        <w:t xml:space="preserve">different </w:t>
      </w:r>
      <w:r w:rsidR="003246A0">
        <w:lastRenderedPageBreak/>
        <w:t xml:space="preserve">flagged vessels </w:t>
      </w:r>
      <w:r w:rsidR="00A178BB">
        <w:t>a</w:t>
      </w:r>
      <w:r w:rsidR="003246A0">
        <w:t>re behaving differently within the fishery, with some flexibly fishing throughout the convention area while others consistently fish similar regions each year.</w:t>
      </w:r>
      <w:r>
        <w:t xml:space="preserve"> </w:t>
      </w:r>
      <w:r w:rsidR="00A178BB">
        <w:t>This suggests that if climate change does affect the distribution of tuna, that some fleets/vessels will be more susceptible to these changes than others.</w:t>
      </w:r>
    </w:p>
    <w:p w14:paraId="3B62181B" w14:textId="01328826" w:rsidR="007D30E5" w:rsidRPr="00C233B0" w:rsidRDefault="003E2231" w:rsidP="00D40CC7">
      <w:pPr>
        <w:ind w:firstLine="720"/>
      </w:pPr>
      <w:r w:rsidRPr="00A10156">
        <w:rPr>
          <w:rStyle w:val="Heading3Char"/>
        </w:rPr>
        <w:t>Description</w:t>
      </w:r>
      <w:r w:rsidR="007D30E5" w:rsidRPr="00A10156">
        <w:rPr>
          <w:rStyle w:val="Heading3Char"/>
        </w:rPr>
        <w:t>:</w:t>
      </w:r>
      <w:r w:rsidRPr="00C233B0">
        <w:t xml:space="preserve"> Best estimates of total purse seine catches of BET, YFT and SKJ </w:t>
      </w:r>
      <w:r w:rsidR="003A2480" w:rsidRPr="00C233B0">
        <w:t>we</w:t>
      </w:r>
      <w:r w:rsidRPr="00C233B0">
        <w:t xml:space="preserve">re used to determine the </w:t>
      </w:r>
      <w:r w:rsidR="003A2480" w:rsidRPr="00C233B0">
        <w:t>COG</w:t>
      </w:r>
      <w:r w:rsidRPr="00C233B0">
        <w:t xml:space="preserve"> of catch, and best estimates of effort by set type for the </w:t>
      </w:r>
      <w:r w:rsidR="003A2480" w:rsidRPr="00C233B0">
        <w:t>COG</w:t>
      </w:r>
      <w:r w:rsidRPr="00C233B0">
        <w:t xml:space="preserve"> of effort</w:t>
      </w:r>
      <w:r w:rsidR="009B5778" w:rsidRPr="00C233B0">
        <w:t xml:space="preserve">. </w:t>
      </w:r>
      <w:r w:rsidR="00ED3E00" w:rsidRPr="00C233B0">
        <w:t>Data used was extracted from S</w:t>
      </w:r>
      <w:r w:rsidR="00E722F0" w:rsidRPr="00C233B0">
        <w:t>BEST d</w:t>
      </w:r>
      <w:r w:rsidR="00ED3E00" w:rsidRPr="00C233B0">
        <w:t>atabases</w:t>
      </w:r>
      <w:r w:rsidR="006C65D4" w:rsidRPr="00C233B0">
        <w:t xml:space="preserve"> </w:t>
      </w:r>
      <w:r w:rsidR="00E722F0" w:rsidRPr="00C233B0">
        <w:t>using</w:t>
      </w:r>
      <w:r w:rsidR="006C65D4" w:rsidRPr="00C233B0">
        <w:t xml:space="preserve"> </w:t>
      </w:r>
      <w:r w:rsidR="007A7D33" w:rsidRPr="00C233B0">
        <w:t>raised (aggregated) 1x1 degree</w:t>
      </w:r>
      <w:r w:rsidR="00E722F0" w:rsidRPr="00C233B0">
        <w:t xml:space="preserve"> purse seine fishery data</w:t>
      </w:r>
      <w:r w:rsidR="00D33D75" w:rsidRPr="00C233B0">
        <w:t xml:space="preserve"> where set type information was available</w:t>
      </w:r>
      <w:r w:rsidRPr="00C233B0">
        <w:t xml:space="preserve">. Catches and effort </w:t>
      </w:r>
      <w:r w:rsidR="003A2480" w:rsidRPr="00C233B0">
        <w:t>we</w:t>
      </w:r>
      <w:r w:rsidRPr="00C233B0">
        <w:t xml:space="preserve">re constrained to </w:t>
      </w:r>
      <w:r w:rsidR="00E91072" w:rsidRPr="00C233B0">
        <w:t xml:space="preserve">WCPFC </w:t>
      </w:r>
      <w:r w:rsidRPr="00C233B0">
        <w:t>regions 6-8 (lat</w:t>
      </w:r>
      <w:r w:rsidR="004E4C57" w:rsidRPr="00C233B0">
        <w:t>itude</w:t>
      </w:r>
      <w:r w:rsidR="00F24543" w:rsidRPr="00C233B0">
        <w:t>: -20</w:t>
      </w:r>
      <w:r w:rsidR="007A7D33" w:rsidRPr="00C233B0">
        <w:rPr>
          <w:vertAlign w:val="superscript"/>
        </w:rPr>
        <w:t>o</w:t>
      </w:r>
      <w:r w:rsidR="00F24543" w:rsidRPr="00C233B0">
        <w:t>S – 10</w:t>
      </w:r>
      <w:r w:rsidR="007A7D33" w:rsidRPr="00C233B0">
        <w:rPr>
          <w:vertAlign w:val="superscript"/>
        </w:rPr>
        <w:t>o</w:t>
      </w:r>
      <w:r w:rsidR="00F24543" w:rsidRPr="00C233B0">
        <w:t xml:space="preserve">N, </w:t>
      </w:r>
      <w:r w:rsidRPr="00C233B0">
        <w:t>lon</w:t>
      </w:r>
      <w:r w:rsidR="00F24543" w:rsidRPr="00C233B0">
        <w:t>gitude: 140</w:t>
      </w:r>
      <w:r w:rsidR="007A7D33" w:rsidRPr="00C233B0">
        <w:rPr>
          <w:vertAlign w:val="superscript"/>
        </w:rPr>
        <w:t>o</w:t>
      </w:r>
      <w:r w:rsidR="007A7D33" w:rsidRPr="00C233B0">
        <w:t>E</w:t>
      </w:r>
      <w:r w:rsidR="00F24543" w:rsidRPr="00C233B0">
        <w:t xml:space="preserve"> – 210</w:t>
      </w:r>
      <w:r w:rsidR="007A7D33" w:rsidRPr="00C233B0">
        <w:rPr>
          <w:vertAlign w:val="superscript"/>
        </w:rPr>
        <w:t>o</w:t>
      </w:r>
      <w:r w:rsidR="00F24543" w:rsidRPr="00C233B0">
        <w:t>E</w:t>
      </w:r>
      <w:r w:rsidRPr="00C233B0">
        <w:t>)</w:t>
      </w:r>
      <w:r w:rsidR="006F484F" w:rsidRPr="00C233B0">
        <w:t xml:space="preserve"> and from years </w:t>
      </w:r>
      <w:r w:rsidR="004B44D3" w:rsidRPr="00C233B0">
        <w:t>1990-2023</w:t>
      </w:r>
      <w:r w:rsidR="003C4CB5">
        <w:t xml:space="preserve"> </w:t>
      </w:r>
      <w:sdt>
        <w:sdtPr>
          <w:rPr>
            <w:color w:val="000000"/>
          </w:rPr>
          <w:tag w:val="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82469056"/>
          <w:placeholder>
            <w:docPart w:val="DefaultPlaceholder_-1854013440"/>
          </w:placeholder>
        </w:sdtPr>
        <w:sdtEndPr/>
        <w:sdtContent>
          <w:r w:rsidR="0045576F" w:rsidRPr="0045576F">
            <w:rPr>
              <w:color w:val="000000"/>
            </w:rPr>
            <w:t>(Vidal et al., 2020)</w:t>
          </w:r>
        </w:sdtContent>
      </w:sdt>
      <w:r w:rsidR="006F484F" w:rsidRPr="00C233B0">
        <w:t>.</w:t>
      </w:r>
      <w:r w:rsidR="00E91072" w:rsidRPr="00C233B0">
        <w:t xml:space="preserve"> </w:t>
      </w:r>
      <w:r w:rsidR="008F4479" w:rsidRPr="00C233B0">
        <w:t xml:space="preserve">Catches and effort from domestic Indonesian, Vietnamese, and Philippines flagged vessels were not considered given differences in vessel class and fishing strategy. </w:t>
      </w:r>
      <w:r w:rsidR="008D5C47" w:rsidRPr="00C233B0">
        <w:t xml:space="preserve">Associated purse seine sets </w:t>
      </w:r>
      <w:r w:rsidR="003A2480" w:rsidRPr="00C233B0">
        <w:t>we</w:t>
      </w:r>
      <w:r w:rsidR="008D5C47" w:rsidRPr="00C233B0">
        <w:t xml:space="preserve">re </w:t>
      </w:r>
      <w:r w:rsidR="003A2480" w:rsidRPr="00C233B0">
        <w:t xml:space="preserve">considered as </w:t>
      </w:r>
      <w:r w:rsidR="008D5C47" w:rsidRPr="00C233B0">
        <w:t xml:space="preserve">sets made on drifting FADs only, floating objects and anchored FADs were not considered in this analysis. </w:t>
      </w:r>
      <w:r w:rsidR="007768EF" w:rsidRPr="00C233B0">
        <w:t xml:space="preserve">The </w:t>
      </w:r>
      <w:r w:rsidR="003A2480" w:rsidRPr="00C233B0">
        <w:t>COG</w:t>
      </w:r>
      <w:r w:rsidR="007768EF" w:rsidRPr="00C233B0">
        <w:t xml:space="preserve"> is an </w:t>
      </w:r>
      <w:r w:rsidR="009B7AE3" w:rsidRPr="00C233B0">
        <w:t xml:space="preserve">annual </w:t>
      </w:r>
      <w:r w:rsidR="007768EF" w:rsidRPr="00C233B0">
        <w:t>estimate of the</w:t>
      </w:r>
      <w:r w:rsidR="002B2AE8" w:rsidRPr="00C233B0">
        <w:t xml:space="preserve"> weighted</w:t>
      </w:r>
      <w:r w:rsidR="007768EF" w:rsidRPr="00C233B0">
        <w:t xml:space="preserve"> mean position of catch and effort </w:t>
      </w:r>
      <w:r w:rsidR="00D40CC7" w:rsidRPr="00C233B0">
        <w:t xml:space="preserve">where the number of sets is used to weight the effort COG, and catch to weight the catch COGs by species. </w:t>
      </w:r>
    </w:p>
    <w:p w14:paraId="29378B3B" w14:textId="00D510FE" w:rsidR="007426F0" w:rsidRPr="00C233B0" w:rsidRDefault="00E02DD0" w:rsidP="00671DD0">
      <w:pPr>
        <w:ind w:firstLine="720"/>
        <w:rPr>
          <w:b/>
          <w:bCs/>
        </w:rPr>
      </w:pPr>
      <w:r w:rsidRPr="00C233B0">
        <w:rPr>
          <w:b/>
          <w:bCs/>
          <w:noProof/>
        </w:rPr>
        <w:lastRenderedPageBreak/>
        <mc:AlternateContent>
          <mc:Choice Requires="wpg">
            <w:drawing>
              <wp:anchor distT="0" distB="0" distL="114300" distR="114300" simplePos="0" relativeHeight="251639808" behindDoc="0" locked="0" layoutInCell="1" allowOverlap="1" wp14:anchorId="08F981B2" wp14:editId="437523AD">
                <wp:simplePos x="0" y="0"/>
                <wp:positionH relativeFrom="column">
                  <wp:posOffset>0</wp:posOffset>
                </wp:positionH>
                <wp:positionV relativeFrom="paragraph">
                  <wp:posOffset>285750</wp:posOffset>
                </wp:positionV>
                <wp:extent cx="5769610" cy="7530465"/>
                <wp:effectExtent l="0" t="0" r="2540" b="0"/>
                <wp:wrapTopAndBottom/>
                <wp:docPr id="1883745394" name="Group 7"/>
                <wp:cNvGraphicFramePr/>
                <a:graphic xmlns:a="http://schemas.openxmlformats.org/drawingml/2006/main">
                  <a:graphicData uri="http://schemas.microsoft.com/office/word/2010/wordprocessingGroup">
                    <wpg:wgp>
                      <wpg:cNvGrpSpPr/>
                      <wpg:grpSpPr>
                        <a:xfrm>
                          <a:off x="0" y="0"/>
                          <a:ext cx="5769610" cy="7530465"/>
                          <a:chOff x="0" y="0"/>
                          <a:chExt cx="5769610" cy="7530465"/>
                        </a:xfrm>
                      </wpg:grpSpPr>
                      <pic:pic xmlns:pic="http://schemas.openxmlformats.org/drawingml/2006/picture">
                        <pic:nvPicPr>
                          <pic:cNvPr id="341738364" name="Picture 4" descr="A map of dinosaurs with different colored dots&#10;&#10;AI-generated content may be incorrect."/>
                          <pic:cNvPicPr>
                            <a:picLocks noChangeAspect="1"/>
                          </pic:cNvPicPr>
                        </pic:nvPicPr>
                        <pic:blipFill rotWithShape="1">
                          <a:blip r:embed="rId9" cstate="print">
                            <a:extLst>
                              <a:ext uri="{28A0092B-C50C-407E-A947-70E740481C1C}">
                                <a14:useLocalDpi xmlns:a14="http://schemas.microsoft.com/office/drawing/2010/main" val="0"/>
                              </a:ext>
                            </a:extLst>
                          </a:blip>
                          <a:srcRect t="6043"/>
                          <a:stretch/>
                        </pic:blipFill>
                        <pic:spPr bwMode="auto">
                          <a:xfrm>
                            <a:off x="0" y="0"/>
                            <a:ext cx="5731510" cy="7404735"/>
                          </a:xfrm>
                          <a:prstGeom prst="rect">
                            <a:avLst/>
                          </a:prstGeom>
                          <a:ln>
                            <a:noFill/>
                          </a:ln>
                          <a:extLst>
                            <a:ext uri="{53640926-AAD7-44D8-BBD7-CCE9431645EC}">
                              <a14:shadowObscured xmlns:a14="http://schemas.microsoft.com/office/drawing/2010/main"/>
                            </a:ext>
                          </a:extLst>
                        </pic:spPr>
                      </pic:pic>
                      <wps:wsp>
                        <wps:cNvPr id="1426460331" name="Text Box 1"/>
                        <wps:cNvSpPr txBox="1"/>
                        <wps:spPr>
                          <a:xfrm>
                            <a:off x="0" y="7124700"/>
                            <a:ext cx="5769610" cy="405765"/>
                          </a:xfrm>
                          <a:prstGeom prst="rect">
                            <a:avLst/>
                          </a:prstGeom>
                          <a:solidFill>
                            <a:prstClr val="white"/>
                          </a:solidFill>
                          <a:ln>
                            <a:noFill/>
                          </a:ln>
                        </wps:spPr>
                        <wps:txbx>
                          <w:txbxContent>
                            <w:p w14:paraId="69E57D84" w14:textId="679B6DDC" w:rsidR="00E02DD0" w:rsidRPr="009B4EC0" w:rsidRDefault="007E1488" w:rsidP="00E02DD0">
                              <w:pPr>
                                <w:pStyle w:val="Caption"/>
                                <w:rPr>
                                  <w:b/>
                                  <w:bCs/>
                                  <w:noProof/>
                                  <w:sz w:val="22"/>
                                  <w:szCs w:val="22"/>
                                </w:rPr>
                              </w:pPr>
                              <w:bookmarkStart w:id="9" w:name="_Ref202085111"/>
                              <w:r>
                                <w:t xml:space="preserve">Figure </w:t>
                              </w:r>
                              <w:r w:rsidR="00E02DD0">
                                <w:fldChar w:fldCharType="begin"/>
                              </w:r>
                              <w:r w:rsidR="00E02DD0">
                                <w:instrText xml:space="preserve"> SEQ Figure \* ARABIC </w:instrText>
                              </w:r>
                              <w:r w:rsidR="00E02DD0">
                                <w:fldChar w:fldCharType="separate"/>
                              </w:r>
                              <w:r w:rsidR="0043634A">
                                <w:rPr>
                                  <w:noProof/>
                                </w:rPr>
                                <w:t>1</w:t>
                              </w:r>
                              <w:r w:rsidR="00E02DD0">
                                <w:fldChar w:fldCharType="end"/>
                              </w:r>
                              <w:bookmarkEnd w:id="9"/>
                              <w:r w:rsidR="00E02DD0">
                                <w:t xml:space="preserve">: </w:t>
                              </w:r>
                              <w:r w:rsidR="00E02DD0" w:rsidRPr="00FA38BC">
                                <w:t>Centre of gravity of</w:t>
                              </w:r>
                              <w:r w:rsidR="00E02DD0">
                                <w:t xml:space="preserve"> WCPFC</w:t>
                              </w:r>
                              <w:r w:rsidR="00E02DD0" w:rsidRPr="00FA38BC">
                                <w:t xml:space="preserve"> purse seine </w:t>
                              </w:r>
                              <w:r w:rsidR="00E02DD0">
                                <w:t xml:space="preserve">effort by set type: all sets (all), drifting FAD-associated sets (ass), and free-school unassociated sets (una) </w:t>
                              </w:r>
                              <w:r w:rsidR="00E02DD0" w:rsidRPr="00FA38BC">
                                <w:t>from 1990-2023.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F981B2" id="Group 7" o:spid="_x0000_s1026" style="position:absolute;left:0;text-align:left;margin-left:0;margin-top:22.5pt;width:454.3pt;height:592.95pt;z-index:251639808;mso-height-relative:margin" coordsize="57696,7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map of dinosaurs with different colored dots&#10;&#10;AI-generated content may be incorrect." style="position:absolute;width:57315;height:7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">
                  <v:imagedata r:id="rId10" o:title="A map of dinosaurs with different colored dots&#10;&#10;AI-generated content may be incorrect" croptop="3960f"/>
                </v:shape>
                <v:shapetype id="_x0000_t202" coordsize="21600,21600" o:spt="202" path="m,l,21600r21600,l21600,xe">
                  <v:stroke joinstyle="miter"/>
                  <v:path gradientshapeok="t" o:connecttype="rect"/>
                </v:shapetype>
                <v:shape id="_x0000_s1028" type="#_x0000_t202" style="position:absolute;top:71247;width:5769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679B6DDC" w:rsidR="00E02DD0" w:rsidRPr="009B4EC0" w:rsidRDefault="007E1488" w:rsidP="00E02DD0">
                        <w:pPr>
                          <w:pStyle w:val="Caption"/>
                          <w:rPr>
                            <w:b/>
                            <w:bCs/>
                            <w:noProof/>
                            <w:sz w:val="22"/>
                            <w:szCs w:val="22"/>
                          </w:rPr>
                        </w:pPr>
                        <w:bookmarkStart w:id="10" w:name="_Ref202085111"/>
                        <w:r>
                          <w:t xml:space="preserve">Figure </w:t>
                        </w:r>
                        <w:r w:rsidR="00E02DD0">
                          <w:fldChar w:fldCharType="begin"/>
                        </w:r>
                        <w:r w:rsidR="00E02DD0">
                          <w:instrText xml:space="preserve"> SEQ Figure \* ARABIC </w:instrText>
                        </w:r>
                        <w:r w:rsidR="00E02DD0">
                          <w:fldChar w:fldCharType="separate"/>
                        </w:r>
                        <w:r w:rsidR="0043634A">
                          <w:rPr>
                            <w:noProof/>
                          </w:rPr>
                          <w:t>1</w:t>
                        </w:r>
                        <w:r w:rsidR="00E02DD0">
                          <w:fldChar w:fldCharType="end"/>
                        </w:r>
                        <w:bookmarkEnd w:id="10"/>
                        <w:r w:rsidR="00E02DD0">
                          <w:t xml:space="preserve">: </w:t>
                        </w:r>
                        <w:r w:rsidR="00E02DD0" w:rsidRPr="00FA38BC">
                          <w:t>Centre of gravity of</w:t>
                        </w:r>
                        <w:r w:rsidR="00E02DD0">
                          <w:t xml:space="preserve"> WCPFC</w:t>
                        </w:r>
                        <w:r w:rsidR="00E02DD0" w:rsidRPr="00FA38BC">
                          <w:t xml:space="preserve"> purse seine </w:t>
                        </w:r>
                        <w:r w:rsidR="00E02DD0">
                          <w:t xml:space="preserve">effort by set type: all sets (all), drifting FAD-associated sets (ass), and free-school unassociated sets (una) </w:t>
                        </w:r>
                        <w:r w:rsidR="00E02DD0" w:rsidRPr="00FA38BC">
                          <w:t>from 1990-2023.</w:t>
                        </w:r>
                      </w:p>
                    </w:txbxContent>
                  </v:textbox>
                </v:shape>
                <w10:wrap type="topAndBottom"/>
              </v:group>
            </w:pict>
          </mc:Fallback>
        </mc:AlternateContent>
      </w:r>
    </w:p>
    <w:p w14:paraId="7752ACBD" w14:textId="0264B41E" w:rsidR="00355C41" w:rsidRPr="00C233B0" w:rsidRDefault="00355C41" w:rsidP="00D87802">
      <w:pPr>
        <w:rPr>
          <w:b/>
          <w:bCs/>
        </w:rPr>
      </w:pPr>
    </w:p>
    <w:p w14:paraId="26649B80" w14:textId="77777777" w:rsidR="00355C41" w:rsidRPr="00C233B0" w:rsidRDefault="00355C41" w:rsidP="00D87802">
      <w:pPr>
        <w:rPr>
          <w:b/>
          <w:bCs/>
        </w:rPr>
      </w:pPr>
    </w:p>
    <w:p w14:paraId="475C5626" w14:textId="77777777" w:rsidR="00355C41" w:rsidRPr="00C233B0" w:rsidRDefault="00355C41" w:rsidP="00D87802">
      <w:pPr>
        <w:rPr>
          <w:b/>
          <w:bCs/>
        </w:rPr>
      </w:pPr>
    </w:p>
    <w:p w14:paraId="0DD51860" w14:textId="77777777" w:rsidR="00355C41" w:rsidRPr="00C233B0" w:rsidRDefault="00355C41" w:rsidP="00D87802">
      <w:pPr>
        <w:rPr>
          <w:b/>
          <w:bCs/>
        </w:rPr>
      </w:pPr>
    </w:p>
    <w:p w14:paraId="12BB47A9" w14:textId="77777777" w:rsidR="00355C41" w:rsidRPr="00C233B0" w:rsidRDefault="00355C41" w:rsidP="00D87802">
      <w:pPr>
        <w:rPr>
          <w:b/>
          <w:bCs/>
        </w:rPr>
      </w:pPr>
    </w:p>
    <w:p w14:paraId="0DC5D83E" w14:textId="43CF3E0A" w:rsidR="00355C41" w:rsidRPr="00C233B0" w:rsidRDefault="00E02DD0" w:rsidP="00D87802">
      <w:pPr>
        <w:rPr>
          <w:b/>
          <w:bCs/>
        </w:rPr>
      </w:pPr>
      <w:r w:rsidRPr="00C233B0">
        <w:rPr>
          <w:b/>
          <w:bCs/>
          <w:noProof/>
        </w:rPr>
        <mc:AlternateContent>
          <mc:Choice Requires="wpg">
            <w:drawing>
              <wp:anchor distT="0" distB="0" distL="114300" distR="114300" simplePos="0" relativeHeight="251642880" behindDoc="0" locked="0" layoutInCell="1" allowOverlap="1" wp14:anchorId="008BCC38" wp14:editId="7FE673A5">
                <wp:simplePos x="0" y="0"/>
                <wp:positionH relativeFrom="column">
                  <wp:posOffset>0</wp:posOffset>
                </wp:positionH>
                <wp:positionV relativeFrom="paragraph">
                  <wp:posOffset>200025</wp:posOffset>
                </wp:positionV>
                <wp:extent cx="5730875" cy="7334250"/>
                <wp:effectExtent l="0" t="0" r="3175" b="0"/>
                <wp:wrapTight wrapText="bothSides">
                  <wp:wrapPolygon edited="0">
                    <wp:start x="0" y="0"/>
                    <wp:lineTo x="0" y="21544"/>
                    <wp:lineTo x="21540" y="21544"/>
                    <wp:lineTo x="21540" y="0"/>
                    <wp:lineTo x="0" y="0"/>
                  </wp:wrapPolygon>
                </wp:wrapTight>
                <wp:docPr id="795773369" name="Group 8"/>
                <wp:cNvGraphicFramePr/>
                <a:graphic xmlns:a="http://schemas.openxmlformats.org/drawingml/2006/main">
                  <a:graphicData uri="http://schemas.microsoft.com/office/word/2010/wordprocessingGroup">
                    <wpg:wgp>
                      <wpg:cNvGrpSpPr/>
                      <wpg:grpSpPr>
                        <a:xfrm>
                          <a:off x="0" y="0"/>
                          <a:ext cx="5730875" cy="7334250"/>
                          <a:chOff x="0" y="0"/>
                          <a:chExt cx="5730875" cy="7334250"/>
                        </a:xfrm>
                      </wpg:grpSpPr>
                      <pic:pic xmlns:pic="http://schemas.openxmlformats.org/drawingml/2006/picture">
                        <pic:nvPicPr>
                          <pic:cNvPr id="1032408859" name="Picture 1" descr="A screenshot of a graph showing a dinosaur&#10;&#10;AI-generated content may be incorrect."/>
                          <pic:cNvPicPr>
                            <a:picLocks noChangeAspect="1"/>
                          </pic:cNvPicPr>
                        </pic:nvPicPr>
                        <pic:blipFill rotWithShape="1">
                          <a:blip r:embed="rId11" cstate="print">
                            <a:extLst>
                              <a:ext uri="{28A0092B-C50C-407E-A947-70E740481C1C}">
                                <a14:useLocalDpi xmlns:a14="http://schemas.microsoft.com/office/drawing/2010/main" val="0"/>
                              </a:ext>
                            </a:extLst>
                          </a:blip>
                          <a:srcRect t="7252"/>
                          <a:stretch/>
                        </pic:blipFill>
                        <pic:spPr bwMode="auto">
                          <a:xfrm>
                            <a:off x="0" y="0"/>
                            <a:ext cx="5730875" cy="7309485"/>
                          </a:xfrm>
                          <a:prstGeom prst="rect">
                            <a:avLst/>
                          </a:prstGeom>
                          <a:ln>
                            <a:noFill/>
                          </a:ln>
                          <a:extLst>
                            <a:ext uri="{53640926-AAD7-44D8-BBD7-CCE9431645EC}">
                              <a14:shadowObscured xmlns:a14="http://schemas.microsoft.com/office/drawing/2010/main"/>
                            </a:ext>
                          </a:extLst>
                        </pic:spPr>
                      </pic:pic>
                      <wps:wsp>
                        <wps:cNvPr id="1946945870" name="Text Box 1"/>
                        <wps:cNvSpPr txBox="1"/>
                        <wps:spPr>
                          <a:xfrm>
                            <a:off x="0" y="6962775"/>
                            <a:ext cx="5730875" cy="371475"/>
                          </a:xfrm>
                          <a:prstGeom prst="rect">
                            <a:avLst/>
                          </a:prstGeom>
                          <a:solidFill>
                            <a:prstClr val="white"/>
                          </a:solidFill>
                          <a:ln>
                            <a:noFill/>
                          </a:ln>
                        </wps:spPr>
                        <wps:txbx>
                          <w:txbxContent>
                            <w:p w14:paraId="40416FDB" w14:textId="480B7667" w:rsidR="00E02DD0" w:rsidRPr="009705AB" w:rsidRDefault="00E02DD0" w:rsidP="00E02DD0">
                              <w:pPr>
                                <w:pStyle w:val="Caption"/>
                                <w:rPr>
                                  <w:b/>
                                  <w:bCs/>
                                  <w:sz w:val="22"/>
                                  <w:szCs w:val="22"/>
                                </w:rPr>
                              </w:pPr>
                              <w:bookmarkStart w:id="11" w:name="_Ref202085159"/>
                              <w:r>
                                <w:t xml:space="preserve">Figure </w:t>
                              </w:r>
                              <w:r>
                                <w:fldChar w:fldCharType="begin"/>
                              </w:r>
                              <w:r>
                                <w:instrText xml:space="preserve"> SEQ Figure \* ARABIC </w:instrText>
                              </w:r>
                              <w:r>
                                <w:fldChar w:fldCharType="separate"/>
                              </w:r>
                              <w:r w:rsidR="0043634A">
                                <w:rPr>
                                  <w:noProof/>
                                </w:rPr>
                                <w:t>2</w:t>
                              </w:r>
                              <w:r>
                                <w:fldChar w:fldCharType="end"/>
                              </w:r>
                              <w:bookmarkEnd w:id="11"/>
                              <w:r>
                                <w:t xml:space="preserve">: </w:t>
                              </w:r>
                              <w:r w:rsidRPr="00FA38BC">
                                <w:t>Centre of gravity of</w:t>
                              </w:r>
                              <w:r>
                                <w:t xml:space="preserve"> WCPFC</w:t>
                              </w:r>
                              <w:r w:rsidRPr="00FA38BC">
                                <w:t xml:space="preserve"> purse seine catch of bigeye tuna (BET), skipjack tuna (SKJ), and yellowfin tuna (YFT</w:t>
                              </w:r>
                              <w:r w:rsidR="0040461A">
                                <w:t>) from all sets</w:t>
                              </w:r>
                              <w:r w:rsidRPr="00FA38BC">
                                <w:t xml:space="preserve"> from 1990-2023.</w:t>
                              </w:r>
                            </w:p>
                            <w:p w14:paraId="4E1118E4" w14:textId="296CF230" w:rsidR="00E02DD0" w:rsidRPr="009B7E33" w:rsidRDefault="00E02DD0" w:rsidP="00E02DD0">
                              <w:pPr>
                                <w:pStyle w:val="Caption"/>
                                <w:rPr>
                                  <w:b/>
                                  <w:bCs/>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BCC38" id="Group 8" o:spid="_x0000_s1029" style="position:absolute;left:0;text-align:left;margin-left:0;margin-top:15.75pt;width:451.25pt;height:577.5pt;z-index:251642880" coordsize="57308,7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CAiIiIiIiKibJgsICIiIiIiIqJs&#10;mCwgIiIiIiIiomyYLCAiIiIiIiKibJgsICIiIiIiIqJsmCwgIiIiIiIiomyYLCAiIiIiIiKibJgs&#10;ICIiIiIiIqJsmCwgIiIiIiIiomyYLCAiIiIiIiKibJgsICIiIiIiIqJsmCwgIiIiIiIiomyYLCAi&#10;IiIiIiKibJgsICIiIiIiIqJsmCwgIiIiIiIiomyYLCAiIiIiIiKibJ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">
                <v:shape id="Picture 1" o:spid="_x0000_s1030" type="#_x0000_t75" alt="A screenshot of a graph showing a dinosaur&#10;&#10;AI-generated content may be incorrect." style="position:absolute;width:57308;height:7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">
                  <v:imagedata r:id="rId12" o:title="A screenshot of a graph showing a dinosaur&#10;&#10;AI-generated content may be incorrect" croptop="4753f"/>
                </v:shape>
                <v:shape id="_x0000_s1031" type="#_x0000_t202" style="position:absolute;top:69627;width:5730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40416FDB" w14:textId="480B7667" w:rsidR="00E02DD0" w:rsidRPr="009705AB" w:rsidRDefault="00E02DD0" w:rsidP="00E02DD0">
                        <w:pPr>
                          <w:pStyle w:val="Caption"/>
                          <w:rPr>
                            <w:b/>
                            <w:bCs/>
                            <w:sz w:val="22"/>
                            <w:szCs w:val="22"/>
                          </w:rPr>
                        </w:pPr>
                        <w:bookmarkStart w:id="12" w:name="_Ref202085159"/>
                        <w:r>
                          <w:t xml:space="preserve">Figure </w:t>
                        </w:r>
                        <w:r>
                          <w:fldChar w:fldCharType="begin"/>
                        </w:r>
                        <w:r>
                          <w:instrText xml:space="preserve"> SEQ Figure \* ARABIC </w:instrText>
                        </w:r>
                        <w:r>
                          <w:fldChar w:fldCharType="separate"/>
                        </w:r>
                        <w:r w:rsidR="0043634A">
                          <w:rPr>
                            <w:noProof/>
                          </w:rPr>
                          <w:t>2</w:t>
                        </w:r>
                        <w:r>
                          <w:fldChar w:fldCharType="end"/>
                        </w:r>
                        <w:bookmarkEnd w:id="12"/>
                        <w:r>
                          <w:t xml:space="preserve">: </w:t>
                        </w:r>
                        <w:r w:rsidRPr="00FA38BC">
                          <w:t>Centre of gravity of</w:t>
                        </w:r>
                        <w:r>
                          <w:t xml:space="preserve"> WCPFC</w:t>
                        </w:r>
                        <w:r w:rsidRPr="00FA38BC">
                          <w:t xml:space="preserve"> purse seine catch of bigeye tuna (BET), skipjack tuna (SKJ), and yellowfin tuna (YFT</w:t>
                        </w:r>
                        <w:r w:rsidR="0040461A">
                          <w:t>) from all sets</w:t>
                        </w:r>
                        <w:r w:rsidRPr="00FA38BC">
                          <w:t xml:space="preserve"> from 1990-2023.</w:t>
                        </w:r>
                      </w:p>
                      <w:p w14:paraId="4E1118E4" w14:textId="296CF230" w:rsidR="00E02DD0" w:rsidRPr="009B7E33" w:rsidRDefault="00E02DD0" w:rsidP="00E02DD0">
                        <w:pPr>
                          <w:pStyle w:val="Caption"/>
                          <w:rPr>
                            <w:b/>
                            <w:bCs/>
                            <w:noProof/>
                            <w:sz w:val="22"/>
                            <w:szCs w:val="22"/>
                          </w:rPr>
                        </w:pPr>
                      </w:p>
                    </w:txbxContent>
                  </v:textbox>
                </v:shape>
                <w10:wrap type="tight"/>
              </v:group>
            </w:pict>
          </mc:Fallback>
        </mc:AlternateContent>
      </w:r>
    </w:p>
    <w:p w14:paraId="7CFCA996" w14:textId="0F363560" w:rsidR="00712156" w:rsidRPr="00C233B0" w:rsidRDefault="00712156" w:rsidP="00D87802">
      <w:pPr>
        <w:rPr>
          <w:b/>
          <w:bCs/>
        </w:rPr>
      </w:pPr>
    </w:p>
    <w:p w14:paraId="7E3836CD" w14:textId="737D6D08" w:rsidR="00712156" w:rsidRPr="00C233B0" w:rsidRDefault="00712156" w:rsidP="00D87802">
      <w:pPr>
        <w:rPr>
          <w:b/>
          <w:bCs/>
        </w:rPr>
      </w:pPr>
    </w:p>
    <w:p w14:paraId="5D6CC498" w14:textId="2CB0C26A" w:rsidR="00712156" w:rsidRPr="00C233B0" w:rsidRDefault="00712156" w:rsidP="00D87802">
      <w:pPr>
        <w:rPr>
          <w:b/>
          <w:bCs/>
        </w:rPr>
      </w:pPr>
    </w:p>
    <w:p w14:paraId="36FDAB03" w14:textId="0B467613" w:rsidR="001D523C" w:rsidRDefault="0051769C">
      <w:pPr>
        <w:rPr>
          <w:b/>
          <w:bCs/>
        </w:rPr>
      </w:pPr>
      <w:r>
        <w:rPr>
          <w:b/>
          <w:bCs/>
          <w:noProof/>
        </w:rPr>
        <mc:AlternateContent>
          <mc:Choice Requires="wpg">
            <w:drawing>
              <wp:anchor distT="0" distB="0" distL="114300" distR="114300" simplePos="0" relativeHeight="251703296" behindDoc="0" locked="0" layoutInCell="1" allowOverlap="1" wp14:anchorId="64211496" wp14:editId="11CD2BE9">
                <wp:simplePos x="0" y="0"/>
                <wp:positionH relativeFrom="column">
                  <wp:posOffset>-8890</wp:posOffset>
                </wp:positionH>
                <wp:positionV relativeFrom="paragraph">
                  <wp:posOffset>212725</wp:posOffset>
                </wp:positionV>
                <wp:extent cx="5796280" cy="4563110"/>
                <wp:effectExtent l="0" t="0" r="0" b="8890"/>
                <wp:wrapTopAndBottom/>
                <wp:docPr id="1228135959" name="Group 1"/>
                <wp:cNvGraphicFramePr/>
                <a:graphic xmlns:a="http://schemas.openxmlformats.org/drawingml/2006/main">
                  <a:graphicData uri="http://schemas.microsoft.com/office/word/2010/wordprocessingGroup">
                    <wpg:wgp>
                      <wpg:cNvGrpSpPr/>
                      <wpg:grpSpPr>
                        <a:xfrm>
                          <a:off x="0" y="0"/>
                          <a:ext cx="5796280" cy="4563110"/>
                          <a:chOff x="0" y="0"/>
                          <a:chExt cx="5796344" cy="4563374"/>
                        </a:xfrm>
                      </wpg:grpSpPr>
                      <wps:wsp>
                        <wps:cNvPr id="243347832" name="Text Box 2"/>
                        <wps:cNvSpPr txBox="1">
                          <a:spLocks noChangeArrowheads="1"/>
                        </wps:cNvSpPr>
                        <wps:spPr bwMode="auto">
                          <a:xfrm>
                            <a:off x="163895" y="4053843"/>
                            <a:ext cx="5632449" cy="509531"/>
                          </a:xfrm>
                          <a:prstGeom prst="rect">
                            <a:avLst/>
                          </a:prstGeom>
                          <a:solidFill>
                            <a:srgbClr val="FFFFFF"/>
                          </a:solidFill>
                          <a:ln w="9525">
                            <a:noFill/>
                            <a:miter lim="800000"/>
                            <a:headEnd/>
                            <a:tailEnd/>
                          </a:ln>
                        </wps:spPr>
                        <wps:txbx>
                          <w:txbxContent>
                            <w:p w14:paraId="3EE741A0" w14:textId="1A03C813" w:rsidR="0051769C" w:rsidRPr="00C233B0" w:rsidRDefault="0051769C" w:rsidP="0051769C">
                              <w:pPr>
                                <w:pStyle w:val="Caption"/>
                                <w:rPr>
                                  <w:b/>
                                  <w:bCs/>
                                </w:rPr>
                              </w:pPr>
                              <w:bookmarkStart w:id="13" w:name="_Ref202091000"/>
                              <w:r>
                                <w:t xml:space="preserve">Figure </w:t>
                              </w:r>
                              <w:r>
                                <w:fldChar w:fldCharType="begin"/>
                              </w:r>
                              <w:r>
                                <w:instrText xml:space="preserve"> SEQ Figure \* ARABIC </w:instrText>
                              </w:r>
                              <w:r>
                                <w:fldChar w:fldCharType="separate"/>
                              </w:r>
                              <w:r w:rsidR="0043634A">
                                <w:rPr>
                                  <w:noProof/>
                                </w:rPr>
                                <w:t>3</w:t>
                              </w:r>
                              <w:r>
                                <w:fldChar w:fldCharType="end"/>
                              </w:r>
                              <w:bookmarkEnd w:id="13"/>
                              <w:r w:rsidR="00F8588B">
                                <w:t>:</w:t>
                              </w:r>
                              <w:r>
                                <w:t xml:space="preserve"> Comparison of </w:t>
                              </w:r>
                              <w:r w:rsidR="00E3758D">
                                <w:t xml:space="preserve">indices used to monitor the longitudinal distribution of the WCPFC purse seine fishery </w:t>
                              </w:r>
                              <w:r w:rsidR="00F034FE">
                                <w:t>from 1990-2023</w:t>
                              </w:r>
                              <w:r w:rsidR="00E3758D">
                                <w:t>. Black = modelled longitude</w:t>
                              </w:r>
                              <w:r w:rsidR="00104ECE">
                                <w:t>. R</w:t>
                              </w:r>
                              <w:r w:rsidR="00F8588B">
                                <w:t>ed = unstandardised mean longitude of effort</w:t>
                              </w:r>
                              <w:r w:rsidR="00104ECE">
                                <w:t>. B</w:t>
                              </w:r>
                              <w:r w:rsidR="00F8588B">
                                <w:t>lue = COG of catch</w:t>
                              </w:r>
                              <w:r w:rsidR="00104ECE">
                                <w:t>. G</w:t>
                              </w:r>
                              <w:r w:rsidR="00F8588B">
                                <w:t>reen = COG of effort.</w:t>
                              </w:r>
                              <w:r w:rsidR="00104ECE">
                                <w:t xml:space="preserve"> Dashed black = </w:t>
                              </w:r>
                              <w:r w:rsidR="00B0123D">
                                <w:t>Mean longitude from 1995-2005.</w:t>
                              </w:r>
                            </w:p>
                            <w:p w14:paraId="239BBBF1" w14:textId="0710B976" w:rsidR="0051769C" w:rsidRDefault="0051769C"/>
                          </w:txbxContent>
                        </wps:txbx>
                        <wps:bodyPr rot="0" vert="horz" wrap="square" lIns="91440" tIns="45720" rIns="91440" bIns="45720" anchor="t" anchorCtr="0">
                          <a:noAutofit/>
                        </wps:bodyPr>
                      </wps:wsp>
                      <pic:pic xmlns:pic="http://schemas.openxmlformats.org/drawingml/2006/picture">
                        <pic:nvPicPr>
                          <pic:cNvPr id="341285445" name="Picture 1" descr="A graph of a graph&#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64211496" id="Group 1" o:spid="_x0000_s1032" style="position:absolute;left:0;text-align:left;margin-left:-.7pt;margin-top:16.75pt;width:456.4pt;height:359.3pt;z-index:251703296;mso-height-relative:margin" coordsize="57963,4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">
                <v:shape id="Text Box 2" o:spid="_x0000_s1033" type="#_x0000_t202" style="position:absolute;left:1638;top:40538;width:56325;height: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" stroked="f">
                  <v:textbox>
                    <w:txbxContent>
                      <w:p w14:paraId="3EE741A0" w14:textId="1A03C813" w:rsidR="0051769C" w:rsidRPr="00C233B0" w:rsidRDefault="0051769C" w:rsidP="0051769C">
                        <w:pPr>
                          <w:pStyle w:val="Caption"/>
                          <w:rPr>
                            <w:b/>
                            <w:bCs/>
                          </w:rPr>
                        </w:pPr>
                        <w:bookmarkStart w:id="14" w:name="_Ref202091000"/>
                        <w:r>
                          <w:t xml:space="preserve">Figure </w:t>
                        </w:r>
                        <w:r>
                          <w:fldChar w:fldCharType="begin"/>
                        </w:r>
                        <w:r>
                          <w:instrText xml:space="preserve"> SEQ Figure \* ARABIC </w:instrText>
                        </w:r>
                        <w:r>
                          <w:fldChar w:fldCharType="separate"/>
                        </w:r>
                        <w:r w:rsidR="0043634A">
                          <w:rPr>
                            <w:noProof/>
                          </w:rPr>
                          <w:t>3</w:t>
                        </w:r>
                        <w:r>
                          <w:fldChar w:fldCharType="end"/>
                        </w:r>
                        <w:bookmarkEnd w:id="14"/>
                        <w:r w:rsidR="00F8588B">
                          <w:t>:</w:t>
                        </w:r>
                        <w:r>
                          <w:t xml:space="preserve"> Comparison of </w:t>
                        </w:r>
                        <w:r w:rsidR="00E3758D">
                          <w:t xml:space="preserve">indices used to monitor the longitudinal distribution of the WCPFC purse seine fishery </w:t>
                        </w:r>
                        <w:r w:rsidR="00F034FE">
                          <w:t>from 1990-2023</w:t>
                        </w:r>
                        <w:r w:rsidR="00E3758D">
                          <w:t>. Black = modelled longitude</w:t>
                        </w:r>
                        <w:r w:rsidR="00104ECE">
                          <w:t>. R</w:t>
                        </w:r>
                        <w:r w:rsidR="00F8588B">
                          <w:t>ed = unstandardised mean longitude of effort</w:t>
                        </w:r>
                        <w:r w:rsidR="00104ECE">
                          <w:t>. B</w:t>
                        </w:r>
                        <w:r w:rsidR="00F8588B">
                          <w:t>lue = COG of catch</w:t>
                        </w:r>
                        <w:r w:rsidR="00104ECE">
                          <w:t>. G</w:t>
                        </w:r>
                        <w:r w:rsidR="00F8588B">
                          <w:t>reen = COG of effort.</w:t>
                        </w:r>
                        <w:r w:rsidR="00104ECE">
                          <w:t xml:space="preserve"> Dashed black = </w:t>
                        </w:r>
                        <w:r w:rsidR="00B0123D">
                          <w:t>Mean longitude from 1995-2005.</w:t>
                        </w:r>
                      </w:p>
                      <w:p w14:paraId="239BBBF1" w14:textId="0710B976" w:rsidR="0051769C" w:rsidRDefault="0051769C"/>
                    </w:txbxContent>
                  </v:textbox>
                </v:shape>
                <v:shape id="Picture 1" o:spid="_x0000_s1034" type="#_x0000_t75" alt="A graph of a graph&#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">
                  <v:imagedata r:id="rId14" o:title="A graph of a graph&#10;&#10;AI-generated content may be incorrect"/>
                </v:shape>
                <w10:wrap type="topAndBottom"/>
              </v:group>
            </w:pict>
          </mc:Fallback>
        </mc:AlternateContent>
      </w:r>
      <w:r w:rsidR="001D523C">
        <w:rPr>
          <w:b/>
          <w:bCs/>
        </w:rPr>
        <w:br w:type="page"/>
      </w:r>
    </w:p>
    <w:p w14:paraId="59E0C693" w14:textId="04394B32" w:rsidR="00D87802" w:rsidRPr="00C233B0" w:rsidRDefault="00D87802" w:rsidP="00A10156">
      <w:pPr>
        <w:pStyle w:val="Heading2"/>
      </w:pPr>
      <w:bookmarkStart w:id="15" w:name="_Toc202270030"/>
      <w:r w:rsidRPr="00C233B0">
        <w:lastRenderedPageBreak/>
        <w:t xml:space="preserve">Indicator 2: </w:t>
      </w:r>
      <w:r w:rsidR="00EA7ABC">
        <w:t>Size</w:t>
      </w:r>
      <w:r w:rsidR="00B0123D">
        <w:t xml:space="preserve"> composition</w:t>
      </w:r>
      <w:r w:rsidR="00CE30D7" w:rsidRPr="00C233B0">
        <w:t xml:space="preserve"> of tunas</w:t>
      </w:r>
      <w:bookmarkEnd w:id="15"/>
    </w:p>
    <w:p w14:paraId="0CDFE047" w14:textId="6758FFC3" w:rsidR="002D2233" w:rsidRPr="00C233B0" w:rsidRDefault="00CF6A1C" w:rsidP="00B0123D">
      <w:pPr>
        <w:ind w:firstLine="720"/>
      </w:pPr>
      <w:r w:rsidRPr="00A10156">
        <w:rPr>
          <w:rStyle w:val="Heading3Char"/>
        </w:rPr>
        <w:t>Rationale:</w:t>
      </w:r>
      <w:r w:rsidR="00216F53" w:rsidRPr="00C233B0">
        <w:rPr>
          <w:b/>
          <w:bCs/>
        </w:rPr>
        <w:t xml:space="preserve"> </w:t>
      </w:r>
      <w:r w:rsidR="00216F53" w:rsidRPr="00C233B0">
        <w:t xml:space="preserve">The size composition of a fish population is influenced by a range of factors including fishing and its environment. </w:t>
      </w:r>
      <w:r w:rsidR="00616C3C" w:rsidRPr="00C233B0">
        <w:t>For example, changing oceanographic conditions could influence prey availability</w:t>
      </w:r>
      <w:r w:rsidR="002B4D86" w:rsidRPr="00C233B0">
        <w:t xml:space="preserve"> having knock-on effects to fish size composition. </w:t>
      </w:r>
      <w:r w:rsidR="00406CE2" w:rsidRPr="00C233B0">
        <w:t xml:space="preserve">How the environment and climate change is </w:t>
      </w:r>
      <w:r w:rsidR="004143B7" w:rsidRPr="00C233B0">
        <w:t>influencing</w:t>
      </w:r>
      <w:r w:rsidR="00406CE2" w:rsidRPr="00C233B0">
        <w:t xml:space="preserve"> tuna size composition is </w:t>
      </w:r>
      <w:r w:rsidR="00811A71" w:rsidRPr="00C233B0">
        <w:t xml:space="preserve">not well known. However, by monitoring tuna size composition, any changes </w:t>
      </w:r>
      <w:r w:rsidR="00237C08" w:rsidRPr="00C233B0">
        <w:t xml:space="preserve">can be identified </w:t>
      </w:r>
      <w:r w:rsidR="00811A71" w:rsidRPr="00C233B0">
        <w:t xml:space="preserve">which can help </w:t>
      </w:r>
      <w:r w:rsidR="00064F63" w:rsidRPr="00C233B0">
        <w:t>determine</w:t>
      </w:r>
      <w:r w:rsidR="00811A71" w:rsidRPr="00C233B0">
        <w:t xml:space="preserve"> sustainability of the fishery and inform management decisions.</w:t>
      </w:r>
      <w:r w:rsidR="00E23D0B" w:rsidRPr="00C233B0">
        <w:t xml:space="preserve"> </w:t>
      </w:r>
    </w:p>
    <w:p w14:paraId="52F40875" w14:textId="6D506905" w:rsidR="00F800DD" w:rsidRPr="00C233B0" w:rsidRDefault="00CF6A1C" w:rsidP="00CF6A1C">
      <w:pPr>
        <w:ind w:firstLine="720"/>
      </w:pPr>
      <w:r w:rsidRPr="00A10156">
        <w:rPr>
          <w:rStyle w:val="Heading3Char"/>
        </w:rPr>
        <w:t>Status:</w:t>
      </w:r>
      <w:r w:rsidR="000A65B4" w:rsidRPr="00C233B0">
        <w:rPr>
          <w:b/>
          <w:bCs/>
        </w:rPr>
        <w:t xml:space="preserve"> </w:t>
      </w:r>
      <w:r w:rsidR="00EF515B" w:rsidRPr="00C233B0">
        <w:t>Trends in the size composition of tunas has varied from 1990-2023</w:t>
      </w:r>
      <w:r w:rsidR="00E05F44" w:rsidRPr="00C233B0">
        <w:t xml:space="preserve"> (</w:t>
      </w:r>
      <w:r w:rsidR="00B54834">
        <w:fldChar w:fldCharType="begin"/>
      </w:r>
      <w:r w:rsidR="00B54834">
        <w:instrText xml:space="preserve"> REF _Ref202085504 \h </w:instrText>
      </w:r>
      <w:r w:rsidR="00B54834">
        <w:fldChar w:fldCharType="separate"/>
      </w:r>
      <w:r w:rsidR="00EA7ABC">
        <w:t xml:space="preserve">Figure </w:t>
      </w:r>
      <w:r w:rsidR="00EA7ABC">
        <w:rPr>
          <w:noProof/>
        </w:rPr>
        <w:t>4</w:t>
      </w:r>
      <w:r w:rsidR="00B54834">
        <w:fldChar w:fldCharType="end"/>
      </w:r>
      <w:r w:rsidR="00EA7ABC">
        <w:t xml:space="preserve">; </w:t>
      </w:r>
      <w:r w:rsidR="00EA7ABC">
        <w:fldChar w:fldCharType="begin"/>
      </w:r>
      <w:r w:rsidR="00EA7ABC">
        <w:instrText xml:space="preserve"> REF _Ref202100863 \h </w:instrText>
      </w:r>
      <w:r w:rsidR="00EA7ABC">
        <w:fldChar w:fldCharType="separate"/>
      </w:r>
      <w:r w:rsidR="00EA7ABC">
        <w:t xml:space="preserve">Figure </w:t>
      </w:r>
      <w:r w:rsidR="00EA7ABC">
        <w:rPr>
          <w:noProof/>
        </w:rPr>
        <w:t>5</w:t>
      </w:r>
      <w:r w:rsidR="00EA7ABC">
        <w:fldChar w:fldCharType="end"/>
      </w:r>
      <w:r w:rsidR="00E05F44" w:rsidRPr="00C233B0">
        <w:t>)</w:t>
      </w:r>
      <w:r w:rsidR="00EF515B" w:rsidRPr="00C233B0">
        <w:t>. This is likely a reflection of several factors including changes in sampling</w:t>
      </w:r>
      <w:r w:rsidR="00396334" w:rsidRPr="00C233B0">
        <w:t xml:space="preserve"> design, fishing behaviour, and the underlying environment and populations.</w:t>
      </w:r>
      <w:r w:rsidR="00FF0FA0" w:rsidRPr="00C233B0">
        <w:t xml:space="preserve"> </w:t>
      </w:r>
    </w:p>
    <w:p w14:paraId="3A600D15" w14:textId="60ED44C2" w:rsidR="00F800DD" w:rsidRPr="00C233B0" w:rsidRDefault="00E05F44" w:rsidP="00CF6A1C">
      <w:pPr>
        <w:ind w:firstLine="720"/>
      </w:pPr>
      <w:r w:rsidRPr="00C233B0">
        <w:t>For</w:t>
      </w:r>
      <w:r w:rsidR="0005229E">
        <w:t xml:space="preserve"> bigeye tuna (</w:t>
      </w:r>
      <w:r w:rsidRPr="00C233B0">
        <w:t>BET</w:t>
      </w:r>
      <w:r w:rsidR="0005229E">
        <w:t>)</w:t>
      </w:r>
      <w:r w:rsidRPr="00C233B0">
        <w:t>, their size composition has fluctuated over time</w:t>
      </w:r>
      <w:r w:rsidR="00E560F1" w:rsidRPr="00C233B0">
        <w:t xml:space="preserve"> rising to values above the 1990-2000 average of 122cm </w:t>
      </w:r>
      <w:r w:rsidR="00155F5A" w:rsidRPr="00C233B0">
        <w:t>from 2007-2012 before declining to appr</w:t>
      </w:r>
      <w:r w:rsidR="003C4CB5">
        <w:t>oxi</w:t>
      </w:r>
      <w:r w:rsidR="00155F5A" w:rsidRPr="00C233B0">
        <w:t>mately 2018. In recent years, length composition h</w:t>
      </w:r>
      <w:r w:rsidR="003C4CB5">
        <w:t>a</w:t>
      </w:r>
      <w:r w:rsidR="00155F5A" w:rsidRPr="00C233B0">
        <w:t>s i</w:t>
      </w:r>
      <w:r w:rsidR="00712B5F">
        <w:t>ncreased</w:t>
      </w:r>
      <w:r w:rsidR="00155F5A" w:rsidRPr="00C233B0">
        <w:t xml:space="preserve"> and the mean length in 2023 of </w:t>
      </w:r>
      <w:r w:rsidR="006D037B" w:rsidRPr="00C233B0">
        <w:t xml:space="preserve">125cm is above the historical mean. </w:t>
      </w:r>
      <w:r w:rsidR="00FF0FA0" w:rsidRPr="00C233B0">
        <w:t>Throughout this time, most BET catches in the longline fishery are above the length at 50% maturity</w:t>
      </w:r>
      <w:r w:rsidR="00712B5F">
        <w:t xml:space="preserve"> of 103cm</w:t>
      </w:r>
      <w:r w:rsidR="00322F3D" w:rsidRPr="00C233B0">
        <w:t xml:space="preserve"> </w:t>
      </w:r>
      <w:sdt>
        <w:sdtPr>
          <w:rPr>
            <w:color w:val="000000"/>
          </w:rPr>
          <w:tag w:val="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J9LCJpc1RlbXBvcmFyeSI6ZmFsc2V9XX0="/>
          <w:id w:val="-1746491648"/>
          <w:placeholder>
            <w:docPart w:val="DefaultPlaceholder_-1854013440"/>
          </w:placeholder>
        </w:sdtPr>
        <w:sdtEndPr/>
        <w:sdtContent>
          <w:r w:rsidR="0045576F" w:rsidRPr="0045576F">
            <w:rPr>
              <w:color w:val="000000"/>
            </w:rPr>
            <w:t>(Farley et al., 2017)</w:t>
          </w:r>
        </w:sdtContent>
      </w:sdt>
      <w:r w:rsidR="00FF0FA0" w:rsidRPr="00C233B0">
        <w:t xml:space="preserve">. </w:t>
      </w:r>
    </w:p>
    <w:p w14:paraId="40D47063" w14:textId="5E1F65F5" w:rsidR="00F800DD" w:rsidRPr="00C233B0" w:rsidRDefault="006D037B" w:rsidP="00CF6A1C">
      <w:pPr>
        <w:ind w:firstLine="720"/>
      </w:pPr>
      <w:r w:rsidRPr="00C233B0">
        <w:t>For SKJ, their size composition has been more variable which is likely a reflection of fishing and sampling programs.</w:t>
      </w:r>
      <w:r w:rsidR="00F22F91" w:rsidRPr="00C233B0">
        <w:t xml:space="preserve"> In recent years, SKJ size composition has declined </w:t>
      </w:r>
      <w:r w:rsidR="00FD3295" w:rsidRPr="00C233B0">
        <w:t xml:space="preserve">with </w:t>
      </w:r>
      <w:r w:rsidR="00832A97" w:rsidRPr="00C233B0">
        <w:t xml:space="preserve">nearly 75% of the length composition below the historical mean length of </w:t>
      </w:r>
      <w:r w:rsidR="00B06F39" w:rsidRPr="00C233B0">
        <w:t>51.3cm in 2022. Unlike YFT and BET,</w:t>
      </w:r>
      <w:r w:rsidR="00D43EC5" w:rsidRPr="00C233B0">
        <w:t xml:space="preserve"> catches have predominately </w:t>
      </w:r>
      <w:r w:rsidR="00B06F39" w:rsidRPr="00C233B0">
        <w:t xml:space="preserve">been </w:t>
      </w:r>
      <w:r w:rsidR="00D43EC5" w:rsidRPr="00C233B0">
        <w:t xml:space="preserve">below the length at 50% maturity of 55cm </w:t>
      </w:r>
      <w:r w:rsidR="00B06F39" w:rsidRPr="00C233B0">
        <w:t xml:space="preserve">which is in part due to </w:t>
      </w:r>
      <w:r w:rsidR="006F7193" w:rsidRPr="00C233B0">
        <w:t xml:space="preserve">most </w:t>
      </w:r>
      <w:r w:rsidR="0017774B" w:rsidRPr="00C233B0">
        <w:t xml:space="preserve">catch and sampling come from the purse seine fishery </w:t>
      </w:r>
      <w:sdt>
        <w:sdtPr>
          <w:rPr>
            <w:color w:val="000000"/>
          </w:rPr>
          <w:tag w:val="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
          <w:id w:val="-1115757377"/>
          <w:placeholder>
            <w:docPart w:val="DefaultPlaceholder_-1854013440"/>
          </w:placeholder>
        </w:sdtPr>
        <w:sdtEndPr/>
        <w:sdtContent>
          <w:r w:rsidR="0045576F" w:rsidRPr="0045576F">
            <w:rPr>
              <w:color w:val="000000"/>
            </w:rPr>
            <w:t>(Ohashi et al., 2019)</w:t>
          </w:r>
        </w:sdtContent>
      </w:sdt>
      <w:r w:rsidR="00D43EC5" w:rsidRPr="00C233B0">
        <w:t>.</w:t>
      </w:r>
    </w:p>
    <w:p w14:paraId="5C46E72C" w14:textId="3918018C" w:rsidR="00F04BD6" w:rsidRPr="00C233B0" w:rsidRDefault="00322F3D" w:rsidP="00CF6A1C">
      <w:pPr>
        <w:ind w:firstLine="720"/>
      </w:pPr>
      <w:r w:rsidRPr="00C233B0">
        <w:t xml:space="preserve"> For YFT, </w:t>
      </w:r>
      <w:r w:rsidR="00DA1FA3" w:rsidRPr="00C233B0">
        <w:t xml:space="preserve">a decline in their size composition since 2012 is apparent. From 2000-2010, </w:t>
      </w:r>
      <w:r w:rsidRPr="00C233B0">
        <w:t xml:space="preserve">they show a similar trend to BET where </w:t>
      </w:r>
      <w:r w:rsidR="004A1388" w:rsidRPr="00C233B0">
        <w:t>their size composition declined in the early 2000s before rising around 2010. However, in contrast</w:t>
      </w:r>
      <w:r w:rsidR="000A0442">
        <w:t xml:space="preserve"> to BET</w:t>
      </w:r>
      <w:r w:rsidR="004A1388" w:rsidRPr="00C233B0">
        <w:t xml:space="preserve"> their size composition has since declined and consistently remained below the historical mean value of </w:t>
      </w:r>
      <w:r w:rsidR="009C1508" w:rsidRPr="00C233B0">
        <w:t>120.8cm</w:t>
      </w:r>
      <w:r w:rsidR="00A6725A" w:rsidRPr="00C233B0">
        <w:t xml:space="preserve"> since 2012,</w:t>
      </w:r>
      <w:r w:rsidR="009C1508" w:rsidRPr="00C233B0">
        <w:t xml:space="preserve"> with a 2023 mean </w:t>
      </w:r>
      <w:r w:rsidR="00A6725A" w:rsidRPr="00C233B0">
        <w:t xml:space="preserve">length of </w:t>
      </w:r>
      <w:r w:rsidR="009C1508" w:rsidRPr="00C233B0">
        <w:t xml:space="preserve">113.9cm. </w:t>
      </w:r>
      <w:r w:rsidR="00A6725A" w:rsidRPr="00C233B0">
        <w:t>Like</w:t>
      </w:r>
      <w:r w:rsidR="009C1508" w:rsidRPr="00C233B0">
        <w:t xml:space="preserve"> BET, most of the size composition remains above the length at 5</w:t>
      </w:r>
      <w:r w:rsidR="005E218E" w:rsidRPr="00C233B0">
        <w:t>0</w:t>
      </w:r>
      <w:r w:rsidR="009C1508" w:rsidRPr="00C233B0">
        <w:t xml:space="preserve">% maturity of </w:t>
      </w:r>
      <w:r w:rsidR="005E218E" w:rsidRPr="00C233B0">
        <w:t xml:space="preserve">105cm </w:t>
      </w:r>
      <w:sdt>
        <w:sdtPr>
          <w:rPr>
            <w:color w:val="000000"/>
          </w:rPr>
          <w:tag w:val="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
          <w:id w:val="278305957"/>
          <w:placeholder>
            <w:docPart w:val="DefaultPlaceholder_-1854013440"/>
          </w:placeholder>
        </w:sdtPr>
        <w:sdtEndPr/>
        <w:sdtContent>
          <w:r w:rsidR="0045576F" w:rsidRPr="0045576F">
            <w:rPr>
              <w:color w:val="000000"/>
            </w:rPr>
            <w:t>(Magnusson et al., 2023)</w:t>
          </w:r>
        </w:sdtContent>
      </w:sdt>
      <w:r w:rsidR="005E218E" w:rsidRPr="00C233B0">
        <w:t>.</w:t>
      </w:r>
    </w:p>
    <w:p w14:paraId="2DF89A72" w14:textId="113BC2AB" w:rsidR="00CF6A1C" w:rsidRPr="00C233B0" w:rsidRDefault="00396334" w:rsidP="00CF6A1C">
      <w:pPr>
        <w:ind w:firstLine="720"/>
      </w:pPr>
      <w:r w:rsidRPr="00C233B0">
        <w:t xml:space="preserve"> </w:t>
      </w:r>
      <w:r w:rsidR="00D6469D" w:rsidRPr="00C233B0">
        <w:t>For both BET and YFT, there is a slight upward trend in the proportion of small fish caught (</w:t>
      </w:r>
      <w:r w:rsidR="00507A21" w:rsidRPr="00C233B0">
        <w:t>&lt;105cm), and a decrease in the proportion of large fish caught (&gt;140cm)</w:t>
      </w:r>
      <w:r w:rsidR="00064F63" w:rsidRPr="00C233B0">
        <w:t xml:space="preserve"> throughout the timeseries</w:t>
      </w:r>
      <w:r w:rsidR="00B411C3">
        <w:t xml:space="preserve"> (</w:t>
      </w:r>
      <w:r w:rsidR="00B411C3">
        <w:fldChar w:fldCharType="begin"/>
      </w:r>
      <w:r w:rsidR="00B411C3">
        <w:instrText xml:space="preserve"> REF _Ref202100863 \h </w:instrText>
      </w:r>
      <w:r w:rsidR="00B411C3">
        <w:fldChar w:fldCharType="separate"/>
      </w:r>
      <w:r w:rsidR="00B411C3">
        <w:t xml:space="preserve">Figure </w:t>
      </w:r>
      <w:r w:rsidR="00B411C3">
        <w:rPr>
          <w:noProof/>
        </w:rPr>
        <w:t>5</w:t>
      </w:r>
      <w:r w:rsidR="00B411C3">
        <w:fldChar w:fldCharType="end"/>
      </w:r>
      <w:r w:rsidR="00B411C3">
        <w:t>)</w:t>
      </w:r>
      <w:r w:rsidR="0014788C" w:rsidRPr="00C233B0">
        <w:t xml:space="preserve">. </w:t>
      </w:r>
      <w:r w:rsidR="000E2433" w:rsidRPr="00C233B0">
        <w:t xml:space="preserve">However, this trend is not </w:t>
      </w:r>
      <w:r w:rsidR="00064F63" w:rsidRPr="00C233B0">
        <w:t>clear,</w:t>
      </w:r>
      <w:r w:rsidR="000E2433" w:rsidRPr="00C233B0">
        <w:t xml:space="preserve"> and recent years have shown </w:t>
      </w:r>
      <w:r w:rsidR="008B0A24" w:rsidRPr="00C233B0">
        <w:t xml:space="preserve">a shift in the opposing direction. </w:t>
      </w:r>
      <w:r w:rsidR="00326DD8" w:rsidRPr="00C233B0">
        <w:t xml:space="preserve">This could be </w:t>
      </w:r>
      <w:r w:rsidR="00FA0F20">
        <w:t xml:space="preserve">due to </w:t>
      </w:r>
      <w:r w:rsidR="00F151C4">
        <w:t>several</w:t>
      </w:r>
      <w:r w:rsidR="00FA0F20">
        <w:t xml:space="preserve"> reasons including increased</w:t>
      </w:r>
      <w:r w:rsidR="00326DD8" w:rsidRPr="00C233B0">
        <w:t xml:space="preserve"> fishing pressure </w:t>
      </w:r>
      <w:r w:rsidR="00FA0F20">
        <w:t>driving the removal of</w:t>
      </w:r>
      <w:r w:rsidR="00326DD8" w:rsidRPr="00C233B0">
        <w:t xml:space="preserve"> large individuals from the population, </w:t>
      </w:r>
      <w:r w:rsidR="0088480C" w:rsidRPr="00C233B0">
        <w:t>an increase in small individuals in the population from enhanced recruitment</w:t>
      </w:r>
      <w:r w:rsidR="001E582E">
        <w:t>, or a</w:t>
      </w:r>
      <w:r w:rsidR="00FA0F20">
        <w:t xml:space="preserve"> consequence of disrupted sampling programs due to COVID19</w:t>
      </w:r>
      <w:r w:rsidR="0088480C" w:rsidRPr="00C233B0">
        <w:t xml:space="preserve"> for example. </w:t>
      </w:r>
      <w:r w:rsidR="00810F74" w:rsidRPr="00C233B0">
        <w:t>There w</w:t>
      </w:r>
      <w:r w:rsidR="007918D9" w:rsidRPr="00C233B0">
        <w:t>ere</w:t>
      </w:r>
      <w:r w:rsidR="00810F74" w:rsidRPr="00C233B0">
        <w:t xml:space="preserve"> no clear trends </w:t>
      </w:r>
      <w:r w:rsidR="008B0A24" w:rsidRPr="00C233B0">
        <w:t>in</w:t>
      </w:r>
      <w:r w:rsidR="00810F74" w:rsidRPr="00C233B0">
        <w:t xml:space="preserve"> the size composition of SKJ</w:t>
      </w:r>
      <w:r w:rsidR="00255D73">
        <w:t xml:space="preserve">, </w:t>
      </w:r>
      <w:r w:rsidR="00142BA9">
        <w:t>with slightly positive trends in both the number of small (&lt;45cm) and large fish (&gt;63cm) being sampled over time.</w:t>
      </w:r>
    </w:p>
    <w:p w14:paraId="27C9F103" w14:textId="58F748FC" w:rsidR="00CD56D2" w:rsidRPr="00C233B0" w:rsidRDefault="00CF6A1C" w:rsidP="006815F5">
      <w:r w:rsidRPr="00A10156">
        <w:rPr>
          <w:rStyle w:val="Heading3Char"/>
        </w:rPr>
        <w:t>Description:</w:t>
      </w:r>
      <w:r w:rsidR="00702865" w:rsidRPr="00C233B0">
        <w:rPr>
          <w:b/>
          <w:bCs/>
        </w:rPr>
        <w:t xml:space="preserve"> </w:t>
      </w:r>
      <w:r w:rsidR="00EE7BF8" w:rsidRPr="00C233B0">
        <w:t xml:space="preserve">Length composition </w:t>
      </w:r>
      <w:r w:rsidR="00DB198F" w:rsidRPr="00C233B0">
        <w:t xml:space="preserve">data </w:t>
      </w:r>
      <w:r w:rsidR="00EE7BF8" w:rsidRPr="00C233B0">
        <w:t>for the three tuna species w</w:t>
      </w:r>
      <w:r w:rsidR="00DB198F" w:rsidRPr="00C233B0">
        <w:t xml:space="preserve">ere derived from observer and port sampling programs from SPC databases for the years 1990-2023. </w:t>
      </w:r>
      <w:r w:rsidR="00EE2882" w:rsidRPr="00C233B0">
        <w:t xml:space="preserve">Longline data was used </w:t>
      </w:r>
      <w:r w:rsidR="00E04CB6" w:rsidRPr="00C233B0">
        <w:t>for BET and YFT, and a combination of longline and purse seine data for SKJ.</w:t>
      </w:r>
      <w:r w:rsidR="00F800DD" w:rsidRPr="00C233B0">
        <w:t xml:space="preserve"> Where required,</w:t>
      </w:r>
      <w:r w:rsidR="005C2E12">
        <w:t xml:space="preserve"> total (or other)</w:t>
      </w:r>
      <w:r w:rsidR="00E04CB6" w:rsidRPr="00C233B0">
        <w:t xml:space="preserve"> </w:t>
      </w:r>
      <w:r w:rsidR="00F800DD" w:rsidRPr="00C233B0">
        <w:t>lengths were converted to for</w:t>
      </w:r>
      <w:r w:rsidR="005C2E12">
        <w:t>k</w:t>
      </w:r>
      <w:r w:rsidR="00F800DD" w:rsidRPr="00C233B0">
        <w:t xml:space="preserve"> length measurements using well established conversion factors </w:t>
      </w:r>
      <w:sdt>
        <w:sdtPr>
          <w:rPr>
            <w:color w:val="000000"/>
          </w:rPr>
          <w:tag w:val="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
          <w:id w:val="-307714278"/>
          <w:placeholder>
            <w:docPart w:val="DefaultPlaceholder_-1854013440"/>
          </w:placeholder>
        </w:sdtPr>
        <w:sdtEndPr/>
        <w:sdtContent>
          <w:r w:rsidR="0045576F" w:rsidRPr="0045576F">
            <w:rPr>
              <w:color w:val="000000"/>
            </w:rPr>
            <w:t>(Macdonald et al., 2023, 2022)</w:t>
          </w:r>
        </w:sdtContent>
      </w:sdt>
      <w:r w:rsidR="00F800DD" w:rsidRPr="00C233B0">
        <w:t xml:space="preserve">. </w:t>
      </w:r>
      <w:r w:rsidR="007A6F65" w:rsidRPr="00C233B0">
        <w:t>Any outliers in the data were removed and length composition metrics extracte</w:t>
      </w:r>
      <w:r w:rsidR="004E789B">
        <w:t>d</w:t>
      </w:r>
      <w:r w:rsidR="004A3C7B">
        <w:t>.</w:t>
      </w:r>
      <w:r w:rsidR="004E789B">
        <w:t xml:space="preserve"> This included</w:t>
      </w:r>
      <w:r w:rsidR="002C2D93">
        <w:t xml:space="preserve"> estimating</w:t>
      </w:r>
      <w:r w:rsidR="009F1916">
        <w:t xml:space="preserve"> a three-year rolling mean of</w:t>
      </w:r>
      <w:r w:rsidR="004A3C7B">
        <w:t xml:space="preserve">: 1) </w:t>
      </w:r>
      <w:r w:rsidR="00D52A6B">
        <w:t xml:space="preserve">small </w:t>
      </w:r>
      <w:r w:rsidR="00D52A6B">
        <w:lastRenderedPageBreak/>
        <w:t>fish:</w:t>
      </w:r>
      <w:r w:rsidR="002C2D93">
        <w:t xml:space="preserve"> the </w:t>
      </w:r>
      <w:r w:rsidR="004A3C7B">
        <w:t xml:space="preserve">percentage of </w:t>
      </w:r>
      <w:r w:rsidR="002C2D93">
        <w:t>fish that were below the 20</w:t>
      </w:r>
      <w:r w:rsidR="002C2D93" w:rsidRPr="002C2D93">
        <w:rPr>
          <w:vertAlign w:val="superscript"/>
        </w:rPr>
        <w:t>th</w:t>
      </w:r>
      <w:r w:rsidR="002C2D93">
        <w:t xml:space="preserve"> percentile of fish sampled from 1990-2000,</w:t>
      </w:r>
      <w:r w:rsidR="00D52A6B">
        <w:t xml:space="preserve"> 2) mean fish:</w:t>
      </w:r>
      <w:r w:rsidR="002C2D93">
        <w:t xml:space="preserve"> the percentage of fish</w:t>
      </w:r>
      <w:r w:rsidR="006815F5">
        <w:t xml:space="preserve"> </w:t>
      </w:r>
      <w:r w:rsidR="002C2D93">
        <w:t xml:space="preserve">above the mean length of fish sampled from 1990-2000, and </w:t>
      </w:r>
      <w:r w:rsidR="00D52A6B">
        <w:t xml:space="preserve">3) big fish: </w:t>
      </w:r>
      <w:r w:rsidR="002C2D93">
        <w:t xml:space="preserve">the percentage of </w:t>
      </w:r>
      <w:r w:rsidR="00877D6B">
        <w:t>fish</w:t>
      </w:r>
      <w:r w:rsidR="006815F5">
        <w:t xml:space="preserve"> </w:t>
      </w:r>
      <w:r w:rsidR="00877D6B">
        <w:t>above the 80</w:t>
      </w:r>
      <w:r w:rsidR="00877D6B" w:rsidRPr="00877D6B">
        <w:rPr>
          <w:vertAlign w:val="superscript"/>
        </w:rPr>
        <w:t>th</w:t>
      </w:r>
      <w:r w:rsidR="00877D6B">
        <w:t xml:space="preserve"> percentile of fish sampled from 1990:2000</w:t>
      </w:r>
      <w:r w:rsidR="00D52A6B">
        <w:t>.</w:t>
      </w:r>
      <w:r w:rsidR="0022210F">
        <w:t xml:space="preserve"> </w:t>
      </w:r>
      <w:r w:rsidR="009262C8" w:rsidRPr="00C233B0">
        <w:t>By monitoring these three indicators rather than just the mean length, a</w:t>
      </w:r>
      <w:r w:rsidR="00F7757C" w:rsidRPr="00C233B0">
        <w:t xml:space="preserve">n improved </w:t>
      </w:r>
      <w:r w:rsidR="00843FC7" w:rsidRPr="00C233B0">
        <w:t>understanding of a species size composition is gained</w:t>
      </w:r>
      <w:r w:rsidR="00CD56D2" w:rsidRPr="00C233B0">
        <w:t>. For example, a change in r</w:t>
      </w:r>
      <w:r w:rsidR="00843FC7" w:rsidRPr="00C233B0">
        <w:t xml:space="preserve">ecruitment can be identified by </w:t>
      </w:r>
      <w:r w:rsidR="00CD56D2" w:rsidRPr="00C233B0">
        <w:t>changes in the proportion of</w:t>
      </w:r>
      <w:r w:rsidR="00843FC7" w:rsidRPr="00C233B0">
        <w:t xml:space="preserve"> small individuals.</w:t>
      </w:r>
    </w:p>
    <w:p w14:paraId="0A472277" w14:textId="29526FC6" w:rsidR="00CD56D2" w:rsidRPr="00C233B0" w:rsidRDefault="00B146EE" w:rsidP="001D7064">
      <w:pPr>
        <w:ind w:firstLine="720"/>
      </w:pPr>
      <w:r w:rsidRPr="00C233B0">
        <w:rPr>
          <w:noProof/>
        </w:rPr>
        <w:lastRenderedPageBreak/>
        <mc:AlternateContent>
          <mc:Choice Requires="wps">
            <w:drawing>
              <wp:anchor distT="0" distB="0" distL="114300" distR="114300" simplePos="0" relativeHeight="251645952" behindDoc="0" locked="0" layoutInCell="1" allowOverlap="1" wp14:anchorId="5A96CB5B" wp14:editId="6A0CBEB6">
                <wp:simplePos x="0" y="0"/>
                <wp:positionH relativeFrom="column">
                  <wp:posOffset>25400</wp:posOffset>
                </wp:positionH>
                <wp:positionV relativeFrom="paragraph">
                  <wp:posOffset>7938135</wp:posOffset>
                </wp:positionV>
                <wp:extent cx="5731510" cy="635"/>
                <wp:effectExtent l="0" t="0" r="0" b="0"/>
                <wp:wrapSquare wrapText="bothSides"/>
                <wp:docPr id="1435078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9EEF62" w14:textId="3E99688F" w:rsidR="00B146EE" w:rsidRPr="00790E0B" w:rsidRDefault="00B146EE" w:rsidP="00B146EE">
                            <w:pPr>
                              <w:pStyle w:val="Caption"/>
                              <w:rPr>
                                <w:noProof/>
                                <w:sz w:val="22"/>
                                <w:szCs w:val="22"/>
                              </w:rPr>
                            </w:pPr>
                            <w:bookmarkStart w:id="16" w:name="_Ref202085504"/>
                            <w:r>
                              <w:t xml:space="preserve">Figure </w:t>
                            </w:r>
                            <w:r>
                              <w:fldChar w:fldCharType="begin"/>
                            </w:r>
                            <w:r>
                              <w:instrText xml:space="preserve"> SEQ Figure \* ARABIC </w:instrText>
                            </w:r>
                            <w:r>
                              <w:fldChar w:fldCharType="separate"/>
                            </w:r>
                            <w:r w:rsidR="0043634A">
                              <w:rPr>
                                <w:noProof/>
                              </w:rPr>
                              <w:t>4</w:t>
                            </w:r>
                            <w:r>
                              <w:fldChar w:fldCharType="end"/>
                            </w:r>
                            <w:bookmarkEnd w:id="16"/>
                            <w:r>
                              <w:t xml:space="preserve">: </w:t>
                            </w:r>
                            <w:r w:rsidR="005678CE">
                              <w:t>Length composition</w:t>
                            </w:r>
                            <w:r w:rsidR="007A6FC6">
                              <w:t xml:space="preserve"> (cm)</w:t>
                            </w:r>
                            <w:r w:rsidR="005678CE">
                              <w:t xml:space="preserve"> of </w:t>
                            </w:r>
                            <w:r w:rsidR="00775A42">
                              <w:t>bigeye tuna (BET), skipjack tuna (SKJ</w:t>
                            </w:r>
                            <w:r w:rsidR="00FF5A7C">
                              <w:t>)</w:t>
                            </w:r>
                            <w:r w:rsidR="00775A42">
                              <w:t>, and yellowfin tuna (YFT) in WCPFC longline fisheries (</w:t>
                            </w:r>
                            <w:r w:rsidR="008967F8">
                              <w:t xml:space="preserve">plus </w:t>
                            </w:r>
                            <w:r w:rsidR="00775A42">
                              <w:t xml:space="preserve">purse seine for SKJ) from 1990-2023. </w:t>
                            </w:r>
                            <w:r w:rsidR="00490827">
                              <w:t>Dashed line =</w:t>
                            </w:r>
                            <w:r w:rsidR="00FA4FF1">
                              <w:t xml:space="preserve"> mean length</w:t>
                            </w:r>
                            <w:r w:rsidR="00490827">
                              <w:t xml:space="preserve"> </w:t>
                            </w:r>
                            <w:r w:rsidR="00B87D81">
                              <w:t>from 1990</w:t>
                            </w:r>
                            <w:r w:rsidR="004B6DF4">
                              <w:t xml:space="preserve">-2000, </w:t>
                            </w:r>
                            <w:r w:rsidR="00490827">
                              <w:t xml:space="preserve">dotted line = </w:t>
                            </w:r>
                            <w:r w:rsidR="00F84151">
                              <w:t>length at 50% maturity. Black dot = mean length with 25</w:t>
                            </w:r>
                            <w:r w:rsidR="00F84151" w:rsidRPr="00F84151">
                              <w:rPr>
                                <w:vertAlign w:val="superscript"/>
                              </w:rPr>
                              <w:t>th</w:t>
                            </w:r>
                            <w:r w:rsidR="00F84151">
                              <w:t>-75</w:t>
                            </w:r>
                            <w:r w:rsidR="00F84151" w:rsidRPr="00F84151">
                              <w:rPr>
                                <w:vertAlign w:val="superscript"/>
                              </w:rPr>
                              <w:t>th</w:t>
                            </w:r>
                            <w:r w:rsidR="00F84151">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6CB5B" id="Text Box 1" o:spid="_x0000_s1035" type="#_x0000_t202" style="position:absolute;left:0;text-align:left;margin-left:2pt;margin-top:625.05pt;width:451.3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" stroked="f">
                <v:textbox style="mso-fit-shape-to-text:t" inset="0,0,0,0">
                  <w:txbxContent>
                    <w:p w14:paraId="619EEF62" w14:textId="3E99688F" w:rsidR="00B146EE" w:rsidRPr="00790E0B" w:rsidRDefault="00B146EE" w:rsidP="00B146EE">
                      <w:pPr>
                        <w:pStyle w:val="Caption"/>
                        <w:rPr>
                          <w:noProof/>
                          <w:sz w:val="22"/>
                          <w:szCs w:val="22"/>
                        </w:rPr>
                      </w:pPr>
                      <w:bookmarkStart w:id="17" w:name="_Ref202085504"/>
                      <w:r>
                        <w:t xml:space="preserve">Figure </w:t>
                      </w:r>
                      <w:r>
                        <w:fldChar w:fldCharType="begin"/>
                      </w:r>
                      <w:r>
                        <w:instrText xml:space="preserve"> SEQ Figure \* ARABIC </w:instrText>
                      </w:r>
                      <w:r>
                        <w:fldChar w:fldCharType="separate"/>
                      </w:r>
                      <w:r w:rsidR="0043634A">
                        <w:rPr>
                          <w:noProof/>
                        </w:rPr>
                        <w:t>4</w:t>
                      </w:r>
                      <w:r>
                        <w:fldChar w:fldCharType="end"/>
                      </w:r>
                      <w:bookmarkEnd w:id="17"/>
                      <w:r>
                        <w:t xml:space="preserve">: </w:t>
                      </w:r>
                      <w:r w:rsidR="005678CE">
                        <w:t>Length composition</w:t>
                      </w:r>
                      <w:r w:rsidR="007A6FC6">
                        <w:t xml:space="preserve"> (cm)</w:t>
                      </w:r>
                      <w:r w:rsidR="005678CE">
                        <w:t xml:space="preserve"> of </w:t>
                      </w:r>
                      <w:r w:rsidR="00775A42">
                        <w:t>bigeye tuna (BET), skipjack tuna (SKJ</w:t>
                      </w:r>
                      <w:r w:rsidR="00FF5A7C">
                        <w:t>)</w:t>
                      </w:r>
                      <w:r w:rsidR="00775A42">
                        <w:t>, and yellowfin tuna (YFT) in WCPFC longline fisheries (</w:t>
                      </w:r>
                      <w:r w:rsidR="008967F8">
                        <w:t xml:space="preserve">plus </w:t>
                      </w:r>
                      <w:r w:rsidR="00775A42">
                        <w:t xml:space="preserve">purse seine for SKJ) from 1990-2023. </w:t>
                      </w:r>
                      <w:r w:rsidR="00490827">
                        <w:t>Dashed line =</w:t>
                      </w:r>
                      <w:r w:rsidR="00FA4FF1">
                        <w:t xml:space="preserve"> mean length</w:t>
                      </w:r>
                      <w:r w:rsidR="00490827">
                        <w:t xml:space="preserve"> </w:t>
                      </w:r>
                      <w:r w:rsidR="00B87D81">
                        <w:t>from 1990</w:t>
                      </w:r>
                      <w:r w:rsidR="004B6DF4">
                        <w:t xml:space="preserve">-2000, </w:t>
                      </w:r>
                      <w:r w:rsidR="00490827">
                        <w:t xml:space="preserve">dotted line = </w:t>
                      </w:r>
                      <w:r w:rsidR="00F84151">
                        <w:t>length at 50% maturity. Black dot = mean length with 25</w:t>
                      </w:r>
                      <w:r w:rsidR="00F84151" w:rsidRPr="00F84151">
                        <w:rPr>
                          <w:vertAlign w:val="superscript"/>
                        </w:rPr>
                        <w:t>th</w:t>
                      </w:r>
                      <w:r w:rsidR="00F84151">
                        <w:t>-75</w:t>
                      </w:r>
                      <w:r w:rsidR="00F84151" w:rsidRPr="00F84151">
                        <w:rPr>
                          <w:vertAlign w:val="superscript"/>
                        </w:rPr>
                        <w:t>th</w:t>
                      </w:r>
                      <w:r w:rsidR="00F84151">
                        <w:t xml:space="preserve"> percentile error bars.</w:t>
                      </w:r>
                    </w:p>
                  </w:txbxContent>
                </v:textbox>
                <w10:wrap type="square"/>
              </v:shape>
            </w:pict>
          </mc:Fallback>
        </mc:AlternateContent>
      </w:r>
      <w:r w:rsidRPr="00C233B0">
        <w:rPr>
          <w:noProof/>
        </w:rPr>
        <w:drawing>
          <wp:anchor distT="0" distB="0" distL="114300" distR="114300" simplePos="0" relativeHeight="251643904" behindDoc="0" locked="0" layoutInCell="1" allowOverlap="1" wp14:anchorId="1C8C03B7" wp14:editId="46EF6BF0">
            <wp:simplePos x="0" y="0"/>
            <wp:positionH relativeFrom="column">
              <wp:posOffset>25879</wp:posOffset>
            </wp:positionH>
            <wp:positionV relativeFrom="paragraph">
              <wp:posOffset>0</wp:posOffset>
            </wp:positionV>
            <wp:extent cx="5731510" cy="7880985"/>
            <wp:effectExtent l="0" t="0" r="2540" b="5715"/>
            <wp:wrapSquare wrapText="bothSides"/>
            <wp:docPr id="1781018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8581" name="Picture 1781018581"/>
                    <pic:cNvPicPr/>
                  </pic:nvPicPr>
                  <pic:blipFill>
                    <a:blip r:embed="rId15">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a:graphicData>
            </a:graphic>
          </wp:anchor>
        </w:drawing>
      </w:r>
    </w:p>
    <w:p w14:paraId="110FB053" w14:textId="5388D901" w:rsidR="00CB5741" w:rsidRDefault="0043634A" w:rsidP="00ED1D8D">
      <w:pPr>
        <w:jc w:val="center"/>
        <w:rPr>
          <w:b/>
          <w:bCs/>
        </w:rPr>
      </w:pPr>
      <w:r>
        <w:rPr>
          <w:b/>
          <w:bCs/>
          <w:noProof/>
        </w:rPr>
        <w:lastRenderedPageBreak/>
        <mc:AlternateContent>
          <mc:Choice Requires="wpg">
            <w:drawing>
              <wp:anchor distT="0" distB="0" distL="114300" distR="114300" simplePos="0" relativeHeight="251711488" behindDoc="0" locked="0" layoutInCell="1" allowOverlap="1" wp14:anchorId="43F9DAD2" wp14:editId="2AA25DB8">
                <wp:simplePos x="0" y="0"/>
                <wp:positionH relativeFrom="column">
                  <wp:posOffset>-60385</wp:posOffset>
                </wp:positionH>
                <wp:positionV relativeFrom="paragraph">
                  <wp:posOffset>-172528</wp:posOffset>
                </wp:positionV>
                <wp:extent cx="5766010" cy="8577580"/>
                <wp:effectExtent l="0" t="0" r="6350" b="0"/>
                <wp:wrapNone/>
                <wp:docPr id="1423987148" name="Group 4"/>
                <wp:cNvGraphicFramePr/>
                <a:graphic xmlns:a="http://schemas.openxmlformats.org/drawingml/2006/main">
                  <a:graphicData uri="http://schemas.microsoft.com/office/word/2010/wordprocessingGroup">
                    <wpg:wgp>
                      <wpg:cNvGrpSpPr/>
                      <wpg:grpSpPr>
                        <a:xfrm>
                          <a:off x="0" y="0"/>
                          <a:ext cx="5766010" cy="8577580"/>
                          <a:chOff x="0" y="0"/>
                          <a:chExt cx="5766010" cy="8577580"/>
                        </a:xfrm>
                      </wpg:grpSpPr>
                      <pic:pic xmlns:pic="http://schemas.openxmlformats.org/drawingml/2006/picture">
                        <pic:nvPicPr>
                          <pic:cNvPr id="1650731427" name="Picture 2" descr="A graph of different colored lines&#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wps:wsp>
                        <wps:cNvPr id="245681190" name="Text Box 1"/>
                        <wps:cNvSpPr txBox="1"/>
                        <wps:spPr>
                          <a:xfrm>
                            <a:off x="34500" y="7892415"/>
                            <a:ext cx="5731510" cy="685165"/>
                          </a:xfrm>
                          <a:prstGeom prst="rect">
                            <a:avLst/>
                          </a:prstGeom>
                          <a:solidFill>
                            <a:prstClr val="white"/>
                          </a:solidFill>
                          <a:ln>
                            <a:noFill/>
                          </a:ln>
                        </wps:spPr>
                        <wps:txbx>
                          <w:txbxContent>
                            <w:p w14:paraId="2E0C6E37" w14:textId="38EC89A3" w:rsidR="0043634A" w:rsidRPr="00596B17" w:rsidRDefault="0043634A" w:rsidP="0043634A">
                              <w:pPr>
                                <w:pStyle w:val="Caption"/>
                                <w:rPr>
                                  <w:b/>
                                  <w:bCs/>
                                  <w:noProof/>
                                  <w:sz w:val="22"/>
                                  <w:szCs w:val="22"/>
                                </w:rPr>
                              </w:pPr>
                              <w:bookmarkStart w:id="18" w:name="_Ref202100863"/>
                              <w:r>
                                <w:t xml:space="preserve">Figure </w:t>
                              </w:r>
                              <w:r>
                                <w:fldChar w:fldCharType="begin"/>
                              </w:r>
                              <w:r>
                                <w:instrText xml:space="preserve"> SEQ Figure \* ARABIC </w:instrText>
                              </w:r>
                              <w:r>
                                <w:fldChar w:fldCharType="separate"/>
                              </w:r>
                              <w:r>
                                <w:rPr>
                                  <w:noProof/>
                                </w:rPr>
                                <w:t>5</w:t>
                              </w:r>
                              <w:r>
                                <w:fldChar w:fldCharType="end"/>
                              </w:r>
                              <w:bookmarkEnd w:id="18"/>
                              <w:r>
                                <w:t xml:space="preserve">: Length indicators for bigeye tuna (BET), skipjack tuna (SKJ), and yellowfin tuna (YFT) </w:t>
                              </w:r>
                              <w:r w:rsidR="007A6FC6">
                                <w:t>in WCPFC longline fisheries (plus purse seine for SKJ) from 1990-2023</w:t>
                              </w:r>
                              <w:r>
                                <w:t xml:space="preserve">. </w:t>
                              </w:r>
                              <w:r w:rsidR="008D20E4">
                                <w:t>Blue = % of fish below the 20</w:t>
                              </w:r>
                              <w:r w:rsidR="008D20E4" w:rsidRPr="008D20E4">
                                <w:rPr>
                                  <w:vertAlign w:val="superscript"/>
                                </w:rPr>
                                <w:t>th</w:t>
                              </w:r>
                              <w:r w:rsidR="008D20E4">
                                <w:t xml:space="preserve"> percentile measured from 1990-2000. </w:t>
                              </w:r>
                              <w:r w:rsidR="005409F1">
                                <w:t>Red = %</w:t>
                              </w:r>
                              <w:r w:rsidR="009F1916">
                                <w:t xml:space="preserve"> </w:t>
                              </w:r>
                              <w:r w:rsidR="005409F1">
                                <w:t>of fish above the mean length</w:t>
                              </w:r>
                              <w:r w:rsidR="008D20E4">
                                <w:t xml:space="preserve"> </w:t>
                              </w:r>
                              <w:r w:rsidR="005409F1">
                                <w:t>measured from 1990-2000.</w:t>
                              </w:r>
                              <w:r w:rsidR="008D20E4">
                                <w:t xml:space="preserve"> Green = % of fish above the 80</w:t>
                              </w:r>
                              <w:r w:rsidR="008D20E4" w:rsidRPr="008D20E4">
                                <w:rPr>
                                  <w:vertAlign w:val="superscript"/>
                                </w:rPr>
                                <w:t>th</w:t>
                              </w:r>
                              <w:r w:rsidR="008D20E4">
                                <w:t xml:space="preserve"> percentile of fish measured from 1990-2000.</w:t>
                              </w:r>
                              <w:r w:rsidR="00A03988">
                                <w:t xml:space="preserve"> Dashed lines represent linear models fit to each line to get a general trend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9DAD2" id="Group 4" o:spid="_x0000_s1036" style="position:absolute;left:0;text-align:left;margin-left:-4.75pt;margin-top:-13.6pt;width:454pt;height:675.4pt;z-index:251711488;mso-width-relative:margin;mso-height-relative:margin" coordsize="57660,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">
                <v:shape id="Picture 2" o:spid="_x0000_s1037" type="#_x0000_t75" alt="A graph of different colored lines&#10;&#10;AI-generated content may be incorrect." style="position:absolute;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">
                  <v:imagedata r:id="rId17" o:title="A graph of different colored lines&#10;&#10;AI-generated content may be incorrect"/>
                </v:shape>
                <v:shape id="_x0000_s1038" type="#_x0000_t202" style="position:absolute;left:345;top:78924;width:57315;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" stroked="f">
                  <v:textbox style="mso-fit-shape-to-text:t" inset="0,0,0,0">
                    <w:txbxContent>
                      <w:p w14:paraId="2E0C6E37" w14:textId="38EC89A3" w:rsidR="0043634A" w:rsidRPr="00596B17" w:rsidRDefault="0043634A" w:rsidP="0043634A">
                        <w:pPr>
                          <w:pStyle w:val="Caption"/>
                          <w:rPr>
                            <w:b/>
                            <w:bCs/>
                            <w:noProof/>
                            <w:sz w:val="22"/>
                            <w:szCs w:val="22"/>
                          </w:rPr>
                        </w:pPr>
                        <w:bookmarkStart w:id="19" w:name="_Ref202100863"/>
                        <w:r>
                          <w:t xml:space="preserve">Figure </w:t>
                        </w:r>
                        <w:r>
                          <w:fldChar w:fldCharType="begin"/>
                        </w:r>
                        <w:r>
                          <w:instrText xml:space="preserve"> SEQ Figure \* ARABIC </w:instrText>
                        </w:r>
                        <w:r>
                          <w:fldChar w:fldCharType="separate"/>
                        </w:r>
                        <w:r>
                          <w:rPr>
                            <w:noProof/>
                          </w:rPr>
                          <w:t>5</w:t>
                        </w:r>
                        <w:r>
                          <w:fldChar w:fldCharType="end"/>
                        </w:r>
                        <w:bookmarkEnd w:id="19"/>
                        <w:r>
                          <w:t xml:space="preserve">: Length indicators for bigeye tuna (BET), skipjack tuna (SKJ), and yellowfin tuna (YFT) </w:t>
                        </w:r>
                        <w:r w:rsidR="007A6FC6">
                          <w:t>in WCPFC longline fisheries (plus purse seine for SKJ) from 1990-2023</w:t>
                        </w:r>
                        <w:r>
                          <w:t xml:space="preserve">. </w:t>
                        </w:r>
                        <w:r w:rsidR="008D20E4">
                          <w:t>Blue = % of fish below the 20</w:t>
                        </w:r>
                        <w:r w:rsidR="008D20E4" w:rsidRPr="008D20E4">
                          <w:rPr>
                            <w:vertAlign w:val="superscript"/>
                          </w:rPr>
                          <w:t>th</w:t>
                        </w:r>
                        <w:r w:rsidR="008D20E4">
                          <w:t xml:space="preserve"> percentile measured from 1990-2000. </w:t>
                        </w:r>
                        <w:r w:rsidR="005409F1">
                          <w:t>Red = %</w:t>
                        </w:r>
                        <w:r w:rsidR="009F1916">
                          <w:t xml:space="preserve"> </w:t>
                        </w:r>
                        <w:r w:rsidR="005409F1">
                          <w:t>of fish above the mean length</w:t>
                        </w:r>
                        <w:r w:rsidR="008D20E4">
                          <w:t xml:space="preserve"> </w:t>
                        </w:r>
                        <w:r w:rsidR="005409F1">
                          <w:t>measured from 1990-2000.</w:t>
                        </w:r>
                        <w:r w:rsidR="008D20E4">
                          <w:t xml:space="preserve"> Green = % of fish above the 80</w:t>
                        </w:r>
                        <w:r w:rsidR="008D20E4" w:rsidRPr="008D20E4">
                          <w:rPr>
                            <w:vertAlign w:val="superscript"/>
                          </w:rPr>
                          <w:t>th</w:t>
                        </w:r>
                        <w:r w:rsidR="008D20E4">
                          <w:t xml:space="preserve"> percentile of fish measured from 1990-2000.</w:t>
                        </w:r>
                        <w:r w:rsidR="00A03988">
                          <w:t xml:space="preserve"> Dashed lines represent linear models fit to each line to get a general trend line.</w:t>
                        </w:r>
                      </w:p>
                    </w:txbxContent>
                  </v:textbox>
                </v:shape>
              </v:group>
            </w:pict>
          </mc:Fallback>
        </mc:AlternateContent>
      </w:r>
    </w:p>
    <w:p w14:paraId="3F20EF0C" w14:textId="131E9185" w:rsidR="0043634A" w:rsidRDefault="0043634A" w:rsidP="0043634A">
      <w:pPr>
        <w:pStyle w:val="Caption"/>
        <w:rPr>
          <w:b/>
          <w:bCs/>
        </w:rPr>
      </w:pPr>
      <w:r>
        <w:rPr>
          <w:b/>
          <w:bCs/>
        </w:rPr>
        <w:br w:type="page"/>
      </w:r>
    </w:p>
    <w:p w14:paraId="1977E809" w14:textId="396BEF8A" w:rsidR="00F51478" w:rsidRDefault="00F51478" w:rsidP="00A10156">
      <w:pPr>
        <w:pStyle w:val="Heading1"/>
      </w:pPr>
      <w:bookmarkStart w:id="20" w:name="_Toc202270031"/>
      <w:r>
        <w:lastRenderedPageBreak/>
        <w:t xml:space="preserve">Annex 1: </w:t>
      </w:r>
      <w:r w:rsidR="004A1F1F">
        <w:t xml:space="preserve">Suva ecosystem and climate indicators workshop </w:t>
      </w:r>
      <w:bookmarkEnd w:id="20"/>
      <w:r w:rsidR="0050416B">
        <w:t>agenda and participants</w:t>
      </w:r>
    </w:p>
    <w:p w14:paraId="3390B294" w14:textId="77777777" w:rsidR="004A1F1F" w:rsidRDefault="004A1F1F" w:rsidP="004A1F1F">
      <w:pPr>
        <w:spacing w:after="160" w:line="235" w:lineRule="atLeast"/>
        <w:jc w:val="center"/>
        <w:rPr>
          <w:rFonts w:ascii="Aptos" w:hAnsi="Aptos"/>
          <w:b/>
          <w:bCs/>
          <w:color w:val="000000"/>
          <w:sz w:val="24"/>
        </w:rPr>
      </w:pPr>
    </w:p>
    <w:p w14:paraId="511FA29E" w14:textId="77777777" w:rsidR="004A1F1F" w:rsidRPr="005145B7" w:rsidRDefault="004A1F1F" w:rsidP="004A1F1F">
      <w:pPr>
        <w:spacing w:after="160" w:line="235" w:lineRule="atLeast"/>
        <w:jc w:val="center"/>
        <w:rPr>
          <w:rFonts w:ascii="Aptos" w:hAnsi="Aptos"/>
          <w:color w:val="000000"/>
        </w:rPr>
      </w:pPr>
      <w:r>
        <w:rPr>
          <w:rFonts w:ascii="Aptos" w:hAnsi="Aptos"/>
          <w:b/>
          <w:bCs/>
          <w:color w:val="000000"/>
          <w:sz w:val="24"/>
        </w:rPr>
        <w:t>WCPFC Climate Indicators</w:t>
      </w:r>
    </w:p>
    <w:p w14:paraId="45AE72D8" w14:textId="77777777" w:rsidR="004A1F1F" w:rsidRDefault="004A1F1F" w:rsidP="004A1F1F">
      <w:pPr>
        <w:spacing w:after="160" w:line="235" w:lineRule="atLeast"/>
        <w:jc w:val="center"/>
        <w:rPr>
          <w:rFonts w:ascii="Aptos" w:hAnsi="Aptos"/>
          <w:b/>
          <w:bCs/>
          <w:color w:val="000000"/>
          <w:sz w:val="24"/>
        </w:rPr>
      </w:pPr>
      <w:r w:rsidRPr="005145B7">
        <w:rPr>
          <w:rFonts w:ascii="Aptos" w:hAnsi="Aptos"/>
          <w:b/>
          <w:bCs/>
          <w:color w:val="000000"/>
          <w:sz w:val="24"/>
        </w:rPr>
        <w:t>Draft Agend</w:t>
      </w:r>
      <w:r>
        <w:rPr>
          <w:rFonts w:ascii="Aptos" w:hAnsi="Aptos"/>
          <w:b/>
          <w:bCs/>
          <w:color w:val="000000"/>
          <w:sz w:val="24"/>
        </w:rPr>
        <w:t>a</w:t>
      </w:r>
    </w:p>
    <w:p w14:paraId="5078B471" w14:textId="77777777" w:rsidR="004A1F1F" w:rsidRDefault="004A1F1F" w:rsidP="004A1F1F">
      <w:pPr>
        <w:pStyle w:val="BodyText"/>
        <w:jc w:val="center"/>
        <w:rPr>
          <w:lang w:val="en-US" w:eastAsia="en-US"/>
        </w:rPr>
      </w:pPr>
      <w:r>
        <w:rPr>
          <w:lang w:val="en-US" w:eastAsia="en-US"/>
        </w:rPr>
        <w:t>Monday 25</w:t>
      </w:r>
      <w:r w:rsidRPr="003D3D9D">
        <w:rPr>
          <w:vertAlign w:val="superscript"/>
          <w:lang w:val="en-US" w:eastAsia="en-US"/>
        </w:rPr>
        <w:t>th</w:t>
      </w:r>
      <w:r>
        <w:rPr>
          <w:lang w:val="en-US" w:eastAsia="en-US"/>
        </w:rPr>
        <w:t xml:space="preserve"> November 2024, Fei Finomo Meeting Room Room, </w:t>
      </w:r>
      <w:r w:rsidRPr="008F1715">
        <w:rPr>
          <w:lang w:val="en-US" w:eastAsia="en-US"/>
        </w:rPr>
        <w:t>SPC Nabua</w:t>
      </w:r>
      <w:r>
        <w:rPr>
          <w:lang w:val="en-US" w:eastAsia="en-US"/>
        </w:rPr>
        <w:t xml:space="preserve"> (2</w:t>
      </w:r>
      <w:r w:rsidRPr="009E21A0">
        <w:rPr>
          <w:vertAlign w:val="superscript"/>
          <w:lang w:val="en-US" w:eastAsia="en-US"/>
        </w:rPr>
        <w:t>nd</w:t>
      </w:r>
      <w:r>
        <w:rPr>
          <w:lang w:val="en-US" w:eastAsia="en-US"/>
        </w:rPr>
        <w:t xml:space="preserve"> Floor Lotus), Suva, Fiji, 9:30am-16:00pm</w:t>
      </w:r>
    </w:p>
    <w:p w14:paraId="798A31A3" w14:textId="6E2938BC" w:rsidR="004A1F1F" w:rsidRPr="005B3D3F" w:rsidRDefault="004A1F1F" w:rsidP="004A1F1F">
      <w:pPr>
        <w:pStyle w:val="BodyText"/>
        <w:jc w:val="center"/>
        <w:rPr>
          <w:lang w:val="en-AU" w:eastAsia="en-US"/>
        </w:rPr>
      </w:pPr>
    </w:p>
    <w:p w14:paraId="459F3B3E" w14:textId="77777777" w:rsidR="004A1F1F" w:rsidRDefault="004A1F1F" w:rsidP="004A1F1F">
      <w:pPr>
        <w:pStyle w:val="BodyText"/>
        <w:jc w:val="center"/>
        <w:rPr>
          <w:lang w:val="en-US" w:eastAsia="en-US"/>
        </w:rPr>
      </w:pPr>
      <w:r>
        <w:rPr>
          <w:noProof/>
        </w:rPr>
        <w:drawing>
          <wp:inline distT="0" distB="0" distL="0" distR="0" wp14:anchorId="4B8C5737" wp14:editId="61FAA555">
            <wp:extent cx="4780280" cy="2682240"/>
            <wp:effectExtent l="0" t="0" r="1270" b="3810"/>
            <wp:docPr id="14819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4780280" cy="2682240"/>
                    </a:xfrm>
                    <a:prstGeom prst="rect">
                      <a:avLst/>
                    </a:prstGeom>
                    <a:noFill/>
                    <a:ln>
                      <a:noFill/>
                    </a:ln>
                  </pic:spPr>
                </pic:pic>
              </a:graphicData>
            </a:graphic>
          </wp:inline>
        </w:drawing>
      </w:r>
    </w:p>
    <w:p w14:paraId="08B08B46" w14:textId="77777777" w:rsidR="004A1F1F" w:rsidRDefault="004A1F1F" w:rsidP="004A1F1F">
      <w:pPr>
        <w:pStyle w:val="BodyText"/>
        <w:rPr>
          <w:lang w:val="en-US" w:eastAsia="en-US"/>
        </w:rPr>
      </w:pPr>
      <w:r>
        <w:rPr>
          <w:lang w:val="en-US" w:eastAsia="en-US"/>
        </w:rPr>
        <w:t>SPC has two campuses in Nabua.  Our meeting is in the Lotus building (2</w:t>
      </w:r>
      <w:r w:rsidRPr="00CF1AC3">
        <w:rPr>
          <w:vertAlign w:val="superscript"/>
          <w:lang w:val="en-US" w:eastAsia="en-US"/>
        </w:rPr>
        <w:t>nd</w:t>
      </w:r>
      <w:r>
        <w:rPr>
          <w:lang w:val="en-US" w:eastAsia="en-US"/>
        </w:rPr>
        <w:t xml:space="preserve"> Floor) (see red circle on screenshot).  The Lotus building is above the Nabua police station. Entrance to the right of the police station entrance. If you get dropped off at the main campus (orange circle on screenshot) it’s a short 200m walk to the lotus building.</w:t>
      </w:r>
    </w:p>
    <w:p w14:paraId="77DBB66C" w14:textId="77777777" w:rsidR="004A1F1F" w:rsidRDefault="004A1F1F" w:rsidP="004A1F1F">
      <w:pPr>
        <w:pStyle w:val="BodyText"/>
        <w:rPr>
          <w:lang w:val="en-US" w:eastAsia="en-US"/>
        </w:rPr>
      </w:pPr>
    </w:p>
    <w:tbl>
      <w:tblPr>
        <w:tblStyle w:val="TableGrid"/>
        <w:tblW w:w="0" w:type="auto"/>
        <w:tblLook w:val="04A0" w:firstRow="1" w:lastRow="0" w:firstColumn="1" w:lastColumn="0" w:noHBand="0" w:noVBand="1"/>
      </w:tblPr>
      <w:tblGrid>
        <w:gridCol w:w="8869"/>
      </w:tblGrid>
      <w:tr w:rsidR="004A1F1F" w14:paraId="6235EE97" w14:textId="77777777" w:rsidTr="00C10B0A">
        <w:tc>
          <w:tcPr>
            <w:tcW w:w="8869" w:type="dxa"/>
          </w:tcPr>
          <w:p w14:paraId="42F23DB4" w14:textId="77777777" w:rsidR="004A1F1F" w:rsidRDefault="004A1F1F" w:rsidP="00C10B0A">
            <w:pPr>
              <w:pStyle w:val="BodyText"/>
              <w:rPr>
                <w:lang w:val="en-US" w:eastAsia="en-US"/>
              </w:rPr>
            </w:pPr>
            <w:r>
              <w:rPr>
                <w:lang w:val="en-US" w:eastAsia="en-US"/>
              </w:rPr>
              <w:t>Agenda Item</w:t>
            </w:r>
          </w:p>
        </w:tc>
      </w:tr>
      <w:tr w:rsidR="004A1F1F" w14:paraId="3E64DE19" w14:textId="77777777" w:rsidTr="00C10B0A">
        <w:tc>
          <w:tcPr>
            <w:tcW w:w="8869" w:type="dxa"/>
          </w:tcPr>
          <w:p w14:paraId="4A0F0CA4" w14:textId="77777777" w:rsidR="004A1F1F" w:rsidRPr="003E558C" w:rsidRDefault="004A1F1F" w:rsidP="004A1F1F">
            <w:pPr>
              <w:pStyle w:val="BodyText"/>
              <w:numPr>
                <w:ilvl w:val="0"/>
                <w:numId w:val="12"/>
              </w:numPr>
              <w:rPr>
                <w:lang w:val="en-US" w:eastAsia="en-US"/>
              </w:rPr>
            </w:pPr>
            <w:r>
              <w:rPr>
                <w:lang w:val="en-US" w:eastAsia="en-US"/>
              </w:rPr>
              <w:t>Introduction</w:t>
            </w:r>
          </w:p>
        </w:tc>
      </w:tr>
      <w:tr w:rsidR="004A1F1F" w14:paraId="2DEEFDE6" w14:textId="77777777" w:rsidTr="00C10B0A">
        <w:tc>
          <w:tcPr>
            <w:tcW w:w="8869" w:type="dxa"/>
          </w:tcPr>
          <w:p w14:paraId="3EA93BD9" w14:textId="77777777" w:rsidR="004A1F1F" w:rsidRDefault="004A1F1F" w:rsidP="004A1F1F">
            <w:pPr>
              <w:pStyle w:val="BodyText"/>
              <w:numPr>
                <w:ilvl w:val="0"/>
                <w:numId w:val="11"/>
              </w:numPr>
              <w:rPr>
                <w:lang w:val="en-US" w:eastAsia="en-US"/>
              </w:rPr>
            </w:pPr>
            <w:r>
              <w:rPr>
                <w:lang w:val="en-US" w:eastAsia="en-US"/>
              </w:rPr>
              <w:t>WCPFC Climate Indicators Overview</w:t>
            </w:r>
          </w:p>
          <w:p w14:paraId="7D69DAB5" w14:textId="77777777" w:rsidR="004A1F1F" w:rsidRDefault="004A1F1F" w:rsidP="004A1F1F">
            <w:pPr>
              <w:pStyle w:val="BodyText"/>
              <w:numPr>
                <w:ilvl w:val="1"/>
                <w:numId w:val="11"/>
              </w:numPr>
              <w:rPr>
                <w:lang w:val="en-US" w:eastAsia="en-US"/>
              </w:rPr>
            </w:pPr>
            <w:r>
              <w:rPr>
                <w:lang w:val="en-US" w:eastAsia="en-US"/>
              </w:rPr>
              <w:t>Indicator Framework</w:t>
            </w:r>
          </w:p>
          <w:p w14:paraId="60F83AA7" w14:textId="77777777" w:rsidR="004A1F1F" w:rsidRDefault="004A1F1F" w:rsidP="004A1F1F">
            <w:pPr>
              <w:pStyle w:val="BodyText"/>
              <w:numPr>
                <w:ilvl w:val="1"/>
                <w:numId w:val="11"/>
              </w:numPr>
              <w:rPr>
                <w:lang w:val="en-US" w:eastAsia="en-US"/>
              </w:rPr>
            </w:pPr>
            <w:r>
              <w:rPr>
                <w:lang w:val="en-US" w:eastAsia="en-US"/>
              </w:rPr>
              <w:t>Candidate Regional Indicators</w:t>
            </w:r>
          </w:p>
        </w:tc>
      </w:tr>
      <w:tr w:rsidR="004A1F1F" w14:paraId="74BA78EA" w14:textId="77777777" w:rsidTr="00C10B0A">
        <w:tc>
          <w:tcPr>
            <w:tcW w:w="8869" w:type="dxa"/>
          </w:tcPr>
          <w:p w14:paraId="448F233E" w14:textId="77777777" w:rsidR="004A1F1F" w:rsidRDefault="004A1F1F" w:rsidP="004A1F1F">
            <w:pPr>
              <w:pStyle w:val="BodyText"/>
              <w:numPr>
                <w:ilvl w:val="0"/>
                <w:numId w:val="11"/>
              </w:numPr>
              <w:rPr>
                <w:lang w:val="en-US" w:eastAsia="en-US"/>
              </w:rPr>
            </w:pPr>
            <w:r>
              <w:rPr>
                <w:lang w:val="en-US" w:eastAsia="en-US"/>
              </w:rPr>
              <w:t xml:space="preserve">Climate Indicators </w:t>
            </w:r>
          </w:p>
          <w:p w14:paraId="4247CE53" w14:textId="77777777" w:rsidR="004A1F1F" w:rsidRDefault="004A1F1F" w:rsidP="004A1F1F">
            <w:pPr>
              <w:pStyle w:val="BodyText"/>
              <w:numPr>
                <w:ilvl w:val="1"/>
                <w:numId w:val="11"/>
              </w:numPr>
              <w:rPr>
                <w:lang w:val="en-US" w:eastAsia="en-US"/>
              </w:rPr>
            </w:pPr>
            <w:r>
              <w:rPr>
                <w:lang w:val="en-US" w:eastAsia="en-US"/>
              </w:rPr>
              <w:t>Ocean State Reporting</w:t>
            </w:r>
          </w:p>
          <w:p w14:paraId="57C326F5" w14:textId="77777777" w:rsidR="004A1F1F" w:rsidRPr="003E558C" w:rsidRDefault="004A1F1F" w:rsidP="004A1F1F">
            <w:pPr>
              <w:pStyle w:val="BodyText"/>
              <w:numPr>
                <w:ilvl w:val="1"/>
                <w:numId w:val="11"/>
              </w:numPr>
              <w:rPr>
                <w:lang w:val="en-US" w:eastAsia="en-US"/>
              </w:rPr>
            </w:pPr>
            <w:r>
              <w:rPr>
                <w:lang w:val="en-US" w:eastAsia="en-US"/>
              </w:rPr>
              <w:t xml:space="preserve">National and Regional Ocean Indicators &amp; Trends </w:t>
            </w:r>
          </w:p>
        </w:tc>
      </w:tr>
      <w:tr w:rsidR="004A1F1F" w14:paraId="1F54637C" w14:textId="77777777" w:rsidTr="00C10B0A">
        <w:tc>
          <w:tcPr>
            <w:tcW w:w="8869" w:type="dxa"/>
          </w:tcPr>
          <w:p w14:paraId="30BDA923" w14:textId="77777777" w:rsidR="004A1F1F" w:rsidRDefault="004A1F1F" w:rsidP="004A1F1F">
            <w:pPr>
              <w:pStyle w:val="BodyText"/>
              <w:numPr>
                <w:ilvl w:val="0"/>
                <w:numId w:val="11"/>
              </w:numPr>
              <w:rPr>
                <w:lang w:val="en-US" w:eastAsia="en-US"/>
              </w:rPr>
            </w:pPr>
            <w:r>
              <w:rPr>
                <w:lang w:val="en-US" w:eastAsia="en-US"/>
              </w:rPr>
              <w:t>Fisheries Tuned Indicators</w:t>
            </w:r>
          </w:p>
          <w:p w14:paraId="770E6E91" w14:textId="77777777" w:rsidR="004A1F1F" w:rsidRDefault="004A1F1F" w:rsidP="004A1F1F">
            <w:pPr>
              <w:pStyle w:val="BodyText"/>
              <w:numPr>
                <w:ilvl w:val="1"/>
                <w:numId w:val="11"/>
              </w:numPr>
              <w:rPr>
                <w:lang w:val="en-US" w:eastAsia="en-US"/>
              </w:rPr>
            </w:pPr>
            <w:r>
              <w:rPr>
                <w:lang w:val="en-US" w:eastAsia="en-US"/>
              </w:rPr>
              <w:t>SDM</w:t>
            </w:r>
          </w:p>
          <w:p w14:paraId="7FB49C1F" w14:textId="77777777" w:rsidR="004A1F1F" w:rsidRDefault="004A1F1F" w:rsidP="004A1F1F">
            <w:pPr>
              <w:pStyle w:val="BodyText"/>
              <w:numPr>
                <w:ilvl w:val="1"/>
                <w:numId w:val="11"/>
              </w:numPr>
              <w:rPr>
                <w:lang w:val="en-US" w:eastAsia="en-US"/>
              </w:rPr>
            </w:pPr>
            <w:r>
              <w:rPr>
                <w:lang w:val="en-US" w:eastAsia="en-US"/>
              </w:rPr>
              <w:t>SEAPODYM</w:t>
            </w:r>
          </w:p>
          <w:p w14:paraId="4ED63D62" w14:textId="77777777" w:rsidR="004A1F1F" w:rsidRDefault="004A1F1F" w:rsidP="004A1F1F">
            <w:pPr>
              <w:pStyle w:val="BodyText"/>
              <w:numPr>
                <w:ilvl w:val="1"/>
                <w:numId w:val="11"/>
              </w:numPr>
              <w:rPr>
                <w:lang w:val="en-US" w:eastAsia="en-US"/>
              </w:rPr>
            </w:pPr>
            <w:r>
              <w:rPr>
                <w:lang w:val="en-US" w:eastAsia="en-US"/>
              </w:rPr>
              <w:lastRenderedPageBreak/>
              <w:t>Fisheries</w:t>
            </w:r>
          </w:p>
          <w:p w14:paraId="0BFDB6A4" w14:textId="77777777" w:rsidR="004A1F1F" w:rsidRPr="003E558C" w:rsidRDefault="004A1F1F" w:rsidP="004A1F1F">
            <w:pPr>
              <w:pStyle w:val="BodyText"/>
              <w:numPr>
                <w:ilvl w:val="1"/>
                <w:numId w:val="11"/>
              </w:numPr>
              <w:rPr>
                <w:lang w:val="en-US" w:eastAsia="en-US"/>
              </w:rPr>
            </w:pPr>
            <w:r>
              <w:rPr>
                <w:lang w:val="en-US" w:eastAsia="en-US"/>
              </w:rPr>
              <w:t>Decision related</w:t>
            </w:r>
          </w:p>
        </w:tc>
      </w:tr>
      <w:tr w:rsidR="004A1F1F" w14:paraId="25D44DEF" w14:textId="77777777" w:rsidTr="00C10B0A">
        <w:tc>
          <w:tcPr>
            <w:tcW w:w="8869" w:type="dxa"/>
          </w:tcPr>
          <w:p w14:paraId="03793E7A" w14:textId="77777777" w:rsidR="004A1F1F" w:rsidRDefault="004A1F1F" w:rsidP="004A1F1F">
            <w:pPr>
              <w:pStyle w:val="BodyText"/>
              <w:numPr>
                <w:ilvl w:val="0"/>
                <w:numId w:val="11"/>
              </w:numPr>
              <w:rPr>
                <w:lang w:val="en-US" w:eastAsia="en-US"/>
              </w:rPr>
            </w:pPr>
            <w:r>
              <w:rPr>
                <w:lang w:val="en-US" w:eastAsia="en-US"/>
              </w:rPr>
              <w:lastRenderedPageBreak/>
              <w:t>Framework for testing</w:t>
            </w:r>
          </w:p>
          <w:p w14:paraId="5D5E8B29" w14:textId="77777777" w:rsidR="004A1F1F" w:rsidRDefault="004A1F1F" w:rsidP="004A1F1F">
            <w:pPr>
              <w:pStyle w:val="BodyText"/>
              <w:numPr>
                <w:ilvl w:val="1"/>
                <w:numId w:val="11"/>
              </w:numPr>
              <w:rPr>
                <w:lang w:val="en-US" w:eastAsia="en-US"/>
              </w:rPr>
            </w:pPr>
            <w:r>
              <w:rPr>
                <w:lang w:val="en-US" w:eastAsia="en-US"/>
              </w:rPr>
              <w:t>Breakpoints</w:t>
            </w:r>
          </w:p>
          <w:p w14:paraId="0F0D909E" w14:textId="77777777" w:rsidR="004A1F1F" w:rsidRDefault="004A1F1F" w:rsidP="004A1F1F">
            <w:pPr>
              <w:pStyle w:val="BodyText"/>
              <w:numPr>
                <w:ilvl w:val="1"/>
                <w:numId w:val="11"/>
              </w:numPr>
              <w:rPr>
                <w:lang w:val="en-US" w:eastAsia="en-US"/>
              </w:rPr>
            </w:pPr>
            <w:r>
              <w:rPr>
                <w:lang w:val="en-US" w:eastAsia="en-US"/>
              </w:rPr>
              <w:t>Track CC impacts</w:t>
            </w:r>
          </w:p>
          <w:p w14:paraId="1671C662" w14:textId="77777777" w:rsidR="004A1F1F" w:rsidRPr="00C934FD" w:rsidRDefault="004A1F1F" w:rsidP="004A1F1F">
            <w:pPr>
              <w:pStyle w:val="BodyText"/>
              <w:numPr>
                <w:ilvl w:val="1"/>
                <w:numId w:val="11"/>
              </w:numPr>
              <w:rPr>
                <w:lang w:val="en-US" w:eastAsia="en-US"/>
              </w:rPr>
            </w:pPr>
            <w:r>
              <w:rPr>
                <w:lang w:val="en-US" w:eastAsia="en-US"/>
              </w:rPr>
              <w:t>Empirical vrs Modelled</w:t>
            </w:r>
          </w:p>
        </w:tc>
      </w:tr>
      <w:tr w:rsidR="004A1F1F" w14:paraId="65663687" w14:textId="77777777" w:rsidTr="00C10B0A">
        <w:tc>
          <w:tcPr>
            <w:tcW w:w="8869" w:type="dxa"/>
          </w:tcPr>
          <w:p w14:paraId="5CBE835E" w14:textId="77777777" w:rsidR="004A1F1F" w:rsidRDefault="004A1F1F" w:rsidP="004A1F1F">
            <w:pPr>
              <w:pStyle w:val="BodyText"/>
              <w:numPr>
                <w:ilvl w:val="0"/>
                <w:numId w:val="11"/>
              </w:numPr>
              <w:rPr>
                <w:lang w:val="en-US" w:eastAsia="en-US"/>
              </w:rPr>
            </w:pPr>
            <w:r>
              <w:rPr>
                <w:lang w:val="en-US" w:eastAsia="en-US"/>
              </w:rPr>
              <w:t>Reporting</w:t>
            </w:r>
          </w:p>
          <w:p w14:paraId="13C29A2C" w14:textId="77777777" w:rsidR="004A1F1F" w:rsidRDefault="004A1F1F" w:rsidP="004A1F1F">
            <w:pPr>
              <w:pStyle w:val="BodyText"/>
              <w:numPr>
                <w:ilvl w:val="1"/>
                <w:numId w:val="11"/>
              </w:numPr>
              <w:rPr>
                <w:lang w:val="en-US" w:eastAsia="en-US"/>
              </w:rPr>
            </w:pPr>
            <w:r>
              <w:rPr>
                <w:lang w:val="en-US" w:eastAsia="en-US"/>
              </w:rPr>
              <w:t>Met Services</w:t>
            </w:r>
          </w:p>
          <w:p w14:paraId="2BA1487A" w14:textId="77777777" w:rsidR="004A1F1F" w:rsidRPr="008E26A7" w:rsidRDefault="004A1F1F" w:rsidP="004A1F1F">
            <w:pPr>
              <w:pStyle w:val="BodyText"/>
              <w:numPr>
                <w:ilvl w:val="1"/>
                <w:numId w:val="11"/>
              </w:numPr>
              <w:rPr>
                <w:lang w:val="en-US" w:eastAsia="en-US"/>
              </w:rPr>
            </w:pPr>
            <w:r>
              <w:rPr>
                <w:lang w:val="en-US" w:eastAsia="en-US"/>
              </w:rPr>
              <w:t>Portals</w:t>
            </w:r>
          </w:p>
        </w:tc>
      </w:tr>
    </w:tbl>
    <w:p w14:paraId="1D46BA74" w14:textId="77777777" w:rsidR="004A1F1F" w:rsidRDefault="004A1F1F" w:rsidP="004A1F1F">
      <w:pPr>
        <w:pStyle w:val="BodyText"/>
        <w:rPr>
          <w:lang w:val="en-US" w:eastAsia="en-US"/>
        </w:rPr>
      </w:pPr>
    </w:p>
    <w:p w14:paraId="3D6BACB6" w14:textId="77777777" w:rsidR="004A1F1F" w:rsidRDefault="004A1F1F" w:rsidP="004A1F1F">
      <w:pPr>
        <w:pStyle w:val="BodyText"/>
        <w:jc w:val="center"/>
        <w:rPr>
          <w:lang w:val="en-US" w:eastAsia="en-US"/>
        </w:rPr>
      </w:pPr>
      <w:r>
        <w:rPr>
          <w:lang w:val="en-US" w:eastAsia="en-US"/>
        </w:rPr>
        <w:t>Tuesday 23</w:t>
      </w:r>
      <w:r w:rsidRPr="00CE7321">
        <w:rPr>
          <w:vertAlign w:val="superscript"/>
          <w:lang w:val="en-US" w:eastAsia="en-US"/>
        </w:rPr>
        <w:t>rd</w:t>
      </w:r>
      <w:r>
        <w:rPr>
          <w:lang w:val="en-US" w:eastAsia="en-US"/>
        </w:rPr>
        <w:t xml:space="preserve"> November 2024, Fei Finomo Meeting Room Room, </w:t>
      </w:r>
      <w:r w:rsidRPr="008F1715">
        <w:rPr>
          <w:lang w:val="en-US" w:eastAsia="en-US"/>
        </w:rPr>
        <w:t>SPC Nabua</w:t>
      </w:r>
      <w:r>
        <w:rPr>
          <w:lang w:val="en-US" w:eastAsia="en-US"/>
        </w:rPr>
        <w:t xml:space="preserve"> (2</w:t>
      </w:r>
      <w:r w:rsidRPr="009E21A0">
        <w:rPr>
          <w:vertAlign w:val="superscript"/>
          <w:lang w:val="en-US" w:eastAsia="en-US"/>
        </w:rPr>
        <w:t>nd</w:t>
      </w:r>
      <w:r>
        <w:rPr>
          <w:lang w:val="en-US" w:eastAsia="en-US"/>
        </w:rPr>
        <w:t xml:space="preserve"> Floor Lotus), Suva, Fiji, 9:30am-12:00pm</w:t>
      </w:r>
    </w:p>
    <w:p w14:paraId="66CDA146" w14:textId="77777777" w:rsidR="004A1F1F" w:rsidRDefault="004A1F1F" w:rsidP="004A1F1F">
      <w:pPr>
        <w:pStyle w:val="BodyText"/>
        <w:jc w:val="center"/>
        <w:rPr>
          <w:lang w:val="en-US" w:eastAsia="en-US"/>
        </w:rPr>
      </w:pPr>
      <w:r>
        <w:rPr>
          <w:lang w:val="en-US" w:eastAsia="en-US"/>
        </w:rPr>
        <w:t>WCPFC Climate Indicators</w:t>
      </w:r>
    </w:p>
    <w:p w14:paraId="79B0EE7E" w14:textId="77777777" w:rsidR="004A1F1F" w:rsidRDefault="004A1F1F" w:rsidP="004A1F1F">
      <w:pPr>
        <w:pStyle w:val="BodyText"/>
        <w:jc w:val="center"/>
        <w:rPr>
          <w:lang w:val="en-US" w:eastAsia="en-US"/>
        </w:rPr>
      </w:pPr>
    </w:p>
    <w:tbl>
      <w:tblPr>
        <w:tblStyle w:val="TableGrid"/>
        <w:tblW w:w="0" w:type="auto"/>
        <w:tblLook w:val="04A0" w:firstRow="1" w:lastRow="0" w:firstColumn="1" w:lastColumn="0" w:noHBand="0" w:noVBand="1"/>
      </w:tblPr>
      <w:tblGrid>
        <w:gridCol w:w="1356"/>
        <w:gridCol w:w="7513"/>
      </w:tblGrid>
      <w:tr w:rsidR="004A1F1F" w14:paraId="29AE5DE1" w14:textId="77777777" w:rsidTr="00C10B0A">
        <w:tc>
          <w:tcPr>
            <w:tcW w:w="1356" w:type="dxa"/>
          </w:tcPr>
          <w:p w14:paraId="13BA3F7A" w14:textId="77777777" w:rsidR="004A1F1F" w:rsidRDefault="004A1F1F" w:rsidP="00C10B0A">
            <w:pPr>
              <w:pStyle w:val="BodyText"/>
              <w:rPr>
                <w:lang w:val="en-US" w:eastAsia="en-US"/>
              </w:rPr>
            </w:pPr>
          </w:p>
        </w:tc>
        <w:tc>
          <w:tcPr>
            <w:tcW w:w="7513" w:type="dxa"/>
          </w:tcPr>
          <w:p w14:paraId="6B21EDC8" w14:textId="77777777" w:rsidR="004A1F1F" w:rsidRDefault="004A1F1F" w:rsidP="004A1F1F">
            <w:pPr>
              <w:pStyle w:val="BodyText"/>
              <w:numPr>
                <w:ilvl w:val="0"/>
                <w:numId w:val="13"/>
              </w:numPr>
              <w:rPr>
                <w:lang w:val="en-US" w:eastAsia="en-US"/>
              </w:rPr>
            </w:pPr>
            <w:r>
              <w:rPr>
                <w:lang w:val="en-US" w:eastAsia="en-US"/>
              </w:rPr>
              <w:t>Co-design/Resourcing</w:t>
            </w:r>
          </w:p>
          <w:p w14:paraId="0FABEFEB" w14:textId="77777777" w:rsidR="004A1F1F" w:rsidRDefault="004A1F1F" w:rsidP="004A1F1F">
            <w:pPr>
              <w:pStyle w:val="BodyText"/>
              <w:numPr>
                <w:ilvl w:val="1"/>
                <w:numId w:val="13"/>
              </w:numPr>
              <w:rPr>
                <w:lang w:val="en-US" w:eastAsia="en-US"/>
              </w:rPr>
            </w:pPr>
            <w:r>
              <w:rPr>
                <w:lang w:val="en-US" w:eastAsia="en-US"/>
              </w:rPr>
              <w:t>Collaboration network</w:t>
            </w:r>
          </w:p>
          <w:p w14:paraId="521FD154" w14:textId="77777777" w:rsidR="004A1F1F" w:rsidRPr="008E26A7" w:rsidRDefault="004A1F1F" w:rsidP="004A1F1F">
            <w:pPr>
              <w:pStyle w:val="BodyText"/>
              <w:numPr>
                <w:ilvl w:val="1"/>
                <w:numId w:val="13"/>
              </w:numPr>
              <w:rPr>
                <w:lang w:val="en-US" w:eastAsia="en-US"/>
              </w:rPr>
            </w:pPr>
            <w:r>
              <w:rPr>
                <w:lang w:val="en-US" w:eastAsia="en-US"/>
              </w:rPr>
              <w:t>Data Access</w:t>
            </w:r>
          </w:p>
        </w:tc>
      </w:tr>
      <w:tr w:rsidR="004A1F1F" w14:paraId="2C9B57CC" w14:textId="77777777" w:rsidTr="00C10B0A">
        <w:tc>
          <w:tcPr>
            <w:tcW w:w="1356" w:type="dxa"/>
          </w:tcPr>
          <w:p w14:paraId="21545CD4" w14:textId="77777777" w:rsidR="004A1F1F" w:rsidRDefault="004A1F1F" w:rsidP="00C10B0A">
            <w:pPr>
              <w:pStyle w:val="BodyText"/>
              <w:rPr>
                <w:lang w:val="en-US" w:eastAsia="en-US"/>
              </w:rPr>
            </w:pPr>
          </w:p>
        </w:tc>
        <w:tc>
          <w:tcPr>
            <w:tcW w:w="7513" w:type="dxa"/>
          </w:tcPr>
          <w:p w14:paraId="3C79ED8F" w14:textId="1C8E3069" w:rsidR="004A1F1F" w:rsidRDefault="008D6D2F" w:rsidP="008D6D2F">
            <w:pPr>
              <w:pStyle w:val="BodyText"/>
              <w:numPr>
                <w:ilvl w:val="0"/>
                <w:numId w:val="13"/>
              </w:numPr>
              <w:rPr>
                <w:lang w:val="en-US" w:eastAsia="en-US"/>
              </w:rPr>
            </w:pPr>
            <w:r>
              <w:rPr>
                <w:lang w:val="en-US" w:eastAsia="en-US"/>
              </w:rPr>
              <w:t>Work plan</w:t>
            </w:r>
          </w:p>
        </w:tc>
      </w:tr>
    </w:tbl>
    <w:p w14:paraId="5E840692" w14:textId="77777777" w:rsidR="004A1F1F" w:rsidRDefault="004A1F1F" w:rsidP="004A1F1F">
      <w:pPr>
        <w:pStyle w:val="BodyText"/>
        <w:rPr>
          <w:lang w:val="en-US" w:eastAsia="en-US"/>
        </w:rPr>
      </w:pPr>
    </w:p>
    <w:p w14:paraId="09FD0A99" w14:textId="0C9FB9D1" w:rsidR="004A1F1F" w:rsidRDefault="004A1F1F">
      <w:pPr>
        <w:spacing w:after="160" w:line="259" w:lineRule="auto"/>
        <w:jc w:val="left"/>
        <w:rPr>
          <w:rFonts w:ascii="Verdana" w:eastAsia="Times New Roman" w:hAnsi="Verdana" w:cs="Times New Roman"/>
          <w:sz w:val="20"/>
          <w:szCs w:val="24"/>
        </w:rPr>
      </w:pPr>
      <w:r>
        <w:br w:type="page"/>
      </w:r>
    </w:p>
    <w:p w14:paraId="66A8420B" w14:textId="43C8C6FB" w:rsidR="004A1F1F" w:rsidRDefault="008D6D2F" w:rsidP="0050416B">
      <w:pPr>
        <w:pStyle w:val="Heading2"/>
      </w:pPr>
      <w:bookmarkStart w:id="21" w:name="_Toc202270032"/>
      <w:r>
        <w:lastRenderedPageBreak/>
        <w:t>Suva e</w:t>
      </w:r>
      <w:r w:rsidR="004A1F1F">
        <w:t>cosystem and climate indicators workshop participants</w:t>
      </w:r>
      <w:bookmarkEnd w:id="21"/>
    </w:p>
    <w:tbl>
      <w:tblPr>
        <w:tblW w:w="0" w:type="auto"/>
        <w:jc w:val="center"/>
        <w:tblLook w:val="04A0" w:firstRow="1" w:lastRow="0" w:firstColumn="1" w:lastColumn="0" w:noHBand="0" w:noVBand="1"/>
      </w:tblPr>
      <w:tblGrid>
        <w:gridCol w:w="2963"/>
        <w:gridCol w:w="4017"/>
      </w:tblGrid>
      <w:tr w:rsidR="00B20980" w:rsidRPr="00B20980" w14:paraId="71F3A1F2" w14:textId="77777777" w:rsidTr="00402C04">
        <w:trPr>
          <w:trHeight w:val="36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D6FB553" w14:textId="77777777" w:rsidR="00B20980" w:rsidRPr="00B20980" w:rsidRDefault="00B20980" w:rsidP="00B20980">
            <w:pPr>
              <w:spacing w:after="0" w:line="240" w:lineRule="auto"/>
              <w:jc w:val="center"/>
              <w:rPr>
                <w:rFonts w:ascii="Aptos" w:eastAsia="Times New Roman" w:hAnsi="Aptos" w:cs="Times New Roman"/>
                <w:b/>
                <w:bCs/>
                <w:color w:val="000000"/>
                <w:lang w:val="en-AU" w:eastAsia="en-AU"/>
              </w:rPr>
            </w:pPr>
            <w:r w:rsidRPr="00B20980">
              <w:rPr>
                <w:rFonts w:ascii="Aptos" w:eastAsia="Times New Roman" w:hAnsi="Aptos" w:cs="Times New Roman"/>
                <w:b/>
                <w:bCs/>
                <w:color w:val="000000"/>
                <w:lang w:eastAsia="en-AU"/>
              </w:rPr>
              <w:t>Participant</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018BF99D" w14:textId="77777777" w:rsidR="00B20980" w:rsidRPr="00B20980" w:rsidRDefault="00B20980" w:rsidP="00B20980">
            <w:pPr>
              <w:spacing w:after="0" w:line="240" w:lineRule="auto"/>
              <w:jc w:val="center"/>
              <w:rPr>
                <w:rFonts w:ascii="Aptos" w:eastAsia="Times New Roman" w:hAnsi="Aptos" w:cs="Times New Roman"/>
                <w:b/>
                <w:bCs/>
                <w:color w:val="000000"/>
                <w:lang w:val="en-AU" w:eastAsia="en-AU"/>
              </w:rPr>
            </w:pPr>
            <w:r w:rsidRPr="00B20980">
              <w:rPr>
                <w:rFonts w:ascii="Aptos" w:eastAsia="Times New Roman" w:hAnsi="Aptos" w:cs="Times New Roman"/>
                <w:b/>
                <w:bCs/>
                <w:color w:val="000000"/>
                <w:lang w:eastAsia="en-AU"/>
              </w:rPr>
              <w:t>Organisation</w:t>
            </w:r>
          </w:p>
        </w:tc>
      </w:tr>
      <w:tr w:rsidR="00B20980" w:rsidRPr="00B20980" w14:paraId="6ACFD869"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A98BDAC"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Bernadette Sloyan</w:t>
            </w:r>
          </w:p>
        </w:tc>
        <w:tc>
          <w:tcPr>
            <w:tcW w:w="0" w:type="auto"/>
            <w:tcBorders>
              <w:top w:val="nil"/>
              <w:left w:val="nil"/>
              <w:bottom w:val="single" w:sz="8" w:space="0" w:color="000000"/>
              <w:right w:val="single" w:sz="8" w:space="0" w:color="000000"/>
            </w:tcBorders>
            <w:shd w:val="clear" w:color="auto" w:fill="auto"/>
            <w:vAlign w:val="center"/>
            <w:hideMark/>
          </w:tcPr>
          <w:p w14:paraId="40B13F22"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CSIRO, Australia</w:t>
            </w:r>
          </w:p>
        </w:tc>
      </w:tr>
      <w:tr w:rsidR="00B20980" w:rsidRPr="00B20980" w14:paraId="5C020625"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2AE24E9"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Bipendra Prakash</w:t>
            </w:r>
          </w:p>
        </w:tc>
        <w:tc>
          <w:tcPr>
            <w:tcW w:w="0" w:type="auto"/>
            <w:tcBorders>
              <w:top w:val="nil"/>
              <w:left w:val="nil"/>
              <w:bottom w:val="single" w:sz="8" w:space="0" w:color="000000"/>
              <w:right w:val="single" w:sz="8" w:space="0" w:color="000000"/>
            </w:tcBorders>
            <w:shd w:val="clear" w:color="auto" w:fill="auto"/>
            <w:vAlign w:val="center"/>
            <w:hideMark/>
          </w:tcPr>
          <w:p w14:paraId="2DCAE6B9"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SPC, Fiji</w:t>
            </w:r>
          </w:p>
        </w:tc>
      </w:tr>
      <w:tr w:rsidR="00B20980" w:rsidRPr="00B20980" w14:paraId="78E8C80A"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4B2A975"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Jone Amoe</w:t>
            </w:r>
          </w:p>
        </w:tc>
        <w:tc>
          <w:tcPr>
            <w:tcW w:w="0" w:type="auto"/>
            <w:tcBorders>
              <w:top w:val="nil"/>
              <w:left w:val="nil"/>
              <w:bottom w:val="single" w:sz="8" w:space="0" w:color="000000"/>
              <w:right w:val="single" w:sz="8" w:space="0" w:color="000000"/>
            </w:tcBorders>
            <w:shd w:val="clear" w:color="auto" w:fill="auto"/>
            <w:vAlign w:val="center"/>
            <w:hideMark/>
          </w:tcPr>
          <w:p w14:paraId="651BDC8C"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SPC, Fiji</w:t>
            </w:r>
          </w:p>
        </w:tc>
      </w:tr>
      <w:tr w:rsidR="00B20980" w:rsidRPr="00B20980" w14:paraId="760FD8DC"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D5417FF"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Naiten Bradley Phillip Jr</w:t>
            </w:r>
          </w:p>
        </w:tc>
        <w:tc>
          <w:tcPr>
            <w:tcW w:w="0" w:type="auto"/>
            <w:tcBorders>
              <w:top w:val="nil"/>
              <w:left w:val="nil"/>
              <w:bottom w:val="single" w:sz="8" w:space="0" w:color="000000"/>
              <w:right w:val="single" w:sz="8" w:space="0" w:color="000000"/>
            </w:tcBorders>
            <w:shd w:val="clear" w:color="auto" w:fill="auto"/>
            <w:vAlign w:val="center"/>
            <w:hideMark/>
          </w:tcPr>
          <w:p w14:paraId="5E296B8D"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SPC, Federated States of Micronesia</w:t>
            </w:r>
          </w:p>
        </w:tc>
      </w:tr>
      <w:tr w:rsidR="00B20980" w:rsidRPr="00B20980" w14:paraId="4D49BA69"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8FF6B8D"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Francis Tofuakalo</w:t>
            </w:r>
          </w:p>
        </w:tc>
        <w:tc>
          <w:tcPr>
            <w:tcW w:w="0" w:type="auto"/>
            <w:tcBorders>
              <w:top w:val="nil"/>
              <w:left w:val="nil"/>
              <w:bottom w:val="single" w:sz="8" w:space="0" w:color="000000"/>
              <w:right w:val="single" w:sz="8" w:space="0" w:color="000000"/>
            </w:tcBorders>
            <w:shd w:val="clear" w:color="auto" w:fill="auto"/>
            <w:vAlign w:val="center"/>
            <w:hideMark/>
          </w:tcPr>
          <w:p w14:paraId="59CDF556"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SPC, Solomon Islands</w:t>
            </w:r>
          </w:p>
        </w:tc>
      </w:tr>
      <w:tr w:rsidR="00B20980" w:rsidRPr="00B20980" w14:paraId="7AD20012"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08123A4"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Nick Hill</w:t>
            </w:r>
          </w:p>
        </w:tc>
        <w:tc>
          <w:tcPr>
            <w:tcW w:w="0" w:type="auto"/>
            <w:tcBorders>
              <w:top w:val="nil"/>
              <w:left w:val="nil"/>
              <w:bottom w:val="single" w:sz="8" w:space="0" w:color="000000"/>
              <w:right w:val="single" w:sz="8" w:space="0" w:color="000000"/>
            </w:tcBorders>
            <w:shd w:val="clear" w:color="auto" w:fill="auto"/>
            <w:vAlign w:val="center"/>
            <w:hideMark/>
          </w:tcPr>
          <w:p w14:paraId="154107B9"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SPC, New Caledonia</w:t>
            </w:r>
          </w:p>
        </w:tc>
      </w:tr>
      <w:tr w:rsidR="00B20980" w:rsidRPr="00B20980" w14:paraId="106DA079"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559B7C2"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Simon Nicol</w:t>
            </w:r>
          </w:p>
        </w:tc>
        <w:tc>
          <w:tcPr>
            <w:tcW w:w="0" w:type="auto"/>
            <w:tcBorders>
              <w:top w:val="nil"/>
              <w:left w:val="nil"/>
              <w:bottom w:val="single" w:sz="8" w:space="0" w:color="000000"/>
              <w:right w:val="single" w:sz="8" w:space="0" w:color="000000"/>
            </w:tcBorders>
            <w:shd w:val="clear" w:color="auto" w:fill="auto"/>
            <w:vAlign w:val="center"/>
            <w:hideMark/>
          </w:tcPr>
          <w:p w14:paraId="3DEB8C2E"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SPC, New Caledonia</w:t>
            </w:r>
          </w:p>
        </w:tc>
      </w:tr>
      <w:tr w:rsidR="00B20980" w:rsidRPr="00B20980" w14:paraId="4BD3285F"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8B1FAAD"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Tuikolongahau Halafihi</w:t>
            </w:r>
          </w:p>
        </w:tc>
        <w:tc>
          <w:tcPr>
            <w:tcW w:w="0" w:type="auto"/>
            <w:tcBorders>
              <w:top w:val="nil"/>
              <w:left w:val="nil"/>
              <w:bottom w:val="single" w:sz="8" w:space="0" w:color="000000"/>
              <w:right w:val="single" w:sz="8" w:space="0" w:color="000000"/>
            </w:tcBorders>
            <w:shd w:val="clear" w:color="auto" w:fill="auto"/>
            <w:vAlign w:val="center"/>
            <w:hideMark/>
          </w:tcPr>
          <w:p w14:paraId="3EEAABF2"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SPC, New Caledonia</w:t>
            </w:r>
          </w:p>
        </w:tc>
      </w:tr>
      <w:tr w:rsidR="000C3500" w:rsidRPr="00B20980" w14:paraId="75CF08C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tcPr>
          <w:p w14:paraId="4DC9A867" w14:textId="255025D0" w:rsidR="000C3500" w:rsidRPr="00B20980" w:rsidRDefault="000C3500" w:rsidP="000C3500">
            <w:pPr>
              <w:spacing w:after="0" w:line="240" w:lineRule="auto"/>
              <w:jc w:val="left"/>
              <w:rPr>
                <w:rFonts w:ascii="Aptos" w:eastAsia="Times New Roman" w:hAnsi="Aptos" w:cs="Times New Roman"/>
                <w:color w:val="000000"/>
                <w:lang w:eastAsia="en-AU"/>
              </w:rPr>
            </w:pPr>
            <w:r w:rsidRPr="00B20980">
              <w:rPr>
                <w:rFonts w:ascii="Aptos" w:eastAsia="Times New Roman" w:hAnsi="Aptos" w:cs="Times New Roman"/>
                <w:color w:val="000000"/>
                <w:lang w:eastAsia="en-AU"/>
              </w:rPr>
              <w:t>Victoria Pilbeam</w:t>
            </w:r>
          </w:p>
        </w:tc>
        <w:tc>
          <w:tcPr>
            <w:tcW w:w="0" w:type="auto"/>
            <w:tcBorders>
              <w:top w:val="nil"/>
              <w:left w:val="nil"/>
              <w:bottom w:val="single" w:sz="8" w:space="0" w:color="000000"/>
              <w:right w:val="single" w:sz="8" w:space="0" w:color="000000"/>
            </w:tcBorders>
            <w:shd w:val="clear" w:color="auto" w:fill="auto"/>
            <w:vAlign w:val="center"/>
          </w:tcPr>
          <w:p w14:paraId="4C4E603E" w14:textId="0EC764DF" w:rsidR="000C3500" w:rsidRPr="00B20980" w:rsidRDefault="000C3500" w:rsidP="000C3500">
            <w:pPr>
              <w:spacing w:after="0" w:line="240" w:lineRule="auto"/>
              <w:jc w:val="left"/>
              <w:rPr>
                <w:rFonts w:ascii="Aptos" w:eastAsia="Times New Roman" w:hAnsi="Aptos" w:cs="Times New Roman"/>
                <w:color w:val="000000"/>
                <w:lang w:eastAsia="en-AU"/>
              </w:rPr>
            </w:pPr>
            <w:r w:rsidRPr="00B20980">
              <w:rPr>
                <w:rFonts w:ascii="Aptos" w:eastAsia="Times New Roman" w:hAnsi="Aptos" w:cs="Times New Roman"/>
                <w:color w:val="000000"/>
                <w:lang w:eastAsia="en-AU"/>
              </w:rPr>
              <w:t>SPC, New Caledonia</w:t>
            </w:r>
          </w:p>
        </w:tc>
      </w:tr>
      <w:tr w:rsidR="00402C04" w:rsidRPr="00B20980" w14:paraId="7F77F3EB"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tcPr>
          <w:p w14:paraId="6647D7DA" w14:textId="7D5728D2" w:rsidR="00402C04" w:rsidRPr="00B20980" w:rsidRDefault="00402C04" w:rsidP="00402C04">
            <w:pPr>
              <w:spacing w:after="0" w:line="240" w:lineRule="auto"/>
              <w:jc w:val="left"/>
              <w:rPr>
                <w:rFonts w:ascii="Aptos" w:eastAsia="Times New Roman" w:hAnsi="Aptos" w:cs="Times New Roman"/>
                <w:color w:val="000000"/>
                <w:lang w:eastAsia="en-AU"/>
              </w:rPr>
            </w:pPr>
            <w:r w:rsidRPr="00B20980">
              <w:rPr>
                <w:rFonts w:ascii="Aptos" w:eastAsia="Times New Roman" w:hAnsi="Aptos" w:cs="Times New Roman"/>
                <w:color w:val="000000"/>
                <w:lang w:eastAsia="en-AU"/>
              </w:rPr>
              <w:t>Lui Bell</w:t>
            </w:r>
          </w:p>
        </w:tc>
        <w:tc>
          <w:tcPr>
            <w:tcW w:w="0" w:type="auto"/>
            <w:tcBorders>
              <w:top w:val="nil"/>
              <w:left w:val="nil"/>
              <w:bottom w:val="single" w:sz="8" w:space="0" w:color="000000"/>
              <w:right w:val="single" w:sz="8" w:space="0" w:color="000000"/>
            </w:tcBorders>
            <w:shd w:val="clear" w:color="auto" w:fill="auto"/>
            <w:vAlign w:val="center"/>
          </w:tcPr>
          <w:p w14:paraId="6D30AD5E" w14:textId="13C60D02" w:rsidR="00402C04" w:rsidRPr="00B20980" w:rsidRDefault="00402C04" w:rsidP="00402C04">
            <w:pPr>
              <w:spacing w:after="0" w:line="240" w:lineRule="auto"/>
              <w:jc w:val="left"/>
              <w:rPr>
                <w:rFonts w:ascii="Aptos" w:eastAsia="Times New Roman" w:hAnsi="Aptos" w:cs="Times New Roman"/>
                <w:color w:val="000000"/>
                <w:lang w:eastAsia="en-AU"/>
              </w:rPr>
            </w:pPr>
            <w:r w:rsidRPr="00B20980">
              <w:rPr>
                <w:rFonts w:ascii="Aptos" w:eastAsia="Times New Roman" w:hAnsi="Aptos" w:cs="Times New Roman"/>
                <w:color w:val="000000"/>
                <w:lang w:eastAsia="en-AU"/>
              </w:rPr>
              <w:t>SPC, Tonga</w:t>
            </w:r>
          </w:p>
        </w:tc>
      </w:tr>
      <w:tr w:rsidR="00B20980" w:rsidRPr="00B20980" w14:paraId="76C1FC4A"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EC0ACF5"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Lilis Sadiyah</w:t>
            </w:r>
          </w:p>
        </w:tc>
        <w:tc>
          <w:tcPr>
            <w:tcW w:w="0" w:type="auto"/>
            <w:tcBorders>
              <w:top w:val="nil"/>
              <w:left w:val="nil"/>
              <w:bottom w:val="single" w:sz="8" w:space="0" w:color="000000"/>
              <w:right w:val="single" w:sz="8" w:space="0" w:color="000000"/>
            </w:tcBorders>
            <w:shd w:val="clear" w:color="auto" w:fill="auto"/>
            <w:vAlign w:val="center"/>
            <w:hideMark/>
          </w:tcPr>
          <w:p w14:paraId="40B83B26"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NRIA, Indonesia</w:t>
            </w:r>
          </w:p>
        </w:tc>
      </w:tr>
      <w:tr w:rsidR="00B20980" w:rsidRPr="00B20980" w14:paraId="4E55ED4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AF89AC6"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Fayakun Satria</w:t>
            </w:r>
          </w:p>
        </w:tc>
        <w:tc>
          <w:tcPr>
            <w:tcW w:w="0" w:type="auto"/>
            <w:tcBorders>
              <w:top w:val="nil"/>
              <w:left w:val="nil"/>
              <w:bottom w:val="single" w:sz="8" w:space="0" w:color="000000"/>
              <w:right w:val="single" w:sz="8" w:space="0" w:color="000000"/>
            </w:tcBorders>
            <w:shd w:val="clear" w:color="auto" w:fill="auto"/>
            <w:vAlign w:val="center"/>
            <w:hideMark/>
          </w:tcPr>
          <w:p w14:paraId="7E564304"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NRIA, Indonesia</w:t>
            </w:r>
          </w:p>
        </w:tc>
      </w:tr>
      <w:tr w:rsidR="00B20980" w:rsidRPr="00B20980" w14:paraId="7B2EC783"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DA424A8"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Emily Crigler</w:t>
            </w:r>
          </w:p>
        </w:tc>
        <w:tc>
          <w:tcPr>
            <w:tcW w:w="0" w:type="auto"/>
            <w:tcBorders>
              <w:top w:val="nil"/>
              <w:left w:val="nil"/>
              <w:bottom w:val="single" w:sz="8" w:space="0" w:color="000000"/>
              <w:right w:val="single" w:sz="8" w:space="0" w:color="000000"/>
            </w:tcBorders>
            <w:shd w:val="clear" w:color="auto" w:fill="auto"/>
            <w:vAlign w:val="center"/>
            <w:hideMark/>
          </w:tcPr>
          <w:p w14:paraId="0D1F0C7D"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NOAA, USA</w:t>
            </w:r>
          </w:p>
        </w:tc>
      </w:tr>
      <w:tr w:rsidR="00B20980" w:rsidRPr="00B20980" w14:paraId="154A50C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CA8DDF5"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Felipe Carvalho</w:t>
            </w:r>
          </w:p>
        </w:tc>
        <w:tc>
          <w:tcPr>
            <w:tcW w:w="0" w:type="auto"/>
            <w:tcBorders>
              <w:top w:val="nil"/>
              <w:left w:val="nil"/>
              <w:bottom w:val="single" w:sz="8" w:space="0" w:color="000000"/>
              <w:right w:val="single" w:sz="8" w:space="0" w:color="000000"/>
            </w:tcBorders>
            <w:shd w:val="clear" w:color="auto" w:fill="auto"/>
            <w:vAlign w:val="center"/>
            <w:hideMark/>
          </w:tcPr>
          <w:p w14:paraId="0557D31A"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NOAA, USA</w:t>
            </w:r>
          </w:p>
        </w:tc>
      </w:tr>
      <w:tr w:rsidR="00B20980" w:rsidRPr="00B20980" w14:paraId="682758D4"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F09D54E"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Ryan Rykaczewski</w:t>
            </w:r>
          </w:p>
        </w:tc>
        <w:tc>
          <w:tcPr>
            <w:tcW w:w="0" w:type="auto"/>
            <w:tcBorders>
              <w:top w:val="nil"/>
              <w:left w:val="nil"/>
              <w:bottom w:val="single" w:sz="8" w:space="0" w:color="000000"/>
              <w:right w:val="single" w:sz="8" w:space="0" w:color="000000"/>
            </w:tcBorders>
            <w:shd w:val="clear" w:color="auto" w:fill="auto"/>
            <w:vAlign w:val="center"/>
            <w:hideMark/>
          </w:tcPr>
          <w:p w14:paraId="17490A93"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NOAA, USA</w:t>
            </w:r>
          </w:p>
        </w:tc>
      </w:tr>
      <w:tr w:rsidR="00B20980" w:rsidRPr="00B20980" w14:paraId="06DBE90D"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887BC65"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Pheobe Woodworth-Jercoats</w:t>
            </w:r>
          </w:p>
        </w:tc>
        <w:tc>
          <w:tcPr>
            <w:tcW w:w="0" w:type="auto"/>
            <w:tcBorders>
              <w:top w:val="nil"/>
              <w:left w:val="nil"/>
              <w:bottom w:val="single" w:sz="8" w:space="0" w:color="000000"/>
              <w:right w:val="single" w:sz="8" w:space="0" w:color="000000"/>
            </w:tcBorders>
            <w:shd w:val="clear" w:color="auto" w:fill="auto"/>
            <w:vAlign w:val="center"/>
            <w:hideMark/>
          </w:tcPr>
          <w:p w14:paraId="1A534071"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NOAA, USA</w:t>
            </w:r>
          </w:p>
        </w:tc>
      </w:tr>
      <w:tr w:rsidR="00B20980" w:rsidRPr="00B20980" w14:paraId="69A661E0"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D883B77"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Nicholas Ducharme-Barth</w:t>
            </w:r>
          </w:p>
        </w:tc>
        <w:tc>
          <w:tcPr>
            <w:tcW w:w="0" w:type="auto"/>
            <w:tcBorders>
              <w:top w:val="nil"/>
              <w:left w:val="nil"/>
              <w:bottom w:val="single" w:sz="8" w:space="0" w:color="000000"/>
              <w:right w:val="single" w:sz="8" w:space="0" w:color="000000"/>
            </w:tcBorders>
            <w:shd w:val="clear" w:color="auto" w:fill="auto"/>
            <w:vAlign w:val="center"/>
            <w:hideMark/>
          </w:tcPr>
          <w:p w14:paraId="2E5E105C"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NOAA, USA</w:t>
            </w:r>
          </w:p>
        </w:tc>
      </w:tr>
      <w:tr w:rsidR="00B20980" w:rsidRPr="00B20980" w14:paraId="178A24DF"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F05C104"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Glen Holmes</w:t>
            </w:r>
          </w:p>
        </w:tc>
        <w:tc>
          <w:tcPr>
            <w:tcW w:w="0" w:type="auto"/>
            <w:tcBorders>
              <w:top w:val="nil"/>
              <w:left w:val="nil"/>
              <w:bottom w:val="single" w:sz="8" w:space="0" w:color="000000"/>
              <w:right w:val="single" w:sz="8" w:space="0" w:color="000000"/>
            </w:tcBorders>
            <w:shd w:val="clear" w:color="auto" w:fill="auto"/>
            <w:vAlign w:val="center"/>
            <w:hideMark/>
          </w:tcPr>
          <w:p w14:paraId="0ACA8CD9"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PEW, Australia</w:t>
            </w:r>
          </w:p>
        </w:tc>
      </w:tr>
      <w:tr w:rsidR="00B20980" w:rsidRPr="00B20980" w14:paraId="75BB95F4"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9B52FCB"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Johann Bell</w:t>
            </w:r>
          </w:p>
        </w:tc>
        <w:tc>
          <w:tcPr>
            <w:tcW w:w="0" w:type="auto"/>
            <w:tcBorders>
              <w:top w:val="nil"/>
              <w:left w:val="nil"/>
              <w:bottom w:val="single" w:sz="8" w:space="0" w:color="000000"/>
              <w:right w:val="single" w:sz="8" w:space="0" w:color="000000"/>
            </w:tcBorders>
            <w:shd w:val="clear" w:color="auto" w:fill="auto"/>
            <w:vAlign w:val="center"/>
            <w:hideMark/>
          </w:tcPr>
          <w:p w14:paraId="26F73BBD"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Conservation International, Australia</w:t>
            </w:r>
          </w:p>
        </w:tc>
      </w:tr>
      <w:tr w:rsidR="00B20980" w:rsidRPr="00B20980" w14:paraId="6AC4161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87498BE"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Kara Miller</w:t>
            </w:r>
          </w:p>
        </w:tc>
        <w:tc>
          <w:tcPr>
            <w:tcW w:w="0" w:type="auto"/>
            <w:tcBorders>
              <w:top w:val="nil"/>
              <w:left w:val="nil"/>
              <w:bottom w:val="single" w:sz="8" w:space="0" w:color="000000"/>
              <w:right w:val="single" w:sz="8" w:space="0" w:color="000000"/>
            </w:tcBorders>
            <w:shd w:val="clear" w:color="auto" w:fill="auto"/>
            <w:vAlign w:val="center"/>
            <w:hideMark/>
          </w:tcPr>
          <w:p w14:paraId="6C148876"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Conservation International, USA</w:t>
            </w:r>
          </w:p>
        </w:tc>
      </w:tr>
      <w:tr w:rsidR="00B20980" w:rsidRPr="00B20980" w14:paraId="2B8A8040"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90810A"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Andrew Bassford</w:t>
            </w:r>
          </w:p>
        </w:tc>
        <w:tc>
          <w:tcPr>
            <w:tcW w:w="0" w:type="auto"/>
            <w:tcBorders>
              <w:top w:val="nil"/>
              <w:left w:val="nil"/>
              <w:bottom w:val="single" w:sz="8" w:space="0" w:color="000000"/>
              <w:right w:val="single" w:sz="8" w:space="0" w:color="000000"/>
            </w:tcBorders>
            <w:shd w:val="clear" w:color="auto" w:fill="auto"/>
            <w:vAlign w:val="center"/>
            <w:hideMark/>
          </w:tcPr>
          <w:p w14:paraId="65B3532B"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Marine Change, Hong Kong</w:t>
            </w:r>
          </w:p>
        </w:tc>
      </w:tr>
      <w:tr w:rsidR="00B20980" w:rsidRPr="00B20980" w14:paraId="17694D4B"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B66D2BD"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Elaine Garvilles</w:t>
            </w:r>
          </w:p>
        </w:tc>
        <w:tc>
          <w:tcPr>
            <w:tcW w:w="0" w:type="auto"/>
            <w:tcBorders>
              <w:top w:val="nil"/>
              <w:left w:val="nil"/>
              <w:bottom w:val="single" w:sz="8" w:space="0" w:color="000000"/>
              <w:right w:val="single" w:sz="8" w:space="0" w:color="000000"/>
            </w:tcBorders>
            <w:shd w:val="clear" w:color="auto" w:fill="auto"/>
            <w:vAlign w:val="center"/>
            <w:hideMark/>
          </w:tcPr>
          <w:p w14:paraId="32AFA568"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WCPFC, FSM</w:t>
            </w:r>
          </w:p>
        </w:tc>
      </w:tr>
      <w:tr w:rsidR="00B20980" w:rsidRPr="00B20980" w14:paraId="62DC8264"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DC6E6CD"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SungKwon Soh</w:t>
            </w:r>
          </w:p>
        </w:tc>
        <w:tc>
          <w:tcPr>
            <w:tcW w:w="0" w:type="auto"/>
            <w:tcBorders>
              <w:top w:val="nil"/>
              <w:left w:val="nil"/>
              <w:bottom w:val="single" w:sz="8" w:space="0" w:color="000000"/>
              <w:right w:val="single" w:sz="8" w:space="0" w:color="000000"/>
            </w:tcBorders>
            <w:shd w:val="clear" w:color="auto" w:fill="auto"/>
            <w:vAlign w:val="center"/>
            <w:hideMark/>
          </w:tcPr>
          <w:p w14:paraId="129114ED" w14:textId="77777777" w:rsidR="00B20980" w:rsidRPr="00B20980" w:rsidRDefault="00B20980" w:rsidP="00B20980">
            <w:pPr>
              <w:spacing w:after="0" w:line="240" w:lineRule="auto"/>
              <w:jc w:val="left"/>
              <w:rPr>
                <w:rFonts w:ascii="Aptos" w:eastAsia="Times New Roman" w:hAnsi="Aptos" w:cs="Times New Roman"/>
                <w:color w:val="000000"/>
                <w:lang w:val="en-AU" w:eastAsia="en-AU"/>
              </w:rPr>
            </w:pPr>
            <w:r w:rsidRPr="00B20980">
              <w:rPr>
                <w:rFonts w:ascii="Aptos" w:eastAsia="Times New Roman" w:hAnsi="Aptos" w:cs="Times New Roman"/>
                <w:color w:val="000000"/>
                <w:lang w:eastAsia="en-AU"/>
              </w:rPr>
              <w:t>WCPFC, Federated States of Micronesia</w:t>
            </w:r>
          </w:p>
        </w:tc>
      </w:tr>
    </w:tbl>
    <w:p w14:paraId="0D7DF0EF" w14:textId="77777777" w:rsidR="004A1F1F" w:rsidRPr="004A1F1F" w:rsidRDefault="004A1F1F" w:rsidP="004A1F1F"/>
    <w:p w14:paraId="5959E7A6" w14:textId="77777777" w:rsidR="00F51478" w:rsidRDefault="00F51478">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3155BAB5" w14:textId="519CAC5E" w:rsidR="003D4248" w:rsidRDefault="00F51478" w:rsidP="00A10156">
      <w:pPr>
        <w:pStyle w:val="Heading1"/>
      </w:pPr>
      <w:bookmarkStart w:id="22" w:name="_Toc202270033"/>
      <w:r>
        <w:lastRenderedPageBreak/>
        <w:t xml:space="preserve">Annex </w:t>
      </w:r>
      <w:r w:rsidR="005F3DCD">
        <w:t>2</w:t>
      </w:r>
      <w:r>
        <w:t xml:space="preserve">: </w:t>
      </w:r>
      <w:r w:rsidR="006F7C3A">
        <w:t>Exploring evidence of</w:t>
      </w:r>
      <w:r w:rsidR="007D59D5">
        <w:t xml:space="preserve"> </w:t>
      </w:r>
      <w:r w:rsidR="006F7C3A">
        <w:t xml:space="preserve">climate change driven </w:t>
      </w:r>
      <w:r w:rsidR="00D723B1">
        <w:t xml:space="preserve">shifts </w:t>
      </w:r>
      <w:r w:rsidR="006F7C3A">
        <w:t xml:space="preserve">in the longitude of </w:t>
      </w:r>
      <w:r w:rsidR="008911DB">
        <w:t>WCPFC purse seine effort</w:t>
      </w:r>
      <w:bookmarkEnd w:id="22"/>
      <w:r w:rsidR="008911DB">
        <w:t xml:space="preserve"> </w:t>
      </w:r>
    </w:p>
    <w:p w14:paraId="1428FA2B" w14:textId="7B4E473C" w:rsidR="00EF65F2" w:rsidRPr="00EF65F2" w:rsidRDefault="00EF65F2" w:rsidP="00EF65F2">
      <w:pPr>
        <w:pStyle w:val="Heading2"/>
      </w:pPr>
      <w:bookmarkStart w:id="23" w:name="_Toc202270034"/>
      <w:r>
        <w:t>Introduction</w:t>
      </w:r>
      <w:bookmarkEnd w:id="23"/>
    </w:p>
    <w:p w14:paraId="6496F798" w14:textId="24BAE3A9" w:rsidR="00475990" w:rsidRPr="00C233B0" w:rsidRDefault="007B189C" w:rsidP="000F04EA">
      <w:r w:rsidRPr="00C233B0">
        <w:t xml:space="preserve">Climate change is </w:t>
      </w:r>
      <w:r w:rsidR="00E376AB" w:rsidRPr="00C233B0">
        <w:t>impacting</w:t>
      </w:r>
      <w:r w:rsidRPr="00C233B0">
        <w:t xml:space="preserve"> ma</w:t>
      </w:r>
      <w:r w:rsidR="00E376AB" w:rsidRPr="00C233B0">
        <w:t>rine ecosystems and their associated fisheries</w:t>
      </w:r>
      <w:sdt>
        <w:sdtPr>
          <w:rPr>
            <w:color w:val="000000"/>
          </w:rPr>
          <w:tag w:val="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631256256"/>
          <w:placeholder>
            <w:docPart w:val="DefaultPlaceholder_-1854013440"/>
          </w:placeholder>
        </w:sdtPr>
        <w:sdtEndPr/>
        <w:sdtContent>
          <w:r w:rsidR="0045576F" w:rsidRPr="0045576F">
            <w:rPr>
              <w:color w:val="000000"/>
            </w:rPr>
            <w:t>(Antão et al., 2020; Hoegh-Guldberg and Bruno, 2010; Pecl et al., 2017; Poloczanska et al., 2013)</w:t>
          </w:r>
        </w:sdtContent>
      </w:sdt>
      <w:r w:rsidR="00845B97">
        <w:t xml:space="preserve">. </w:t>
      </w:r>
      <w:r w:rsidR="000F09BC" w:rsidRPr="00C233B0">
        <w:t>This includes impacts such as</w:t>
      </w:r>
      <w:r w:rsidR="000F04EA" w:rsidRPr="00C233B0">
        <w:t xml:space="preserve"> shifts in the range</w:t>
      </w:r>
      <w:r w:rsidR="0087465E" w:rsidRPr="00C233B0">
        <w:t>s</w:t>
      </w:r>
      <w:r w:rsidR="000F04EA" w:rsidRPr="00C233B0">
        <w:t xml:space="preserve"> of species and ecosystems</w:t>
      </w:r>
      <w:r w:rsidR="00A53B25">
        <w:t xml:space="preserve"> </w:t>
      </w:r>
      <w:sdt>
        <w:sdtPr>
          <w:rPr>
            <w:color w:val="000000"/>
          </w:rPr>
          <w:tag w:val="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
          <w:id w:val="-738404628"/>
          <w:placeholder>
            <w:docPart w:val="DefaultPlaceholder_-1854013440"/>
          </w:placeholder>
        </w:sdtPr>
        <w:sdtEndPr/>
        <w:sdtContent>
          <w:r w:rsidR="0045576F" w:rsidRPr="0045576F">
            <w:rPr>
              <w:color w:val="000000"/>
            </w:rPr>
            <w:t>(Pecl et al., 2017; Pinsky et al., 2020)</w:t>
          </w:r>
        </w:sdtContent>
      </w:sdt>
      <w:r w:rsidR="00B76E5D" w:rsidRPr="00C233B0">
        <w:t xml:space="preserve">, </w:t>
      </w:r>
      <w:r w:rsidR="00B63183" w:rsidRPr="00C233B0">
        <w:t xml:space="preserve">changes in </w:t>
      </w:r>
      <w:r w:rsidR="00950DE3" w:rsidRPr="00C233B0">
        <w:t xml:space="preserve">species </w:t>
      </w:r>
      <w:r w:rsidR="00B76E5D" w:rsidRPr="00C233B0">
        <w:t>physiology (Agarwal et al. 2024)</w:t>
      </w:r>
      <w:r w:rsidR="000F09BC" w:rsidRPr="00C233B0">
        <w:t>,</w:t>
      </w:r>
      <w:r w:rsidR="00B76E5D" w:rsidRPr="00C233B0">
        <w:t xml:space="preserve"> and </w:t>
      </w:r>
      <w:r w:rsidR="00B63183" w:rsidRPr="00C233B0">
        <w:t xml:space="preserve">in </w:t>
      </w:r>
      <w:r w:rsidR="00B76E5D" w:rsidRPr="00C233B0">
        <w:t>community composition</w:t>
      </w:r>
      <w:r w:rsidR="00B63183" w:rsidRPr="00C233B0">
        <w:t>s</w:t>
      </w:r>
      <w:r w:rsidR="00C52923">
        <w:t xml:space="preserve"> </w:t>
      </w:r>
      <w:sdt>
        <w:sdtPr>
          <w:rPr>
            <w:color w:val="000000"/>
          </w:rPr>
          <w:tag w:val="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1697038552"/>
          <w:placeholder>
            <w:docPart w:val="DefaultPlaceholder_-1854013440"/>
          </w:placeholder>
        </w:sdtPr>
        <w:sdtEndPr/>
        <w:sdtContent>
          <w:r w:rsidR="0045576F" w:rsidRPr="0045576F">
            <w:rPr>
              <w:color w:val="000000"/>
            </w:rPr>
            <w:t>(Johnson et al., 2011; Poloczanska et al., 2016, 2013)</w:t>
          </w:r>
        </w:sdtContent>
      </w:sdt>
      <w:r w:rsidR="000963AC">
        <w:t xml:space="preserve">. </w:t>
      </w:r>
      <w:r w:rsidR="007F1DB2" w:rsidRPr="00C233B0">
        <w:t>However, how these climate-induced impacts are manifesting themselves in individual species, ecosystems and fisheries are varied</w:t>
      </w:r>
      <w:r w:rsidR="00C42117">
        <w:t xml:space="preserve"> </w:t>
      </w:r>
      <w:sdt>
        <w:sdtPr>
          <w:rPr>
            <w:color w:val="000000"/>
          </w:rPr>
          <w:tag w:val="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
          <w:id w:val="-1686820088"/>
          <w:placeholder>
            <w:docPart w:val="DefaultPlaceholder_-1854013440"/>
          </w:placeholder>
        </w:sdtPr>
        <w:sdtEndPr/>
        <w:sdtContent>
          <w:r w:rsidR="0045576F" w:rsidRPr="0045576F">
            <w:rPr>
              <w:color w:val="000000"/>
            </w:rPr>
            <w:t>(Garciá Molinos et al., 2017)</w:t>
          </w:r>
        </w:sdtContent>
      </w:sdt>
      <w:r w:rsidR="007F1DB2" w:rsidRPr="00C233B0">
        <w:t xml:space="preserve">. </w:t>
      </w:r>
    </w:p>
    <w:p w14:paraId="05D922ED" w14:textId="62658992" w:rsidR="00081DA6" w:rsidRPr="00C233B0" w:rsidRDefault="00145DCC" w:rsidP="000F04EA">
      <w:r w:rsidRPr="00C233B0">
        <w:t xml:space="preserve">The Western and Central Pacific Ocean (WCPO) </w:t>
      </w:r>
      <w:r w:rsidR="005905D8" w:rsidRPr="00C233B0">
        <w:t>supports the world</w:t>
      </w:r>
      <w:r w:rsidR="005C05CA" w:rsidRPr="00C233B0">
        <w:t>’</w:t>
      </w:r>
      <w:r w:rsidR="005905D8" w:rsidRPr="00C233B0">
        <w:t>s largest and most valuable tuna fishery in the world</w:t>
      </w:r>
      <w:r w:rsidR="005F445D" w:rsidRPr="00C233B0">
        <w:t xml:space="preserve"> </w:t>
      </w:r>
      <w:sdt>
        <w:sdtPr>
          <w:rPr>
            <w:color w:val="000000"/>
          </w:rPr>
          <w:tag w:val="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
          <w:id w:val="1234424651"/>
          <w:placeholder>
            <w:docPart w:val="DefaultPlaceholder_-1854013440"/>
          </w:placeholder>
        </w:sdtPr>
        <w:sdtEndPr/>
        <w:sdtContent>
          <w:r w:rsidR="0045576F" w:rsidRPr="0045576F">
            <w:rPr>
              <w:color w:val="000000"/>
            </w:rPr>
            <w:t>(FAO, 2024)</w:t>
          </w:r>
        </w:sdtContent>
      </w:sdt>
      <w:r w:rsidR="005905D8" w:rsidRPr="00C233B0">
        <w:t xml:space="preserve">. </w:t>
      </w:r>
      <w:r w:rsidR="004F42F1" w:rsidRPr="00C233B0">
        <w:t xml:space="preserve">The </w:t>
      </w:r>
      <w:r w:rsidR="000D05C0" w:rsidRPr="00C233B0">
        <w:t>prominent</w:t>
      </w:r>
      <w:r w:rsidR="004F42F1" w:rsidRPr="00C233B0">
        <w:t xml:space="preserve"> oceanographic feature in this region i</w:t>
      </w:r>
      <w:r w:rsidR="0033124F" w:rsidRPr="00C233B0">
        <w:t>s</w:t>
      </w:r>
      <w:r w:rsidR="004F42F1" w:rsidRPr="00C233B0">
        <w:t xml:space="preserve"> the western pacific warm pool which </w:t>
      </w:r>
      <w:r w:rsidR="00664BC4" w:rsidRPr="00C233B0">
        <w:t>is characterised as a large body of water above 28</w:t>
      </w:r>
      <w:r w:rsidR="003D565D" w:rsidRPr="00C233B0">
        <w:rPr>
          <w:vertAlign w:val="superscript"/>
        </w:rPr>
        <w:t>o</w:t>
      </w:r>
      <w:r w:rsidR="003D565D" w:rsidRPr="00C233B0">
        <w:t xml:space="preserve">C </w:t>
      </w:r>
      <w:r w:rsidR="00C21CBA" w:rsidRPr="00C233B0">
        <w:t>that sits in</w:t>
      </w:r>
      <w:r w:rsidR="00D33F28" w:rsidRPr="00C233B0">
        <w:t xml:space="preserve"> the</w:t>
      </w:r>
      <w:r w:rsidR="00C21CBA" w:rsidRPr="00C233B0">
        <w:t xml:space="preserve"> equatorial WCPO </w:t>
      </w:r>
      <w:r w:rsidR="00664BC4" w:rsidRPr="00C233B0">
        <w:t xml:space="preserve">and is the main fishing grounds for the </w:t>
      </w:r>
      <w:r w:rsidR="00DC7C7B">
        <w:t>Western and Central Pacific Fisheries Commission (WCPFC)</w:t>
      </w:r>
      <w:r w:rsidR="00664BC4" w:rsidRPr="00C233B0">
        <w:t xml:space="preserve"> purse seine fishery. The warm pool shifts </w:t>
      </w:r>
      <w:r w:rsidR="005D21A0" w:rsidRPr="00C233B0">
        <w:t>in size with natural climate variability, namely with El Nino Southern Oscillation (ENSO) events</w:t>
      </w:r>
      <w:r w:rsidR="0096204E" w:rsidRPr="00C233B0">
        <w:t>,</w:t>
      </w:r>
      <w:r w:rsidR="00BD5F49" w:rsidRPr="00C233B0">
        <w:t xml:space="preserve"> which </w:t>
      </w:r>
      <w:r w:rsidR="00157264" w:rsidRPr="00C233B0">
        <w:t>influence</w:t>
      </w:r>
      <w:r w:rsidR="0010511D">
        <w:t>s</w:t>
      </w:r>
      <w:r w:rsidR="00157264" w:rsidRPr="00C233B0">
        <w:t xml:space="preserve"> the strength of</w:t>
      </w:r>
      <w:r w:rsidR="00BD5F49" w:rsidRPr="00C233B0">
        <w:t xml:space="preserve"> equatorial trade winds and surface currents </w:t>
      </w:r>
      <w:r w:rsidR="00157264" w:rsidRPr="00C233B0">
        <w:t>dictating</w:t>
      </w:r>
      <w:r w:rsidR="00BD5F49" w:rsidRPr="00C233B0">
        <w:t xml:space="preserve"> how contracted or spread out the warm</w:t>
      </w:r>
      <w:r w:rsidR="00157264" w:rsidRPr="00C233B0">
        <w:t xml:space="preserve"> </w:t>
      </w:r>
      <w:r w:rsidR="00BD5F49" w:rsidRPr="00C233B0">
        <w:t>pool is</w:t>
      </w:r>
      <w:r w:rsidR="00F55D5C" w:rsidRPr="00C233B0">
        <w:t xml:space="preserve"> </w:t>
      </w:r>
      <w:sdt>
        <w:sdtPr>
          <w:rPr>
            <w:color w:val="000000"/>
          </w:rPr>
          <w:tag w:val="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
          <w:id w:val="701831819"/>
          <w:placeholder>
            <w:docPart w:val="DefaultPlaceholder_-1854013440"/>
          </w:placeholder>
        </w:sdtPr>
        <w:sdtEndPr/>
        <w:sdtContent>
          <w:r w:rsidR="0045576F" w:rsidRPr="0045576F">
            <w:rPr>
              <w:color w:val="000000"/>
            </w:rPr>
            <w:t>(Leung et al., 2022; Weller et al., 2016)</w:t>
          </w:r>
        </w:sdtContent>
      </w:sdt>
      <w:r w:rsidR="00BD5F49" w:rsidRPr="00C233B0">
        <w:t>.</w:t>
      </w:r>
      <w:r w:rsidR="0033124F" w:rsidRPr="00C233B0">
        <w:t xml:space="preserve"> </w:t>
      </w:r>
      <w:r w:rsidR="00DB352E" w:rsidRPr="00C233B0">
        <w:t>Tuna and the purse seine fisher</w:t>
      </w:r>
      <w:r w:rsidR="00E657E9">
        <w:t>y</w:t>
      </w:r>
      <w:r w:rsidR="00DB352E" w:rsidRPr="00C233B0">
        <w:t xml:space="preserve"> shift with the warm</w:t>
      </w:r>
      <w:r w:rsidR="00157264" w:rsidRPr="00C233B0">
        <w:t xml:space="preserve"> </w:t>
      </w:r>
      <w:r w:rsidR="00DB352E" w:rsidRPr="00C233B0">
        <w:t>pool</w:t>
      </w:r>
      <w:r w:rsidR="00EA423A" w:rsidRPr="00C233B0">
        <w:t xml:space="preserve"> following favourable environmental conditions with several tropical tuna species </w:t>
      </w:r>
      <w:r w:rsidR="00BF6CCE">
        <w:t xml:space="preserve">also </w:t>
      </w:r>
      <w:r w:rsidR="00EA423A" w:rsidRPr="00C233B0">
        <w:t>known to spawn in this region</w:t>
      </w:r>
      <w:r w:rsidR="00157264" w:rsidRPr="00C233B0">
        <w:t xml:space="preserve"> </w:t>
      </w:r>
      <w:sdt>
        <w:sdtPr>
          <w:rPr>
            <w:color w:val="000000"/>
          </w:rPr>
          <w:tag w:val="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
          <w:id w:val="1836494917"/>
          <w:placeholder>
            <w:docPart w:val="DefaultPlaceholder_-1854013440"/>
          </w:placeholder>
        </w:sdtPr>
        <w:sdtEndPr/>
        <w:sdtContent>
          <w:r w:rsidR="0045576F" w:rsidRPr="0045576F">
            <w:rPr>
              <w:color w:val="000000"/>
            </w:rPr>
            <w:t>(Lehodey et al., 2020, 2003; Ohashi et al., 2019)</w:t>
          </w:r>
        </w:sdtContent>
      </w:sdt>
      <w:r w:rsidR="00EA423A" w:rsidRPr="00C233B0">
        <w:t xml:space="preserve">. </w:t>
      </w:r>
      <w:r w:rsidR="00743485" w:rsidRPr="00C233B0">
        <w:t>With the effects of climate change, predictions suggest an eastward expansion of the western pacific warm</w:t>
      </w:r>
      <w:r w:rsidR="00157264" w:rsidRPr="00C233B0">
        <w:t xml:space="preserve"> </w:t>
      </w:r>
      <w:r w:rsidR="00743485" w:rsidRPr="00C233B0">
        <w:t xml:space="preserve">pool and with it, an eastward shift in tuna biomass </w:t>
      </w:r>
      <w:sdt>
        <w:sdtPr>
          <w:rPr>
            <w:color w:val="000000"/>
          </w:rPr>
          <w:tag w:val="MENDELEY_CITATION_v3_eyJjaXRhdGlvbklEIjoiTUVOREVMRVlfQ0lUQVRJT05fZDU1MTE2YTQtNDhiYi00ZWY3LWI3NGMtM2EzNDNhNzllNmRi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1570226506"/>
          <w:placeholder>
            <w:docPart w:val="DefaultPlaceholder_-1854013440"/>
          </w:placeholder>
        </w:sdtPr>
        <w:sdtEndPr/>
        <w:sdtContent>
          <w:r w:rsidR="0045576F" w:rsidRPr="0045576F">
            <w:rPr>
              <w:color w:val="000000"/>
            </w:rPr>
            <w:t>(Bell et al., 2021; Weller et al., 2016)</w:t>
          </w:r>
        </w:sdtContent>
      </w:sdt>
      <w:r w:rsidR="00743485" w:rsidRPr="00C233B0">
        <w:t xml:space="preserve">. </w:t>
      </w:r>
      <w:r w:rsidR="00D54EEF" w:rsidRPr="00C233B0">
        <w:t>If tuna biomass does shift, this</w:t>
      </w:r>
      <w:r w:rsidR="00242D50" w:rsidRPr="00C233B0">
        <w:t xml:space="preserve"> </w:t>
      </w:r>
      <w:r w:rsidR="005154C0" w:rsidRPr="00C233B0">
        <w:t xml:space="preserve">will have flow on effects </w:t>
      </w:r>
      <w:r w:rsidR="00E21805" w:rsidRPr="00C233B0">
        <w:t xml:space="preserve">to </w:t>
      </w:r>
      <w:r w:rsidR="00B04520" w:rsidRPr="00C233B0">
        <w:t xml:space="preserve">Pacific Island countries and territories (PICTs) which are highly dependent on fisheries for food security </w:t>
      </w:r>
      <w:r w:rsidR="008F5E36" w:rsidRPr="00C233B0">
        <w:t xml:space="preserve">and as a </w:t>
      </w:r>
      <w:r w:rsidR="00B04520" w:rsidRPr="00C233B0">
        <w:t xml:space="preserve">source of income </w:t>
      </w:r>
      <w:sdt>
        <w:sdtPr>
          <w:rPr>
            <w:color w:val="000000"/>
          </w:rPr>
          <w:tag w:val="MENDELEY_CITATION_v3_eyJjaXRhdGlvbklEIjoiTUVOREVMRVlfQ0lUQVRJT05fYzk1ODE2YjQtYTkyZS00MTVlLTk2OGQtMThjZDU2N2JmMjll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0158100"/>
          <w:placeholder>
            <w:docPart w:val="73F6E58252844E70953C3E67BABEB391"/>
          </w:placeholder>
        </w:sdtPr>
        <w:sdtEndPr/>
        <w:sdtContent>
          <w:r w:rsidR="0045576F" w:rsidRPr="0045576F">
            <w:rPr>
              <w:color w:val="000000"/>
            </w:rPr>
            <w:t>(Bell et al., 2015; Gillett and Fong, 2023)</w:t>
          </w:r>
        </w:sdtContent>
      </w:sdt>
      <w:r w:rsidR="00B04520" w:rsidRPr="00C233B0">
        <w:t>.</w:t>
      </w:r>
    </w:p>
    <w:p w14:paraId="120F876D" w14:textId="70B37E75" w:rsidR="00D26A6A" w:rsidRPr="00C233B0" w:rsidRDefault="00970A6F" w:rsidP="000F04EA">
      <w:r w:rsidRPr="00C233B0">
        <w:t>In response to climate change, fisheries administrations are incr</w:t>
      </w:r>
      <w:r w:rsidR="0031302C" w:rsidRPr="00C233B0">
        <w:t>easingly looking at ways to monitor and</w:t>
      </w:r>
      <w:r w:rsidR="0000522E" w:rsidRPr="00C233B0">
        <w:t xml:space="preserve"> adapt to </w:t>
      </w:r>
      <w:r w:rsidR="007F7675">
        <w:t>its effects</w:t>
      </w:r>
      <w:r w:rsidR="00447127" w:rsidRPr="00C233B0">
        <w:t xml:space="preserve"> </w:t>
      </w:r>
      <w:sdt>
        <w:sdtPr>
          <w:rPr>
            <w:color w:val="000000"/>
          </w:rPr>
          <w:tag w:val="MENDELEY_CITATION_v3_eyJjaXRhdGlvbklEIjoiTUVOREVMRVlfQ0lUQVRJT05fNWM5ZTk0ZmEtMTVmNC00OWM4LTgwYzAtNWMxMjQ2NzM5MTA4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1840036373"/>
          <w:placeholder>
            <w:docPart w:val="DefaultPlaceholder_-1854013440"/>
          </w:placeholder>
        </w:sdtPr>
        <w:sdtEndPr/>
        <w:sdtContent>
          <w:r w:rsidR="0045576F" w:rsidRPr="0045576F">
            <w:rPr>
              <w:color w:val="000000"/>
            </w:rPr>
            <w:t>(Taylor and Walter, 2024)</w:t>
          </w:r>
        </w:sdtContent>
      </w:sdt>
      <w:r w:rsidR="0031302C" w:rsidRPr="00C233B0">
        <w:t xml:space="preserve">. Within tuna regional fisheries management organisations (RFMOs), climate and ecosystem indicator reports are </w:t>
      </w:r>
      <w:r w:rsidR="0032650D" w:rsidRPr="00C233B0">
        <w:t xml:space="preserve">now being regularly produced to monitor environmental conditions and to track if any underlying shifts in </w:t>
      </w:r>
      <w:r w:rsidR="00975878" w:rsidRPr="00C233B0">
        <w:t>ecosystems, fisheries or species of interest</w:t>
      </w:r>
      <w:r w:rsidR="0032650D" w:rsidRPr="00C233B0">
        <w:t xml:space="preserve"> are occurring</w:t>
      </w:r>
      <w:r w:rsidR="00BB38D1">
        <w:t xml:space="preserve"> </w:t>
      </w:r>
      <w:sdt>
        <w:sdtPr>
          <w:rPr>
            <w:color w:val="000000"/>
          </w:rPr>
          <w:tag w:val="MENDELEY_CITATION_v3_eyJjaXRhdGlvbklEIjoiTUVOREVMRVlfQ0lUQVRJT05fZDIzNDU4ZGQtNjQyZi00YmEwLTkyNWItZmZmNjU1ZGNhMTkx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
          <w:id w:val="260879599"/>
          <w:placeholder>
            <w:docPart w:val="DefaultPlaceholder_-1854013440"/>
          </w:placeholder>
        </w:sdtPr>
        <w:sdtEndPr/>
        <w:sdtContent>
          <w:r w:rsidR="0045576F" w:rsidRPr="0045576F">
            <w:rPr>
              <w:color w:val="000000"/>
            </w:rPr>
            <w:t>(Griffiths and Fuller, 2019; Juan-Jordá et al., 2018; SPC, 2023)</w:t>
          </w:r>
        </w:sdtContent>
      </w:sdt>
      <w:r w:rsidR="006A79A5" w:rsidRPr="00C233B0">
        <w:t xml:space="preserve">. </w:t>
      </w:r>
      <w:r w:rsidR="00A0528E" w:rsidRPr="00C233B0">
        <w:t xml:space="preserve">Since 2015, the WCPFC has monitored </w:t>
      </w:r>
      <w:r w:rsidR="006A08FE" w:rsidRPr="00C233B0">
        <w:t xml:space="preserve">the WCPO ecosystem and climate </w:t>
      </w:r>
      <w:r w:rsidR="00A0528E" w:rsidRPr="00C233B0">
        <w:t>using a series of indicators that</w:t>
      </w:r>
      <w:r w:rsidR="006A08FE" w:rsidRPr="00C233B0">
        <w:t xml:space="preserve"> include</w:t>
      </w:r>
      <w:r w:rsidR="00A0528E" w:rsidRPr="00C233B0">
        <w:t xml:space="preserve"> catch and effort location, environmental indicators (e.g. sea surface temperature), and tuna biology (e.g. mean length of catch) </w:t>
      </w:r>
      <w:r w:rsidR="00F536D8" w:rsidRPr="00C233B0">
        <w:t xml:space="preserve">which have been </w:t>
      </w:r>
      <w:r w:rsidR="00A0528E" w:rsidRPr="00C233B0">
        <w:t>presented to the Scientific Commission</w:t>
      </w:r>
      <w:r w:rsidR="00F536D8" w:rsidRPr="00C233B0">
        <w:t xml:space="preserve"> to inform management</w:t>
      </w:r>
      <w:r w:rsidR="00CE0BDC" w:rsidRPr="00C233B0">
        <w:t xml:space="preserve"> </w:t>
      </w:r>
      <w:sdt>
        <w:sdtPr>
          <w:rPr>
            <w:color w:val="000000"/>
          </w:rPr>
          <w:tag w:val="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
          <w:id w:val="1002008510"/>
          <w:placeholder>
            <w:docPart w:val="DefaultPlaceholder_-1854013440"/>
          </w:placeholder>
        </w:sdtPr>
        <w:sdtEndPr/>
        <w:sdtContent>
          <w:r w:rsidR="0045576F" w:rsidRPr="0045576F">
            <w:rPr>
              <w:color w:val="000000"/>
            </w:rPr>
            <w:t>(Anon, 2015; SPC, 2023)</w:t>
          </w:r>
        </w:sdtContent>
      </w:sdt>
      <w:r w:rsidR="00A0528E" w:rsidRPr="00C233B0">
        <w:t xml:space="preserve">. However, the empirical nature of many of these indicators make it difficult to disentangle natural climate variability, changes in fishing behaviour, and any underlying trends. </w:t>
      </w:r>
    </w:p>
    <w:p w14:paraId="6066E924" w14:textId="02AF77A9" w:rsidR="001F6A17" w:rsidRPr="00C233B0" w:rsidRDefault="001F6A17" w:rsidP="001F6A17">
      <w:r w:rsidRPr="00C233B0">
        <w:t xml:space="preserve">The centre of gravity (COG) for catch and effort </w:t>
      </w:r>
      <w:r w:rsidR="00060B28">
        <w:t xml:space="preserve">for the purse seine fishery </w:t>
      </w:r>
      <w:r w:rsidRPr="00C233B0">
        <w:t xml:space="preserve">has been extracted in previous </w:t>
      </w:r>
      <w:r w:rsidR="00996D41" w:rsidRPr="00C233B0">
        <w:t xml:space="preserve">WCPFC </w:t>
      </w:r>
      <w:r w:rsidRPr="00C233B0">
        <w:t xml:space="preserve">ecosystem and climate indicator reports to explore shifts in the location of the purse seine fishery over time </w:t>
      </w:r>
      <w:sdt>
        <w:sdtPr>
          <w:rPr>
            <w:color w:val="000000"/>
          </w:rPr>
          <w:tag w:val="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
          <w:id w:val="-779959461"/>
          <w:placeholder>
            <w:docPart w:val="DefaultPlaceholder_-1854013440"/>
          </w:placeholder>
        </w:sdtPr>
        <w:sdtEndPr/>
        <w:sdtContent>
          <w:r w:rsidR="0045576F" w:rsidRPr="0045576F">
            <w:rPr>
              <w:color w:val="000000"/>
            </w:rPr>
            <w:t>(SPC, 2023)</w:t>
          </w:r>
        </w:sdtContent>
      </w:sdt>
      <w:r w:rsidRPr="00C233B0">
        <w:t xml:space="preserve">. These COG indicators provide a simple, empirical indicator that can help to track underlying changes in catch and effort </w:t>
      </w:r>
      <w:r w:rsidR="0008071A" w:rsidRPr="00C233B0">
        <w:t xml:space="preserve">location </w:t>
      </w:r>
      <w:r w:rsidRPr="00C233B0">
        <w:t xml:space="preserve">and therefore potentially </w:t>
      </w:r>
      <w:r w:rsidR="0008071A" w:rsidRPr="00C233B0">
        <w:t xml:space="preserve">changes in </w:t>
      </w:r>
      <w:r w:rsidRPr="00C233B0">
        <w:t>tuna</w:t>
      </w:r>
      <w:r w:rsidR="0008071A" w:rsidRPr="00C233B0">
        <w:t xml:space="preserve"> dynamics</w:t>
      </w:r>
      <w:r w:rsidR="00206680">
        <w:t xml:space="preserve"> </w:t>
      </w:r>
      <w:sdt>
        <w:sdtPr>
          <w:rPr>
            <w:color w:val="000000"/>
          </w:rPr>
          <w:tag w:val="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
          <w:id w:val="1518734888"/>
          <w:placeholder>
            <w:docPart w:val="DefaultPlaceholder_-1854013440"/>
          </w:placeholder>
        </w:sdtPr>
        <w:sdtEndPr/>
        <w:sdtContent>
          <w:r w:rsidR="0045576F" w:rsidRPr="0045576F">
            <w:rPr>
              <w:color w:val="000000"/>
            </w:rPr>
            <w:t>(Rufino et al., 2018)</w:t>
          </w:r>
        </w:sdtContent>
      </w:sdt>
      <w:r w:rsidRPr="00C233B0">
        <w:t xml:space="preserve">. However, there are myriad factors that influence where purse seine catch and effort occurs such as ENSO </w:t>
      </w:r>
      <w:r w:rsidR="00192A5B">
        <w:t>events</w:t>
      </w:r>
      <w:r w:rsidRPr="00C233B0">
        <w:t>, set typ</w:t>
      </w:r>
      <w:r w:rsidR="0008071A" w:rsidRPr="00C233B0">
        <w:t xml:space="preserve">e, </w:t>
      </w:r>
      <w:r w:rsidR="00405DED" w:rsidRPr="00C233B0">
        <w:t xml:space="preserve">vessel type </w:t>
      </w:r>
      <w:r w:rsidR="00405DED" w:rsidRPr="00C233B0">
        <w:lastRenderedPageBreak/>
        <w:t>and flag</w:t>
      </w:r>
      <w:r w:rsidRPr="00C233B0">
        <w:t xml:space="preserve">. For example, </w:t>
      </w:r>
      <w:r w:rsidR="00405DED" w:rsidRPr="00C233B0">
        <w:t>sets are likely to occur further eastwards with el nino events, than other ENSO events</w:t>
      </w:r>
      <w:r w:rsidR="00517254">
        <w:t xml:space="preserve"> </w:t>
      </w:r>
      <w:sdt>
        <w:sdtPr>
          <w:rPr>
            <w:color w:val="000000"/>
          </w:rPr>
          <w:tag w:val="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1865088127"/>
          <w:placeholder>
            <w:docPart w:val="DefaultPlaceholder_-1854013440"/>
          </w:placeholder>
        </w:sdtPr>
        <w:sdtEndPr/>
        <w:sdtContent>
          <w:r w:rsidR="0045576F" w:rsidRPr="0045576F">
            <w:rPr>
              <w:color w:val="000000"/>
            </w:rPr>
            <w:t>(Lehodey et al., 2003)</w:t>
          </w:r>
        </w:sdtContent>
      </w:sdt>
      <w:r w:rsidRPr="00C233B0">
        <w:t>. When using COG only, these factors cannot be explicitly accounted for and so it is difficult to determine what is driving shifts in the purse seine fishery over time and whether there is a long term, underlying change occurring</w:t>
      </w:r>
      <w:r w:rsidR="00060B28">
        <w:t>.</w:t>
      </w:r>
    </w:p>
    <w:p w14:paraId="4449A250" w14:textId="5A7AE159" w:rsidR="003B5887" w:rsidRPr="00C233B0" w:rsidRDefault="009E3710" w:rsidP="001F6A17">
      <w:r w:rsidRPr="00C233B0">
        <w:t xml:space="preserve">One such approach that could be used to overcome some of these issues is the use of </w:t>
      </w:r>
      <w:r w:rsidR="003460B8" w:rsidRPr="00C233B0">
        <w:t xml:space="preserve">generalised </w:t>
      </w:r>
      <w:r w:rsidR="002A78EE" w:rsidRPr="00C233B0">
        <w:t>additive</w:t>
      </w:r>
      <w:r w:rsidR="003460B8" w:rsidRPr="00C233B0">
        <w:t xml:space="preserve"> models (</w:t>
      </w:r>
      <w:r w:rsidRPr="00C233B0">
        <w:t>G</w:t>
      </w:r>
      <w:r w:rsidR="002A78EE" w:rsidRPr="00C233B0">
        <w:t>A</w:t>
      </w:r>
      <w:r w:rsidRPr="00C233B0">
        <w:t>Ms</w:t>
      </w:r>
      <w:r w:rsidR="003460B8" w:rsidRPr="00C233B0">
        <w:t>)</w:t>
      </w:r>
      <w:r w:rsidRPr="00C233B0">
        <w:t xml:space="preserve"> to standardise out the effect of these </w:t>
      </w:r>
      <w:r w:rsidR="00D80297" w:rsidRPr="00C233B0">
        <w:t>variables</w:t>
      </w:r>
      <w:r w:rsidRPr="00C233B0">
        <w:t xml:space="preserve"> similar to </w:t>
      </w:r>
      <w:r w:rsidR="00506442" w:rsidRPr="00C233B0">
        <w:t>standardised CPUE approaches</w:t>
      </w:r>
      <w:r w:rsidR="00170ECA" w:rsidRPr="00C233B0">
        <w:t xml:space="preserve"> </w:t>
      </w:r>
      <w:sdt>
        <w:sdtPr>
          <w:rPr>
            <w:color w:val="000000"/>
          </w:rPr>
          <w:tag w:val="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
          <w:id w:val="300821744"/>
          <w:placeholder>
            <w:docPart w:val="DefaultPlaceholder_-1854013440"/>
          </w:placeholder>
        </w:sdtPr>
        <w:sdtEndPr/>
        <w:sdtContent>
          <w:r w:rsidR="0045576F" w:rsidRPr="0045576F">
            <w:rPr>
              <w:color w:val="000000"/>
            </w:rPr>
            <w:t>(Hoyle et al., 2024)</w:t>
          </w:r>
        </w:sdtContent>
      </w:sdt>
      <w:r w:rsidR="00506442" w:rsidRPr="00C233B0">
        <w:t>.</w:t>
      </w:r>
      <w:r w:rsidR="002E55EF" w:rsidRPr="00C233B0">
        <w:t xml:space="preserve"> </w:t>
      </w:r>
      <w:r w:rsidR="000C01BF" w:rsidRPr="00C233B0">
        <w:t xml:space="preserve">There are a range of variables that influence catchability in the WCPFC purse seine fishery such as </w:t>
      </w:r>
      <w:r w:rsidR="002476F0" w:rsidRPr="00C233B0">
        <w:t xml:space="preserve">vessel size, environmental </w:t>
      </w:r>
      <w:r w:rsidR="00C40346" w:rsidRPr="00C233B0">
        <w:t xml:space="preserve">conditions, and </w:t>
      </w:r>
      <w:r w:rsidR="002476F0" w:rsidRPr="00C233B0">
        <w:t>technological capacity (e.g. sonar, helicopters, drifting-FADs)</w:t>
      </w:r>
      <w:r w:rsidR="00C40346" w:rsidRPr="00C233B0">
        <w:t>.</w:t>
      </w:r>
      <w:r w:rsidR="007431D5" w:rsidRPr="00C233B0">
        <w:t xml:space="preserve"> By using modelling approaches, analyses can better account for the effect such variables have on resultant indices and better understand both the effect these variables have on empirical indicators like COG, and </w:t>
      </w:r>
      <w:r w:rsidR="000C6A83" w:rsidRPr="00C233B0">
        <w:t xml:space="preserve">if any underlying trends do exist. </w:t>
      </w:r>
      <w:r w:rsidR="001727DC" w:rsidRPr="00C233B0">
        <w:t>By attempting to understand effort dynamics, it also remove</w:t>
      </w:r>
      <w:r w:rsidR="00C92F62" w:rsidRPr="00C233B0">
        <w:t>s</w:t>
      </w:r>
      <w:r w:rsidR="001727DC" w:rsidRPr="00C233B0">
        <w:t xml:space="preserve"> the need to accurately determine an index of abundance which has proven difficult for purse seine fisheries</w:t>
      </w:r>
      <w:r w:rsidR="002E5C3A" w:rsidRPr="00C233B0">
        <w:t xml:space="preserve"> </w:t>
      </w:r>
      <w:sdt>
        <w:sdtPr>
          <w:rPr>
            <w:color w:val="000000"/>
          </w:rPr>
          <w:tag w:val="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08956816"/>
          <w:placeholder>
            <w:docPart w:val="DefaultPlaceholder_-1854013440"/>
          </w:placeholder>
        </w:sdtPr>
        <w:sdtEndPr/>
        <w:sdtContent>
          <w:r w:rsidR="0045576F" w:rsidRPr="0045576F">
            <w:rPr>
              <w:color w:val="000000"/>
            </w:rPr>
            <w:t>(Vidal et al., 2020)</w:t>
          </w:r>
        </w:sdtContent>
      </w:sdt>
      <w:r w:rsidR="001727DC" w:rsidRPr="00C233B0">
        <w:t>.</w:t>
      </w:r>
    </w:p>
    <w:p w14:paraId="773C722C" w14:textId="72D40805" w:rsidR="009A391A" w:rsidRPr="00C233B0" w:rsidRDefault="00E310E3" w:rsidP="00815286">
      <w:r w:rsidRPr="00C233B0">
        <w:t>The aim of this study was to mo</w:t>
      </w:r>
      <w:r w:rsidR="005868A8" w:rsidRPr="00C233B0">
        <w:t xml:space="preserve">del changes in the longitudinal position of </w:t>
      </w:r>
      <w:r w:rsidR="002A78EE" w:rsidRPr="00C233B0">
        <w:t xml:space="preserve">WCPFC </w:t>
      </w:r>
      <w:r w:rsidR="002664BD" w:rsidRPr="00C233B0">
        <w:t>purse seine</w:t>
      </w:r>
      <w:r w:rsidR="00623ABF" w:rsidRPr="00C233B0">
        <w:t xml:space="preserve"> effort</w:t>
      </w:r>
      <w:r w:rsidR="005868A8" w:rsidRPr="00C233B0">
        <w:t xml:space="preserve"> </w:t>
      </w:r>
      <w:r w:rsidR="00D350F6" w:rsidRPr="00C233B0">
        <w:t>over time while accounting for variables known to influence</w:t>
      </w:r>
      <w:r w:rsidR="00615EA5" w:rsidRPr="00C233B0">
        <w:t xml:space="preserve"> </w:t>
      </w:r>
      <w:r w:rsidR="00B1524C" w:rsidRPr="00C233B0">
        <w:t xml:space="preserve">catch and effort </w:t>
      </w:r>
      <w:r w:rsidR="00623ABF" w:rsidRPr="00C233B0">
        <w:t>dynamics</w:t>
      </w:r>
      <w:r w:rsidR="00D350F6" w:rsidRPr="00C233B0">
        <w:t xml:space="preserve">. </w:t>
      </w:r>
      <w:r w:rsidR="002A78EE" w:rsidRPr="00C233B0">
        <w:t>GAMs</w:t>
      </w:r>
      <w:r w:rsidR="005F203A" w:rsidRPr="00C233B0">
        <w:t xml:space="preserve"> were applied to both SBEST aggregated and lo</w:t>
      </w:r>
      <w:r w:rsidR="00B542AB" w:rsidRPr="00C233B0">
        <w:t>gbook purse seine data from 1990-2023</w:t>
      </w:r>
      <w:r w:rsidR="001B5A7C" w:rsidRPr="00C233B0">
        <w:t xml:space="preserve">. </w:t>
      </w:r>
      <w:r w:rsidR="009A391A" w:rsidRPr="00C233B0">
        <w:t>Outcomes from these models</w:t>
      </w:r>
      <w:r w:rsidR="00395745">
        <w:t xml:space="preserve"> </w:t>
      </w:r>
      <w:r w:rsidR="00307C83" w:rsidRPr="00C233B0">
        <w:t xml:space="preserve">help to </w:t>
      </w:r>
      <w:r w:rsidR="009A391A" w:rsidRPr="00C233B0">
        <w:t>explain how different variables influence the dynamics of the purse seine fishery, and to see if a clear, longitudinal shift</w:t>
      </w:r>
      <w:r w:rsidR="00307C83" w:rsidRPr="00C233B0">
        <w:t xml:space="preserve"> over time</w:t>
      </w:r>
      <w:r w:rsidR="009A391A" w:rsidRPr="00C233B0">
        <w:t xml:space="preserve"> </w:t>
      </w:r>
      <w:r w:rsidR="00B34900" w:rsidRPr="00C233B0">
        <w:t>is apparent.</w:t>
      </w:r>
      <w:r w:rsidR="00606F49" w:rsidRPr="00C233B0">
        <w:t xml:space="preserve"> </w:t>
      </w:r>
      <w:r w:rsidR="00AB4835">
        <w:t>This will also</w:t>
      </w:r>
      <w:r w:rsidR="00606F49" w:rsidRPr="00C233B0">
        <w:t xml:space="preserve"> </w:t>
      </w:r>
      <w:r w:rsidR="00AB4835">
        <w:t>improve</w:t>
      </w:r>
      <w:r w:rsidR="00606F49" w:rsidRPr="00C233B0">
        <w:t xml:space="preserve"> the design of climate and ecosystem indicators for the WCPFC and</w:t>
      </w:r>
      <w:r w:rsidR="00824B2F">
        <w:t xml:space="preserve"> inform</w:t>
      </w:r>
      <w:r w:rsidR="00606F49" w:rsidRPr="00C233B0">
        <w:t xml:space="preserve"> how the purse seine fishery </w:t>
      </w:r>
      <w:r w:rsidR="00F7788E" w:rsidRPr="00C233B0">
        <w:t>may be impacted by climate change going forward.</w:t>
      </w:r>
    </w:p>
    <w:p w14:paraId="501EEF9F" w14:textId="6E597C0B" w:rsidR="006A7AA4" w:rsidRPr="00C233B0" w:rsidRDefault="006A7AA4" w:rsidP="00EF65F2">
      <w:pPr>
        <w:pStyle w:val="Heading2"/>
      </w:pPr>
      <w:bookmarkStart w:id="24" w:name="_Toc202270035"/>
      <w:r w:rsidRPr="00C233B0">
        <w:t>Method</w:t>
      </w:r>
      <w:bookmarkEnd w:id="24"/>
    </w:p>
    <w:p w14:paraId="27CA7AFA" w14:textId="1CB197B0" w:rsidR="00EB5455" w:rsidRPr="00C233B0" w:rsidRDefault="00EB5455" w:rsidP="00EF65F2">
      <w:pPr>
        <w:pStyle w:val="Heading3"/>
      </w:pPr>
      <w:r w:rsidRPr="00C233B0">
        <w:t>Data</w:t>
      </w:r>
    </w:p>
    <w:p w14:paraId="23BEFB57" w14:textId="7D2BA270" w:rsidR="000C6232" w:rsidRDefault="00CF7A3D" w:rsidP="00EB5455">
      <w:r>
        <w:rPr>
          <w:noProof/>
        </w:rPr>
        <mc:AlternateContent>
          <mc:Choice Requires="wpg">
            <w:drawing>
              <wp:anchor distT="0" distB="0" distL="114300" distR="114300" simplePos="0" relativeHeight="251715584" behindDoc="0" locked="0" layoutInCell="1" allowOverlap="1" wp14:anchorId="50980DD2" wp14:editId="279C4F43">
                <wp:simplePos x="0" y="0"/>
                <wp:positionH relativeFrom="margin">
                  <wp:posOffset>69011</wp:posOffset>
                </wp:positionH>
                <wp:positionV relativeFrom="paragraph">
                  <wp:posOffset>2361697</wp:posOffset>
                </wp:positionV>
                <wp:extent cx="5731510" cy="1476375"/>
                <wp:effectExtent l="0" t="0" r="2540" b="9525"/>
                <wp:wrapTopAndBottom/>
                <wp:docPr id="1350554315" name="Group 17"/>
                <wp:cNvGraphicFramePr/>
                <a:graphic xmlns:a="http://schemas.openxmlformats.org/drawingml/2006/main">
                  <a:graphicData uri="http://schemas.microsoft.com/office/word/2010/wordprocessingGroup">
                    <wpg:wgp>
                      <wpg:cNvGrpSpPr/>
                      <wpg:grpSpPr>
                        <a:xfrm>
                          <a:off x="0" y="0"/>
                          <a:ext cx="5731510" cy="1476375"/>
                          <a:chOff x="-28575" y="0"/>
                          <a:chExt cx="5731510" cy="1476375"/>
                        </a:xfrm>
                      </wpg:grpSpPr>
                      <wps:wsp>
                        <wps:cNvPr id="764298283" name="Text Box 2"/>
                        <wps:cNvSpPr txBox="1">
                          <a:spLocks noChangeArrowheads="1"/>
                        </wps:cNvSpPr>
                        <wps:spPr bwMode="auto">
                          <a:xfrm>
                            <a:off x="66675" y="0"/>
                            <a:ext cx="5553075" cy="400050"/>
                          </a:xfrm>
                          <a:prstGeom prst="rect">
                            <a:avLst/>
                          </a:prstGeom>
                          <a:solidFill>
                            <a:srgbClr val="FFFFFF"/>
                          </a:solidFill>
                          <a:ln w="9525">
                            <a:noFill/>
                            <a:miter lim="800000"/>
                            <a:headEnd/>
                            <a:tailEnd/>
                          </a:ln>
                        </wps:spPr>
                        <wps:txbx>
                          <w:txbxContent>
                            <w:p w14:paraId="01490CEF" w14:textId="77777777" w:rsidR="00CF7A3D" w:rsidRDefault="00CF7A3D" w:rsidP="00CF7A3D">
                              <w:pPr>
                                <w:pStyle w:val="Caption"/>
                                <w:keepNext/>
                              </w:pPr>
                              <w:bookmarkStart w:id="25" w:name="_Ref201848511"/>
                              <w:bookmarkStart w:id="26" w:name="_Ref201848505"/>
                              <w:r>
                                <w:t xml:space="preserve">Table </w:t>
                              </w:r>
                              <w:r>
                                <w:fldChar w:fldCharType="begin"/>
                              </w:r>
                              <w:r>
                                <w:instrText xml:space="preserve"> SEQ Table \* ARABIC </w:instrText>
                              </w:r>
                              <w:r>
                                <w:fldChar w:fldCharType="separate"/>
                              </w:r>
                              <w:r>
                                <w:rPr>
                                  <w:noProof/>
                                </w:rPr>
                                <w:t>1</w:t>
                              </w:r>
                              <w:r>
                                <w:fldChar w:fldCharType="end"/>
                              </w:r>
                              <w:bookmarkEnd w:id="25"/>
                              <w:r>
                                <w:t>: Summary of data filtering process for both SBEST and logbook WCPFC purse seine data. Note that these show sequential steps in the data cleaning process.</w:t>
                              </w:r>
                              <w:bookmarkEnd w:id="26"/>
                            </w:p>
                            <w:p w14:paraId="6A81D80E" w14:textId="77777777" w:rsidR="00CF7A3D" w:rsidRDefault="00CF7A3D" w:rsidP="00CF7A3D">
                              <w:r>
                                <w:t xml:space="preserve">     </w:t>
                              </w:r>
                            </w:p>
                          </w:txbxContent>
                        </wps:txbx>
                        <wps:bodyPr rot="0" vert="horz" wrap="square" lIns="91440" tIns="45720" rIns="91440" bIns="45720" anchor="t" anchorCtr="0">
                          <a:noAutofit/>
                        </wps:bodyPr>
                      </wps:wsp>
                      <pic:pic xmlns:pic="http://schemas.openxmlformats.org/drawingml/2006/picture">
                        <pic:nvPicPr>
                          <pic:cNvPr id="15765692" name="Picture 16" descr="A screenshot of a graph&#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575" y="428625"/>
                            <a:ext cx="5731510" cy="1047750"/>
                          </a:xfrm>
                          <a:prstGeom prst="rect">
                            <a:avLst/>
                          </a:prstGeom>
                        </pic:spPr>
                      </pic:pic>
                    </wpg:wgp>
                  </a:graphicData>
                </a:graphic>
                <wp14:sizeRelV relativeFrom="margin">
                  <wp14:pctHeight>0</wp14:pctHeight>
                </wp14:sizeRelV>
              </wp:anchor>
            </w:drawing>
          </mc:Choice>
          <mc:Fallback>
            <w:pict>
              <v:group w14:anchorId="50980DD2" id="Group 17" o:spid="_x0000_s1039" style="position:absolute;left:0;text-align:left;margin-left:5.45pt;margin-top:185.95pt;width:451.3pt;height:116.25pt;z-index:251715584;mso-position-horizontal-relative:margin;mso-height-relative:margin" coordorigin="-285" coordsize="57315,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">
                <v:shape id="Text Box 2" o:spid="_x0000_s1040" type="#_x0000_t202" style="position:absolute;left:666;width:5553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" stroked="f">
                  <v:textbox>
                    <w:txbxContent>
                      <w:p w14:paraId="01490CEF" w14:textId="77777777" w:rsidR="00CF7A3D" w:rsidRDefault="00CF7A3D" w:rsidP="00CF7A3D">
                        <w:pPr>
                          <w:pStyle w:val="Caption"/>
                          <w:keepNext/>
                        </w:pPr>
                        <w:bookmarkStart w:id="27" w:name="_Ref201848511"/>
                        <w:bookmarkStart w:id="28" w:name="_Ref201848505"/>
                        <w:r>
                          <w:t xml:space="preserve">Table </w:t>
                        </w:r>
                        <w:r>
                          <w:fldChar w:fldCharType="begin"/>
                        </w:r>
                        <w:r>
                          <w:instrText xml:space="preserve"> SEQ Table \* ARABIC </w:instrText>
                        </w:r>
                        <w:r>
                          <w:fldChar w:fldCharType="separate"/>
                        </w:r>
                        <w:r>
                          <w:rPr>
                            <w:noProof/>
                          </w:rPr>
                          <w:t>1</w:t>
                        </w:r>
                        <w:r>
                          <w:fldChar w:fldCharType="end"/>
                        </w:r>
                        <w:bookmarkEnd w:id="27"/>
                        <w:r>
                          <w:t>: Summary of data filtering process for both SBEST and logbook WCPFC purse seine data. Note that these show sequential steps in the data cleaning process.</w:t>
                        </w:r>
                        <w:bookmarkEnd w:id="28"/>
                      </w:p>
                      <w:p w14:paraId="6A81D80E" w14:textId="77777777" w:rsidR="00CF7A3D" w:rsidRDefault="00CF7A3D" w:rsidP="00CF7A3D">
                        <w:r>
                          <w:t xml:space="preserve">     </w:t>
                        </w:r>
                      </w:p>
                    </w:txbxContent>
                  </v:textbox>
                </v:shape>
                <v:shape id="Picture 16" o:spid="_x0000_s1041" type="#_x0000_t75" alt="A screenshot of a graph&#10;&#10;AI-generated content may be incorrect." style="position:absolute;left:-285;top:4286;width:5731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">
                  <v:imagedata r:id="rId21" o:title="A screenshot of a graph&#10;&#10;AI-generated content may be incorrect"/>
                </v:shape>
                <w10:wrap type="topAndBottom" anchorx="margin"/>
              </v:group>
            </w:pict>
          </mc:Fallback>
        </mc:AlternateContent>
      </w:r>
      <w:r w:rsidR="00150F7B" w:rsidRPr="00C233B0">
        <w:t xml:space="preserve">Both logbook and </w:t>
      </w:r>
      <w:r w:rsidR="00BA370F" w:rsidRPr="00C233B0">
        <w:t>SBEST aggregated 1x1</w:t>
      </w:r>
      <w:r w:rsidR="00150F7B" w:rsidRPr="00C233B0">
        <w:rPr>
          <w:vertAlign w:val="superscript"/>
        </w:rPr>
        <w:t>o</w:t>
      </w:r>
      <w:r w:rsidR="00150F7B" w:rsidRPr="00C233B0">
        <w:t xml:space="preserve"> </w:t>
      </w:r>
      <w:r w:rsidR="009A5839" w:rsidRPr="00C233B0">
        <w:t xml:space="preserve">tuna </w:t>
      </w:r>
      <w:r w:rsidR="00150F7B" w:rsidRPr="00C233B0">
        <w:t>purse seine d</w:t>
      </w:r>
      <w:r w:rsidR="00B1524C" w:rsidRPr="00C233B0">
        <w:t>ata w</w:t>
      </w:r>
      <w:r w:rsidR="00F8533B" w:rsidRPr="00C233B0">
        <w:t>ere</w:t>
      </w:r>
      <w:r w:rsidR="00B1524C" w:rsidRPr="00C233B0">
        <w:t xml:space="preserve"> extracted from 1990-2023 and constrained to an area of </w:t>
      </w:r>
      <w:r w:rsidR="00856471" w:rsidRPr="00C233B0">
        <w:t>-15</w:t>
      </w:r>
      <w:r w:rsidR="002664BD" w:rsidRPr="00C233B0">
        <w:rPr>
          <w:vertAlign w:val="superscript"/>
        </w:rPr>
        <w:t>o</w:t>
      </w:r>
      <w:r w:rsidR="00856471" w:rsidRPr="00C233B0">
        <w:t xml:space="preserve"> to 10</w:t>
      </w:r>
      <w:r w:rsidR="002664BD" w:rsidRPr="00C233B0">
        <w:rPr>
          <w:vertAlign w:val="superscript"/>
        </w:rPr>
        <w:t xml:space="preserve"> o</w:t>
      </w:r>
      <w:r w:rsidR="00856471" w:rsidRPr="00C233B0">
        <w:t xml:space="preserve"> degrees latitude, and </w:t>
      </w:r>
      <w:r w:rsidR="002D15D6" w:rsidRPr="00C233B0">
        <w:t>effort beyond 130</w:t>
      </w:r>
      <w:r w:rsidR="002664BD" w:rsidRPr="00C233B0">
        <w:rPr>
          <w:vertAlign w:val="superscript"/>
        </w:rPr>
        <w:t xml:space="preserve"> o</w:t>
      </w:r>
      <w:r w:rsidR="002D15D6" w:rsidRPr="00C233B0">
        <w:t xml:space="preserve"> longitude</w:t>
      </w:r>
      <w:r w:rsidR="00B1524C" w:rsidRPr="00C233B0">
        <w:t>.</w:t>
      </w:r>
      <w:r w:rsidR="009A5839" w:rsidRPr="00C233B0">
        <w:t xml:space="preserve"> The SBEST data is aggregated to the 1x1</w:t>
      </w:r>
      <w:r w:rsidR="009A5839" w:rsidRPr="00C233B0">
        <w:rPr>
          <w:vertAlign w:val="superscript"/>
        </w:rPr>
        <w:t>o</w:t>
      </w:r>
      <w:r w:rsidR="009A5839" w:rsidRPr="00C233B0">
        <w:t xml:space="preserve"> grid cell at a monthly timestep for each </w:t>
      </w:r>
      <w:r w:rsidR="00E9372A" w:rsidRPr="00C233B0">
        <w:t>combination of flag and set type. Given that the SBEST data is aggregated and therefore each row is not a uniform amount of effort, this data was disaggregated by the set column so that each row reflected an equivalent amount of effort approximately. Logbook data was extracted at the operational set level.</w:t>
      </w:r>
      <w:r w:rsidR="001E7DA0" w:rsidRPr="00C233B0">
        <w:t xml:space="preserve"> SBEST was used as the primary data source as it </w:t>
      </w:r>
      <w:r w:rsidR="00F8753F">
        <w:t>is</w:t>
      </w:r>
      <w:r w:rsidR="001E7DA0" w:rsidRPr="00C233B0">
        <w:t xml:space="preserve"> more complete, with the logbook data </w:t>
      </w:r>
      <w:r w:rsidR="001E3BBE" w:rsidRPr="00C233B0">
        <w:t xml:space="preserve">used </w:t>
      </w:r>
      <w:r w:rsidR="001E7DA0" w:rsidRPr="00C233B0">
        <w:t>as a second</w:t>
      </w:r>
      <w:r w:rsidR="000C6232" w:rsidRPr="00C233B0">
        <w:t>ary source to test model robustness and reliability</w:t>
      </w:r>
      <w:r w:rsidR="00C721FA" w:rsidRPr="00C233B0">
        <w:t>.</w:t>
      </w:r>
      <w:r w:rsidR="00623E56" w:rsidRPr="00C233B0">
        <w:t xml:space="preserve"> </w:t>
      </w:r>
      <w:r w:rsidR="002664BD" w:rsidRPr="00C233B0">
        <w:t xml:space="preserve">As effort was being modelled, sets </w:t>
      </w:r>
      <w:r w:rsidR="00941B42" w:rsidRPr="00C233B0">
        <w:t>both with and without catch were included</w:t>
      </w:r>
      <w:r w:rsidR="00C721FA" w:rsidRPr="00C233B0">
        <w:t>.</w:t>
      </w:r>
      <w:r w:rsidR="008A515A">
        <w:t xml:space="preserve"> Below is a summary of </w:t>
      </w:r>
      <w:r w:rsidR="00CC6709">
        <w:t xml:space="preserve">the variables chosen to model </w:t>
      </w:r>
      <w:r w:rsidR="00484FB9">
        <w:t xml:space="preserve">the data </w:t>
      </w:r>
      <w:r w:rsidR="00CC6709">
        <w:t xml:space="preserve">and data </w:t>
      </w:r>
      <w:r w:rsidR="002B5A99">
        <w:t>filtering</w:t>
      </w:r>
      <w:r w:rsidR="00CC6709">
        <w:t xml:space="preserve"> required which is summarised in </w:t>
      </w:r>
      <w:r w:rsidR="000A1A56">
        <w:fldChar w:fldCharType="begin"/>
      </w:r>
      <w:r w:rsidR="000A1A56">
        <w:instrText xml:space="preserve"> REF _Ref201848511 \h </w:instrText>
      </w:r>
      <w:r w:rsidR="000A1A56">
        <w:fldChar w:fldCharType="separate"/>
      </w:r>
      <w:r w:rsidR="000A1A56">
        <w:t xml:space="preserve">Table </w:t>
      </w:r>
      <w:r w:rsidR="000A1A56">
        <w:rPr>
          <w:noProof/>
        </w:rPr>
        <w:t>1</w:t>
      </w:r>
      <w:r w:rsidR="000A1A56">
        <w:fldChar w:fldCharType="end"/>
      </w:r>
      <w:r w:rsidR="00CC6709">
        <w:t>.</w:t>
      </w:r>
      <w:r w:rsidR="00163031">
        <w:t xml:space="preserve"> The first </w:t>
      </w:r>
      <w:r w:rsidR="00163031">
        <w:lastRenderedPageBreak/>
        <w:t xml:space="preserve">step in this process involved </w:t>
      </w:r>
      <w:r w:rsidR="001E4E75">
        <w:t>re</w:t>
      </w:r>
      <w:r w:rsidR="00163031">
        <w:t>moving rows with missing data</w:t>
      </w:r>
      <w:r w:rsidR="001E4E75">
        <w:t xml:space="preserve"> for columns of interest</w:t>
      </w:r>
      <w:r w:rsidR="00163031">
        <w:t xml:space="preserve">, and rows with </w:t>
      </w:r>
      <w:r w:rsidR="00BA7E96">
        <w:t>less than one set for the SBEST data.</w:t>
      </w:r>
    </w:p>
    <w:p w14:paraId="3E6010B0" w14:textId="2B5529A6" w:rsidR="00CF7A3D" w:rsidRPr="00C233B0" w:rsidRDefault="00CF7A3D" w:rsidP="00EB5455"/>
    <w:p w14:paraId="4A762BBC" w14:textId="7DFFD0BE" w:rsidR="00D353F4" w:rsidRPr="00C233B0" w:rsidRDefault="0032786B" w:rsidP="00EB5455">
      <w:r w:rsidRPr="00C233B0">
        <w:t>What country a vessel originates from</w:t>
      </w:r>
      <w:r w:rsidR="00A937C4" w:rsidRPr="00C233B0">
        <w:t xml:space="preserve"> </w:t>
      </w:r>
      <w:r w:rsidR="00790900" w:rsidRPr="00C233B0">
        <w:t>can be</w:t>
      </w:r>
      <w:r w:rsidR="00A937C4" w:rsidRPr="00C233B0">
        <w:t xml:space="preserve"> an important </w:t>
      </w:r>
      <w:r w:rsidRPr="00C233B0">
        <w:t>variable in determining fishing strategy.</w:t>
      </w:r>
      <w:r w:rsidR="00A937C4" w:rsidRPr="00C233B0">
        <w:t xml:space="preserve"> </w:t>
      </w:r>
      <w:r w:rsidR="00014D9E" w:rsidRPr="00C233B0">
        <w:t>Flag is a routinely recorded field that</w:t>
      </w:r>
      <w:r w:rsidR="009633BD" w:rsidRPr="00C233B0">
        <w:t xml:space="preserve"> is used to determine this</w:t>
      </w:r>
      <w:r w:rsidR="00C721FA" w:rsidRPr="00C233B0">
        <w:t>. H</w:t>
      </w:r>
      <w:r w:rsidR="009633BD" w:rsidRPr="00C233B0">
        <w:t>owever, it is imperfect as vessels can change their flag for various reasons</w:t>
      </w:r>
      <w:r w:rsidR="00F57C2F" w:rsidRPr="00C233B0">
        <w:t xml:space="preserve"> and have done so through time</w:t>
      </w:r>
      <w:r w:rsidR="00151F12" w:rsidRPr="00C233B0">
        <w:t xml:space="preserve"> such as countries chartering vessels to fish their domestic waters</w:t>
      </w:r>
      <w:r w:rsidR="009633BD" w:rsidRPr="00C233B0">
        <w:t xml:space="preserve">. </w:t>
      </w:r>
      <w:r w:rsidR="00F57C2F" w:rsidRPr="00C233B0">
        <w:t xml:space="preserve">Given the inability to reliably disentangle this issue, flag </w:t>
      </w:r>
      <w:r w:rsidR="00790900" w:rsidRPr="00C233B0">
        <w:t xml:space="preserve">is used herein as a </w:t>
      </w:r>
      <w:r w:rsidR="00151F12" w:rsidRPr="00C233B0">
        <w:t xml:space="preserve">proxy for this as a </w:t>
      </w:r>
      <w:r w:rsidR="00790900" w:rsidRPr="00C233B0">
        <w:t>catchability variable.</w:t>
      </w:r>
      <w:r w:rsidR="00F57C2F" w:rsidRPr="00C233B0">
        <w:t xml:space="preserve"> </w:t>
      </w:r>
      <w:r w:rsidR="00AF0FB4" w:rsidRPr="00C233B0">
        <w:t xml:space="preserve">Due to </w:t>
      </w:r>
      <w:r w:rsidR="00760219" w:rsidRPr="00C233B0">
        <w:t>poor temporal</w:t>
      </w:r>
      <w:r w:rsidR="002148B9" w:rsidRPr="00C233B0">
        <w:t xml:space="preserve"> </w:t>
      </w:r>
      <w:r w:rsidR="00760219" w:rsidRPr="00C233B0">
        <w:t>coverage of many flags</w:t>
      </w:r>
      <w:r w:rsidR="00AF0FB4" w:rsidRPr="00C233B0">
        <w:t>, only</w:t>
      </w:r>
      <w:r w:rsidR="00760219" w:rsidRPr="00C233B0">
        <w:t xml:space="preserve"> 10</w:t>
      </w:r>
      <w:r w:rsidR="00AF0FB4" w:rsidRPr="00C233B0">
        <w:t xml:space="preserve"> flags were </w:t>
      </w:r>
      <w:r w:rsidR="006E483D" w:rsidRPr="00C233B0">
        <w:t>included</w:t>
      </w:r>
      <w:r w:rsidR="00F26AC2" w:rsidRPr="00C233B0">
        <w:t xml:space="preserve"> in the </w:t>
      </w:r>
      <w:r w:rsidR="00151F12" w:rsidRPr="00C233B0">
        <w:t>model</w:t>
      </w:r>
      <w:r w:rsidR="006E483D" w:rsidRPr="00C233B0">
        <w:t>: Federated States of Micronesia</w:t>
      </w:r>
      <w:r w:rsidR="0079429C" w:rsidRPr="00C233B0">
        <w:t xml:space="preserve"> (FM)</w:t>
      </w:r>
      <w:r w:rsidR="006E483D" w:rsidRPr="00C233B0">
        <w:t xml:space="preserve">, </w:t>
      </w:r>
      <w:r w:rsidR="00760219" w:rsidRPr="00C233B0">
        <w:t>Japan</w:t>
      </w:r>
      <w:r w:rsidR="0079429C" w:rsidRPr="00C233B0">
        <w:t xml:space="preserve"> (JP)</w:t>
      </w:r>
      <w:r w:rsidR="00760219" w:rsidRPr="00C233B0">
        <w:t>, Kiribati</w:t>
      </w:r>
      <w:r w:rsidR="0079429C" w:rsidRPr="00C233B0">
        <w:t xml:space="preserve"> (KI)</w:t>
      </w:r>
      <w:r w:rsidR="00760219" w:rsidRPr="00C233B0">
        <w:t>, Korea</w:t>
      </w:r>
      <w:r w:rsidR="00DD0FBA" w:rsidRPr="00C233B0">
        <w:t xml:space="preserve"> (KR)</w:t>
      </w:r>
      <w:r w:rsidR="00760219" w:rsidRPr="00C233B0">
        <w:t>, Papua New Guinea</w:t>
      </w:r>
      <w:r w:rsidR="00DD0FBA" w:rsidRPr="00C233B0">
        <w:t xml:space="preserve"> (PG)</w:t>
      </w:r>
      <w:r w:rsidR="00760219" w:rsidRPr="00C233B0">
        <w:t>, Philippines</w:t>
      </w:r>
      <w:r w:rsidR="00150F7B" w:rsidRPr="00C233B0">
        <w:t xml:space="preserve"> distant water fleet</w:t>
      </w:r>
      <w:r w:rsidR="00DD0FBA" w:rsidRPr="00C233B0">
        <w:t xml:space="preserve"> (PH)</w:t>
      </w:r>
      <w:r w:rsidR="00760219" w:rsidRPr="00C233B0">
        <w:t>, Solomon Islands</w:t>
      </w:r>
      <w:r w:rsidR="00DD0FBA" w:rsidRPr="00C233B0">
        <w:t xml:space="preserve"> (SI)</w:t>
      </w:r>
      <w:r w:rsidR="00760219" w:rsidRPr="00C233B0">
        <w:t>, Taiwan</w:t>
      </w:r>
      <w:r w:rsidR="00DD0FBA" w:rsidRPr="00C233B0">
        <w:t xml:space="preserve"> (TW)</w:t>
      </w:r>
      <w:r w:rsidR="00760219" w:rsidRPr="00C233B0">
        <w:t>, United States of America</w:t>
      </w:r>
      <w:r w:rsidR="00DD0FBA" w:rsidRPr="00C233B0">
        <w:t xml:space="preserve"> (US)</w:t>
      </w:r>
      <w:r w:rsidR="00760219" w:rsidRPr="00C233B0">
        <w:t>, and Vanuatu</w:t>
      </w:r>
      <w:r w:rsidR="00DD0FBA" w:rsidRPr="00C233B0">
        <w:t xml:space="preserve"> (VU)</w:t>
      </w:r>
      <w:r w:rsidR="00C5417D">
        <w:t xml:space="preserve"> (</w:t>
      </w:r>
      <w:r w:rsidR="006600F6">
        <w:fldChar w:fldCharType="begin"/>
      </w:r>
      <w:r w:rsidR="006600F6">
        <w:instrText xml:space="preserve"> REF _Ref201914461 \h </w:instrText>
      </w:r>
      <w:r w:rsidR="006600F6">
        <w:fldChar w:fldCharType="separate"/>
      </w:r>
      <w:r w:rsidR="001D134C">
        <w:t xml:space="preserve">Figure </w:t>
      </w:r>
      <w:r w:rsidR="001D134C">
        <w:rPr>
          <w:noProof/>
        </w:rPr>
        <w:t>6</w:t>
      </w:r>
      <w:r w:rsidR="006600F6">
        <w:fldChar w:fldCharType="end"/>
      </w:r>
      <w:r w:rsidR="00C5417D">
        <w:t>)</w:t>
      </w:r>
      <w:r w:rsidR="00760219" w:rsidRPr="00C233B0">
        <w:t xml:space="preserve">. </w:t>
      </w:r>
      <w:r w:rsidR="003C5A9C">
        <w:t xml:space="preserve"> </w:t>
      </w:r>
      <w:r w:rsidR="00885313">
        <w:t xml:space="preserve">Due to a lack of data, Philippines (PH) was also removed from </w:t>
      </w:r>
      <w:r w:rsidR="00E32413">
        <w:rPr>
          <w:noProof/>
        </w:rPr>
        <mc:AlternateContent>
          <mc:Choice Requires="wpg">
            <w:drawing>
              <wp:anchor distT="0" distB="0" distL="114300" distR="114300" simplePos="0" relativeHeight="251713536" behindDoc="0" locked="0" layoutInCell="1" allowOverlap="1" wp14:anchorId="602D4A56" wp14:editId="535C9E37">
                <wp:simplePos x="0" y="0"/>
                <wp:positionH relativeFrom="margin">
                  <wp:align>left</wp:align>
                </wp:positionH>
                <wp:positionV relativeFrom="paragraph">
                  <wp:posOffset>1228162</wp:posOffset>
                </wp:positionV>
                <wp:extent cx="5796280" cy="4182110"/>
                <wp:effectExtent l="0" t="0" r="0" b="8890"/>
                <wp:wrapTopAndBottom/>
                <wp:docPr id="637298397" name="Group 2"/>
                <wp:cNvGraphicFramePr/>
                <a:graphic xmlns:a="http://schemas.openxmlformats.org/drawingml/2006/main">
                  <a:graphicData uri="http://schemas.microsoft.com/office/word/2010/wordprocessingGroup">
                    <wpg:wgp>
                      <wpg:cNvGrpSpPr/>
                      <wpg:grpSpPr>
                        <a:xfrm>
                          <a:off x="0" y="0"/>
                          <a:ext cx="5796280" cy="4182110"/>
                          <a:chOff x="0" y="0"/>
                          <a:chExt cx="5796501" cy="4182602"/>
                        </a:xfrm>
                      </wpg:grpSpPr>
                      <pic:pic xmlns:pic="http://schemas.openxmlformats.org/drawingml/2006/picture">
                        <pic:nvPicPr>
                          <pic:cNvPr id="1098533757" name="Picture 1" descr="A screenshot of a graph&#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wps:wsp>
                        <wps:cNvPr id="1937933366" name="Text Box 1"/>
                        <wps:cNvSpPr txBox="1"/>
                        <wps:spPr>
                          <a:xfrm>
                            <a:off x="87464" y="3593686"/>
                            <a:ext cx="5709037" cy="588916"/>
                          </a:xfrm>
                          <a:prstGeom prst="rect">
                            <a:avLst/>
                          </a:prstGeom>
                          <a:solidFill>
                            <a:prstClr val="white"/>
                          </a:solidFill>
                          <a:ln>
                            <a:noFill/>
                          </a:ln>
                        </wps:spPr>
                        <wps:txbx>
                          <w:txbxContent>
                            <w:p w14:paraId="1BBFB4AF" w14:textId="77777777" w:rsidR="00E83830" w:rsidRPr="00BC510C" w:rsidRDefault="00E83830" w:rsidP="00E83830">
                              <w:pPr>
                                <w:pStyle w:val="Caption"/>
                                <w:rPr>
                                  <w:noProof/>
                                  <w:sz w:val="22"/>
                                  <w:szCs w:val="22"/>
                                </w:rPr>
                              </w:pPr>
                              <w:bookmarkStart w:id="29" w:name="_Ref201914461"/>
                              <w:r>
                                <w:t xml:space="preserve">Figure </w:t>
                              </w:r>
                              <w:r>
                                <w:fldChar w:fldCharType="begin"/>
                              </w:r>
                              <w:r>
                                <w:instrText xml:space="preserve"> SEQ Figure \* ARABIC </w:instrText>
                              </w:r>
                              <w:r>
                                <w:fldChar w:fldCharType="separate"/>
                              </w:r>
                              <w:r>
                                <w:rPr>
                                  <w:noProof/>
                                </w:rPr>
                                <w:t>6</w:t>
                              </w:r>
                              <w:r>
                                <w:fldChar w:fldCharType="end"/>
                              </w:r>
                              <w:bookmarkEnd w:id="29"/>
                              <w:r>
                                <w:t>: Longitudinal distribution of purse seine sets by flag and year using violin plots showing the lack of temporal spread of some flags to inform the model. * Flags are those kept in the model data. Dashed line represents the mean longitude of all purse seine sets. Red dots represent the annual mean longitude of purse seine sets for each year and flag combination.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2D4A56" id="Group 2" o:spid="_x0000_s1042" style="position:absolute;left:0;text-align:left;margin-left:0;margin-top:96.7pt;width:456.4pt;height:329.3pt;z-index:251713536;mso-position-horizontal:left;mso-position-horizontal-relative:margin;mso-width-relative:margin;mso-height-relative:margin" coordsize="57965,4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">
                <v:shape id="Picture 1" o:spid="_x0000_s1043" type="#_x0000_t75" alt="A screenshot of a graph&#10;&#10;AI-generated content may be incorrect." style="position:absolute;width:57315;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">
                  <v:imagedata r:id="rId23" o:title="A screenshot of a graph&#10;&#10;AI-generated content may be incorrect"/>
                </v:shape>
                <v:shape id="_x0000_s1044" type="#_x0000_t202" style="position:absolute;left:874;top:35936;width:57091;height:5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" stroked="f">
                  <v:textbox inset="0,0,0,0">
                    <w:txbxContent>
                      <w:p w14:paraId="1BBFB4AF" w14:textId="77777777" w:rsidR="00E83830" w:rsidRPr="00BC510C" w:rsidRDefault="00E83830" w:rsidP="00E83830">
                        <w:pPr>
                          <w:pStyle w:val="Caption"/>
                          <w:rPr>
                            <w:noProof/>
                            <w:sz w:val="22"/>
                            <w:szCs w:val="22"/>
                          </w:rPr>
                        </w:pPr>
                        <w:bookmarkStart w:id="30" w:name="_Ref201914461"/>
                        <w:r>
                          <w:t xml:space="preserve">Figure </w:t>
                        </w:r>
                        <w:r>
                          <w:fldChar w:fldCharType="begin"/>
                        </w:r>
                        <w:r>
                          <w:instrText xml:space="preserve"> SEQ Figure \* ARABIC </w:instrText>
                        </w:r>
                        <w:r>
                          <w:fldChar w:fldCharType="separate"/>
                        </w:r>
                        <w:r>
                          <w:rPr>
                            <w:noProof/>
                          </w:rPr>
                          <w:t>6</w:t>
                        </w:r>
                        <w:r>
                          <w:fldChar w:fldCharType="end"/>
                        </w:r>
                        <w:bookmarkEnd w:id="30"/>
                        <w:r>
                          <w:t>: Longitudinal distribution of purse seine sets by flag and year using violin plots showing the lack of temporal spread of some flags to inform the model. * Flags are those kept in the model data. Dashed line represents the mean longitude of all purse seine sets. Red dots represent the annual mean longitude of purse seine sets for each year and flag combination.</w:t>
                        </w:r>
                      </w:p>
                    </w:txbxContent>
                  </v:textbox>
                </v:shape>
                <w10:wrap type="topAndBottom" anchorx="margin"/>
              </v:group>
            </w:pict>
          </mc:Fallback>
        </mc:AlternateContent>
      </w:r>
      <w:r w:rsidR="00885313">
        <w:t xml:space="preserve">the logbook data. </w:t>
      </w:r>
    </w:p>
    <w:p w14:paraId="2931586F" w14:textId="166281CF" w:rsidR="000E4B50" w:rsidRPr="00C233B0" w:rsidRDefault="000807A2" w:rsidP="0006557F">
      <w:r w:rsidRPr="00C233B0">
        <w:t xml:space="preserve">Set type is another important variable in determining fishing strategy. </w:t>
      </w:r>
      <w:r w:rsidR="004C65D2" w:rsidRPr="00C233B0">
        <w:t>The most important distinguishing feature is whether the set was unassociated (i.e</w:t>
      </w:r>
      <w:r w:rsidR="00273010" w:rsidRPr="00C233B0">
        <w:t>.</w:t>
      </w:r>
      <w:r w:rsidR="004C65D2" w:rsidRPr="00C233B0">
        <w:t xml:space="preserve"> a free school set), or associated with some object </w:t>
      </w:r>
      <w:r w:rsidR="00B821E6" w:rsidRPr="00C233B0">
        <w:t>(i.e. log, whale, man-made FAD).</w:t>
      </w:r>
      <w:r w:rsidR="004C0583" w:rsidRPr="00C233B0">
        <w:t xml:space="preserve"> In previous analyses, set type is either filtered to unassociated sets only (</w:t>
      </w:r>
      <w:r w:rsidR="00880E97" w:rsidRPr="00C233B0">
        <w:t>Teears</w:t>
      </w:r>
      <w:r w:rsidR="004C0583" w:rsidRPr="00C233B0">
        <w:t xml:space="preserve"> et al. 202</w:t>
      </w:r>
      <w:r w:rsidR="005A7C11" w:rsidRPr="00C233B0">
        <w:t>2</w:t>
      </w:r>
      <w:r w:rsidR="004C0583" w:rsidRPr="00C233B0">
        <w:t xml:space="preserve">), or </w:t>
      </w:r>
      <w:r w:rsidR="006D1CB6" w:rsidRPr="00C233B0">
        <w:t xml:space="preserve">set type is included as a variable with data </w:t>
      </w:r>
      <w:r w:rsidR="00DB0E9A" w:rsidRPr="00C233B0">
        <w:t>grouped</w:t>
      </w:r>
      <w:r w:rsidR="006D1CB6" w:rsidRPr="00C233B0">
        <w:t xml:space="preserve"> into associated or unassociated sets</w:t>
      </w:r>
      <w:r w:rsidR="002B4B9A">
        <w:t xml:space="preserve"> </w:t>
      </w:r>
      <w:sdt>
        <w:sdtPr>
          <w:rPr>
            <w:color w:val="000000"/>
          </w:rPr>
          <w:tag w:val="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42414951"/>
          <w:placeholder>
            <w:docPart w:val="DefaultPlaceholder_-1854013440"/>
          </w:placeholder>
        </w:sdtPr>
        <w:sdtEndPr/>
        <w:sdtContent>
          <w:r w:rsidR="0045576F" w:rsidRPr="0045576F">
            <w:rPr>
              <w:color w:val="000000"/>
            </w:rPr>
            <w:t>(Vidal et al., 2020)</w:t>
          </w:r>
        </w:sdtContent>
      </w:sdt>
      <w:r w:rsidR="002B4B9A">
        <w:t xml:space="preserve">. </w:t>
      </w:r>
      <w:r w:rsidR="006D1CB6" w:rsidRPr="00C233B0">
        <w:t xml:space="preserve">Given that the objective of this analysis was to model </w:t>
      </w:r>
      <w:r w:rsidR="00DB0E9A" w:rsidRPr="00C233B0">
        <w:t>longitudinal shifts in effort distribution over time, three groups were assigned includ</w:t>
      </w:r>
      <w:r w:rsidR="005A7C11" w:rsidRPr="00C233B0">
        <w:t>ing</w:t>
      </w:r>
      <w:r w:rsidR="00DB0E9A" w:rsidRPr="00C233B0">
        <w:t xml:space="preserve"> unassociated sets, </w:t>
      </w:r>
      <w:r w:rsidR="00685BDF" w:rsidRPr="00C233B0">
        <w:t xml:space="preserve">drifting-FAD associated sets, and anchored FAD associated sets. This allowed the distribution of drifting-FAD associated sets to </w:t>
      </w:r>
      <w:r w:rsidR="0006557F" w:rsidRPr="00C233B0">
        <w:t xml:space="preserve">differ from </w:t>
      </w:r>
      <w:r w:rsidR="0006557F" w:rsidRPr="00C233B0">
        <w:lastRenderedPageBreak/>
        <w:t>anchored-FAD sets which behave differently</w:t>
      </w:r>
      <w:r w:rsidR="006D4DC8">
        <w:t xml:space="preserve"> in terms of longitude</w:t>
      </w:r>
      <w:r w:rsidR="0006557F" w:rsidRPr="00C233B0">
        <w:t xml:space="preserve">. Given low sample sizes across time, </w:t>
      </w:r>
      <w:r w:rsidR="003D1791" w:rsidRPr="00C233B0">
        <w:t>sets made on animals (e.g. whale</w:t>
      </w:r>
      <w:r w:rsidR="006D4DC8">
        <w:t xml:space="preserve"> sharks</w:t>
      </w:r>
      <w:r w:rsidR="003D1791" w:rsidRPr="00C233B0">
        <w:t>) were omitted from the data</w:t>
      </w:r>
      <w:r w:rsidR="004A064B" w:rsidRPr="00C233B0">
        <w:t>.</w:t>
      </w:r>
    </w:p>
    <w:p w14:paraId="18EAD6E1" w14:textId="66C80CF9" w:rsidR="00D006EB" w:rsidRDefault="005A7C11" w:rsidP="0006557F">
      <w:r w:rsidRPr="00C233B0">
        <w:t>ENSO</w:t>
      </w:r>
      <w:r w:rsidR="00200159" w:rsidRPr="00C233B0">
        <w:t xml:space="preserve"> </w:t>
      </w:r>
      <w:r w:rsidR="00554A45" w:rsidRPr="00C233B0">
        <w:t>is</w:t>
      </w:r>
      <w:r w:rsidR="00C304C7" w:rsidRPr="00C233B0">
        <w:t xml:space="preserve"> a large recurring climate pattern that drives changes in the distribution of </w:t>
      </w:r>
      <w:r w:rsidR="00992485" w:rsidRPr="00C233B0">
        <w:t xml:space="preserve">warm waters in the </w:t>
      </w:r>
      <w:r w:rsidR="00D006EB" w:rsidRPr="00C233B0">
        <w:t>WCPO</w:t>
      </w:r>
      <w:r w:rsidR="00992485" w:rsidRPr="00C233B0">
        <w:t xml:space="preserve">. </w:t>
      </w:r>
      <w:r w:rsidR="00D006EB" w:rsidRPr="00C233B0">
        <w:t>ENSO driven shifts in the warm</w:t>
      </w:r>
      <w:r w:rsidR="006D4DC8">
        <w:t xml:space="preserve"> </w:t>
      </w:r>
      <w:r w:rsidR="00D006EB" w:rsidRPr="00C233B0">
        <w:t>pool</w:t>
      </w:r>
      <w:r w:rsidR="00992485" w:rsidRPr="00C233B0">
        <w:t xml:space="preserve"> drive concomitant changes in the distribution of purse seine effort and catch. </w:t>
      </w:r>
      <w:r w:rsidR="00554A45" w:rsidRPr="00C233B0">
        <w:t xml:space="preserve">Most notably, an eastward shift in purse seine catch and effort with </w:t>
      </w:r>
      <w:r w:rsidR="001A33C5" w:rsidRPr="00C233B0">
        <w:t xml:space="preserve">the eastward expansion of the western pacific warm pool </w:t>
      </w:r>
      <w:sdt>
        <w:sdtPr>
          <w:rPr>
            <w:color w:val="000000"/>
          </w:rPr>
          <w:tag w:val="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449895450"/>
          <w:placeholder>
            <w:docPart w:val="DefaultPlaceholder_-1854013440"/>
          </w:placeholder>
        </w:sdtPr>
        <w:sdtEndPr/>
        <w:sdtContent>
          <w:r w:rsidR="0045576F" w:rsidRPr="0045576F">
            <w:rPr>
              <w:color w:val="000000"/>
            </w:rPr>
            <w:t>(Lehodey et al., 2003)</w:t>
          </w:r>
        </w:sdtContent>
      </w:sdt>
      <w:r w:rsidR="001A33C5" w:rsidRPr="00C233B0">
        <w:t xml:space="preserve">. Monthly </w:t>
      </w:r>
      <w:r w:rsidR="001076AE" w:rsidRPr="00C233B0">
        <w:t xml:space="preserve">oceanic nino index (ONI) data </w:t>
      </w:r>
      <w:r w:rsidR="00833DAE" w:rsidRPr="00C233B0">
        <w:t>were downloaded and categorised into el nino, la nina, or neutral events</w:t>
      </w:r>
      <w:r w:rsidR="00216916" w:rsidRPr="00C233B0">
        <w:t xml:space="preserve"> to be used as a </w:t>
      </w:r>
      <w:r w:rsidR="00BD5F50" w:rsidRPr="00C233B0">
        <w:t xml:space="preserve">variable </w:t>
      </w:r>
      <w:r w:rsidR="00D006EB" w:rsidRPr="00C233B0">
        <w:t>in</w:t>
      </w:r>
      <w:r w:rsidR="00BD5F50" w:rsidRPr="00C233B0">
        <w:t xml:space="preserve"> the model </w:t>
      </w:r>
      <w:r w:rsidR="00216916" w:rsidRPr="00C233B0">
        <w:t>(</w:t>
      </w:r>
      <w:hyperlink r:id="rId24" w:history="1">
        <w:r w:rsidR="00721106" w:rsidRPr="00C233B0">
          <w:rPr>
            <w:rStyle w:val="Hyperlink"/>
          </w:rPr>
          <w:t>https://psl.noaa.gov/data/timeseries/month/</w:t>
        </w:r>
      </w:hyperlink>
      <w:r w:rsidR="00216916" w:rsidRPr="00C233B0">
        <w:t>)</w:t>
      </w:r>
      <w:r w:rsidR="00833DAE" w:rsidRPr="00C233B0">
        <w:t>.</w:t>
      </w:r>
    </w:p>
    <w:p w14:paraId="3DE46020" w14:textId="62533030" w:rsidR="00341BE6" w:rsidRPr="00C233B0" w:rsidRDefault="0079711E" w:rsidP="0006557F">
      <w:r>
        <w:t>For the final filtered datasets, SBEST had</w:t>
      </w:r>
      <w:r w:rsidR="00D41147">
        <w:t xml:space="preserve"> </w:t>
      </w:r>
      <w:r w:rsidR="004A0A12">
        <w:t>37% of the raw data remaining (n</w:t>
      </w:r>
      <w:r w:rsidR="00CC1A2F">
        <w:t xml:space="preserve"> </w:t>
      </w:r>
      <w:r w:rsidR="004A0A12">
        <w:t>=</w:t>
      </w:r>
      <w:r w:rsidR="00CC1A2F">
        <w:t xml:space="preserve"> </w:t>
      </w:r>
      <w:r w:rsidR="004B0CB5">
        <w:t>1</w:t>
      </w:r>
      <w:r w:rsidR="00642706">
        <w:t>,</w:t>
      </w:r>
      <w:r w:rsidR="004B0CB5">
        <w:t>173,475</w:t>
      </w:r>
      <w:r w:rsidR="004A0A12">
        <w:t>)</w:t>
      </w:r>
      <w:r w:rsidR="004B0CB5">
        <w:t>, a</w:t>
      </w:r>
      <w:r w:rsidR="00642706">
        <w:t xml:space="preserve">nd </w:t>
      </w:r>
      <w:r w:rsidR="004A0A12">
        <w:t>75% for the logbook data (</w:t>
      </w:r>
      <w:r w:rsidR="00CC1A2F">
        <w:t>n = 704</w:t>
      </w:r>
      <w:r w:rsidR="00C353B7">
        <w:t>,</w:t>
      </w:r>
      <w:r w:rsidR="00CC1A2F">
        <w:t>740)</w:t>
      </w:r>
      <w:r w:rsidR="00C04667">
        <w:t xml:space="preserve"> (</w:t>
      </w:r>
      <w:r w:rsidR="006B45EA">
        <w:fldChar w:fldCharType="begin"/>
      </w:r>
      <w:r w:rsidR="006B45EA">
        <w:instrText xml:space="preserve"> REF _Ref201848511 \h </w:instrText>
      </w:r>
      <w:r w:rsidR="006B45EA">
        <w:fldChar w:fldCharType="separate"/>
      </w:r>
      <w:r w:rsidR="006B45EA">
        <w:t xml:space="preserve">Table </w:t>
      </w:r>
      <w:r w:rsidR="006B45EA">
        <w:rPr>
          <w:noProof/>
        </w:rPr>
        <w:t>1</w:t>
      </w:r>
      <w:r w:rsidR="006B45EA">
        <w:fldChar w:fldCharType="end"/>
      </w:r>
      <w:r w:rsidR="00C04667">
        <w:t>)</w:t>
      </w:r>
      <w:r w:rsidR="00CC1A2F">
        <w:t>.</w:t>
      </w:r>
    </w:p>
    <w:p w14:paraId="4F3AD69B" w14:textId="0659B9DF" w:rsidR="00721106" w:rsidRPr="00C233B0" w:rsidRDefault="00721106" w:rsidP="00EF65F2">
      <w:pPr>
        <w:pStyle w:val="Heading3"/>
      </w:pPr>
      <w:r w:rsidRPr="00C233B0">
        <w:t>Model</w:t>
      </w:r>
    </w:p>
    <w:p w14:paraId="26278806" w14:textId="2CBA36E6" w:rsidR="00782587" w:rsidRPr="00C233B0" w:rsidRDefault="00721106" w:rsidP="00815286">
      <w:r w:rsidRPr="00C233B0">
        <w:t xml:space="preserve">Generalised additive models </w:t>
      </w:r>
      <w:r w:rsidR="00BB177E" w:rsidRPr="00C233B0">
        <w:t>(GAM</w:t>
      </w:r>
      <w:r w:rsidR="00EE0239" w:rsidRPr="00C233B0">
        <w:t>s</w:t>
      </w:r>
      <w:r w:rsidR="00BB177E" w:rsidRPr="00C233B0">
        <w:t xml:space="preserve">) </w:t>
      </w:r>
      <w:r w:rsidRPr="00C233B0">
        <w:t>were applied in the R environment using the ‘</w:t>
      </w:r>
      <w:r w:rsidRPr="00C233B0">
        <w:rPr>
          <w:i/>
          <w:iCs/>
        </w:rPr>
        <w:t>mgcv’</w:t>
      </w:r>
      <w:r w:rsidRPr="00C233B0">
        <w:t xml:space="preserve"> package with both logbook and SBEST aggregated purse seine data</w:t>
      </w:r>
      <w:r w:rsidR="00AE0385">
        <w:t xml:space="preserve"> </w:t>
      </w:r>
      <w:sdt>
        <w:sdtPr>
          <w:rPr>
            <w:color w:val="000000"/>
          </w:rPr>
          <w:tag w:val="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
          <w:id w:val="57828556"/>
          <w:placeholder>
            <w:docPart w:val="DefaultPlaceholder_-1854013440"/>
          </w:placeholder>
        </w:sdtPr>
        <w:sdtEndPr/>
        <w:sdtContent>
          <w:r w:rsidR="0045576F" w:rsidRPr="0045576F">
            <w:rPr>
              <w:color w:val="000000"/>
            </w:rPr>
            <w:t>(R Core Team, 2024; Wood, 2011)</w:t>
          </w:r>
        </w:sdtContent>
      </w:sdt>
      <w:r w:rsidRPr="00C233B0">
        <w:t xml:space="preserve">. </w:t>
      </w:r>
      <w:r w:rsidR="00BB177E" w:rsidRPr="00C233B0">
        <w:t>Use of GAMs allow</w:t>
      </w:r>
      <w:r w:rsidR="005C6A5D" w:rsidRPr="00C233B0">
        <w:t>s the model to flexibly fit non-linear relationships to the data which were to be expected. Models</w:t>
      </w:r>
      <w:r w:rsidR="002148B9" w:rsidRPr="00C233B0">
        <w:t xml:space="preserve"> were fit with longitude as the response variable, and a range of variables known to influence </w:t>
      </w:r>
      <w:r w:rsidR="001E7505" w:rsidRPr="00C233B0">
        <w:t>catch and effort</w:t>
      </w:r>
      <w:r w:rsidR="002148B9" w:rsidRPr="00C233B0">
        <w:t xml:space="preserve"> </w:t>
      </w:r>
      <w:r w:rsidR="006011F7" w:rsidRPr="00C233B0">
        <w:t>(</w:t>
      </w:r>
      <w:r w:rsidR="002F0B35">
        <w:fldChar w:fldCharType="begin"/>
      </w:r>
      <w:r w:rsidR="002F0B35">
        <w:instrText xml:space="preserve"> REF _Ref201848675 \h </w:instrText>
      </w:r>
      <w:r w:rsidR="002F0B35">
        <w:fldChar w:fldCharType="separate"/>
      </w:r>
      <w:r w:rsidR="002F0B35">
        <w:t xml:space="preserve">Table </w:t>
      </w:r>
      <w:r w:rsidR="002F0B35">
        <w:rPr>
          <w:noProof/>
        </w:rPr>
        <w:t>2</w:t>
      </w:r>
      <w:r w:rsidR="002F0B35">
        <w:fldChar w:fldCharType="end"/>
      </w:r>
      <w:r w:rsidR="006011F7" w:rsidRPr="00C233B0">
        <w:t>)</w:t>
      </w:r>
      <w:r w:rsidR="002148B9" w:rsidRPr="00C233B0">
        <w:t>. Variables explored included set typ</w:t>
      </w:r>
      <w:r w:rsidR="007371F9" w:rsidRPr="00C233B0">
        <w:t>e</w:t>
      </w:r>
      <w:r w:rsidR="002148B9" w:rsidRPr="00C233B0">
        <w:t>, flag, ENSO phase, year, month</w:t>
      </w:r>
      <w:r w:rsidR="00ED58BA" w:rsidRPr="00C233B0">
        <w:t>,</w:t>
      </w:r>
      <w:r w:rsidR="002148B9" w:rsidRPr="00C233B0">
        <w:t xml:space="preserve"> and latitude. </w:t>
      </w:r>
      <w:r w:rsidR="00B95F06">
        <w:t xml:space="preserve">A </w:t>
      </w:r>
      <w:r w:rsidR="00115EF3">
        <w:t>gamma distribution with log link was assigned for all models.</w:t>
      </w:r>
    </w:p>
    <w:p w14:paraId="7CB6CD0D" w14:textId="1EAE76C4" w:rsidR="00713080" w:rsidRPr="00C233B0" w:rsidRDefault="006011F7" w:rsidP="00815286">
      <w:r w:rsidRPr="00C233B0">
        <w:t>Several different ways of treating both year and flag were explored to see their effect on model performance</w:t>
      </w:r>
      <w:r w:rsidR="00782587" w:rsidRPr="00C233B0">
        <w:t xml:space="preserve">. This included </w:t>
      </w:r>
      <w:r w:rsidR="007371F9" w:rsidRPr="00C233B0">
        <w:t xml:space="preserve">year as a linear variable and flag as a </w:t>
      </w:r>
      <w:r w:rsidR="00D63512">
        <w:t>random factor</w:t>
      </w:r>
      <w:r w:rsidR="007371F9" w:rsidRPr="00C233B0">
        <w:t>, year and flag as factors, year and flag as an independent interaction</w:t>
      </w:r>
      <w:r w:rsidR="00ED58BA" w:rsidRPr="00C233B0">
        <w:t xml:space="preserve"> term</w:t>
      </w:r>
      <w:r w:rsidR="007371F9" w:rsidRPr="00C233B0">
        <w:t>, and year and flag as a common interaction term</w:t>
      </w:r>
      <w:r w:rsidRPr="00C233B0">
        <w:t xml:space="preserve">. </w:t>
      </w:r>
      <w:r w:rsidR="00713080" w:rsidRPr="00C233B0">
        <w:t xml:space="preserve">Modelling year and flag with an independent interaction term was fit using thin plate </w:t>
      </w:r>
      <w:r w:rsidR="00411FDA" w:rsidRPr="00C233B0">
        <w:t>regression splines and allow</w:t>
      </w:r>
      <w:r w:rsidR="00D00A4B" w:rsidRPr="00C233B0">
        <w:t>ed</w:t>
      </w:r>
      <w:r w:rsidR="00411FDA" w:rsidRPr="00C233B0">
        <w:t xml:space="preserve"> the model to assume that each smooth term across year</w:t>
      </w:r>
      <w:r w:rsidR="004D619B">
        <w:t>s for each flag</w:t>
      </w:r>
      <w:r w:rsidR="00411FDA" w:rsidRPr="00C233B0">
        <w:t xml:space="preserve"> </w:t>
      </w:r>
      <w:r w:rsidR="00D00A4B" w:rsidRPr="00C233B0">
        <w:t>were</w:t>
      </w:r>
      <w:r w:rsidR="00411FDA" w:rsidRPr="00C233B0">
        <w:t xml:space="preserve"> independent</w:t>
      </w:r>
      <w:r w:rsidR="004C1399" w:rsidRPr="00C233B0">
        <w:t xml:space="preserve"> with no information shared between them.</w:t>
      </w:r>
      <w:r w:rsidR="00DA5B5E" w:rsidRPr="00C233B0">
        <w:t xml:space="preserve"> In contrast, fitting year and flag with a common interaction term</w:t>
      </w:r>
      <w:r w:rsidR="009E26F4" w:rsidRPr="00C233B0">
        <w:t xml:space="preserve"> </w:t>
      </w:r>
      <w:r w:rsidR="003403FB" w:rsidRPr="00C233B0">
        <w:t>fits a smooth</w:t>
      </w:r>
      <w:r w:rsidR="00334163" w:rsidRPr="00C233B0">
        <w:t xml:space="preserve"> across years for each flag, but there is </w:t>
      </w:r>
      <w:r w:rsidR="00CA5CD0" w:rsidRPr="00C233B0">
        <w:t xml:space="preserve">shared information with a </w:t>
      </w:r>
      <w:r w:rsidR="009E16A1" w:rsidRPr="00C233B0">
        <w:t xml:space="preserve">factor-smooth interaction. </w:t>
      </w:r>
    </w:p>
    <w:p w14:paraId="235E7B92" w14:textId="788D59E0" w:rsidR="00E83830" w:rsidRDefault="006011F7" w:rsidP="00EC1B2F">
      <w:r w:rsidRPr="00C233B0">
        <w:t xml:space="preserve">Once a preferred model was identified, </w:t>
      </w:r>
      <w:r w:rsidR="001C3C8F" w:rsidRPr="00C233B0">
        <w:t xml:space="preserve">this model was run with several variations including: with logbook data instead of SBEST, with log </w:t>
      </w:r>
      <w:r w:rsidR="00DC283B">
        <w:t xml:space="preserve">catch </w:t>
      </w:r>
      <w:r w:rsidR="001C3C8F" w:rsidRPr="00C233B0">
        <w:t xml:space="preserve">per set as a weighting variable, and with free school sets only which more closely aligns with </w:t>
      </w:r>
      <w:r w:rsidR="003D1791" w:rsidRPr="00C233B0">
        <w:t xml:space="preserve">models undertaken for the skipjack tuna stock assessment </w:t>
      </w:r>
      <w:sdt>
        <w:sdtPr>
          <w:rPr>
            <w:color w:val="000000"/>
          </w:rPr>
          <w:tag w:val="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1598517181"/>
          <w:placeholder>
            <w:docPart w:val="DefaultPlaceholder_-1854013440"/>
          </w:placeholder>
        </w:sdtPr>
        <w:sdtEndPr/>
        <w:sdtContent>
          <w:r w:rsidR="0045576F" w:rsidRPr="0045576F">
            <w:rPr>
              <w:color w:val="000000"/>
            </w:rPr>
            <w:t>(Teears et al., 2022)</w:t>
          </w:r>
        </w:sdtContent>
      </w:sdt>
      <w:r w:rsidR="003D1791" w:rsidRPr="00C233B0">
        <w:t>.</w:t>
      </w:r>
      <w:r w:rsidR="00534F7E" w:rsidRPr="00C233B0">
        <w:t xml:space="preserve"> </w:t>
      </w:r>
      <w:r w:rsidR="00AB7E42" w:rsidRPr="00C233B0">
        <w:t>This was done to explore the robustness of the mode</w:t>
      </w:r>
      <w:r w:rsidR="00765DB1" w:rsidRPr="00C233B0">
        <w:t>l results and how different data inputs influence them.</w:t>
      </w:r>
    </w:p>
    <w:p w14:paraId="157E7149" w14:textId="77777777" w:rsidR="005F1AD7" w:rsidRPr="00383A61" w:rsidRDefault="005F1AD7" w:rsidP="005F1AD7">
      <w:pPr>
        <w:pStyle w:val="Caption"/>
      </w:pPr>
      <w:bookmarkStart w:id="31" w:name="_Ref201848675"/>
      <w:r>
        <w:t xml:space="preserve">Table </w:t>
      </w:r>
      <w:r>
        <w:fldChar w:fldCharType="begin"/>
      </w:r>
      <w:r>
        <w:instrText xml:space="preserve"> SEQ Table \* ARABIC </w:instrText>
      </w:r>
      <w:r>
        <w:fldChar w:fldCharType="separate"/>
      </w:r>
      <w:r>
        <w:rPr>
          <w:noProof/>
        </w:rPr>
        <w:t>2</w:t>
      </w:r>
      <w:r>
        <w:fldChar w:fldCharType="end"/>
      </w:r>
      <w:bookmarkEnd w:id="31"/>
      <w:r>
        <w:t xml:space="preserve">: </w:t>
      </w:r>
      <w:r w:rsidRPr="00383A61">
        <w:t>Description of generalised additive models applied to determine shifts in the longitudinal position of WCPFC tuna purse seine fishery over time. Longitude was the response variable for all models, and all models had family = Gamma(lin</w:t>
      </w:r>
      <w:r>
        <w:t>k</w:t>
      </w:r>
      <w:r w:rsidRPr="00383A61">
        <w:t xml:space="preserve"> = ‘log”).</w:t>
      </w:r>
    </w:p>
    <w:tbl>
      <w:tblPr>
        <w:tblStyle w:val="TableGrid"/>
        <w:tblW w:w="8926" w:type="dxa"/>
        <w:tblLook w:val="04A0" w:firstRow="1" w:lastRow="0" w:firstColumn="1" w:lastColumn="0" w:noHBand="0" w:noVBand="1"/>
      </w:tblPr>
      <w:tblGrid>
        <w:gridCol w:w="846"/>
        <w:gridCol w:w="2196"/>
        <w:gridCol w:w="1442"/>
        <w:gridCol w:w="4442"/>
      </w:tblGrid>
      <w:tr w:rsidR="005F1AD7" w:rsidRPr="00E32413" w14:paraId="340B6063" w14:textId="77777777" w:rsidTr="00E06190">
        <w:trPr>
          <w:trHeight w:val="188"/>
        </w:trPr>
        <w:tc>
          <w:tcPr>
            <w:tcW w:w="846" w:type="dxa"/>
          </w:tcPr>
          <w:p w14:paraId="2ECCCAFF" w14:textId="77777777" w:rsidR="005F1AD7" w:rsidRPr="00E32413" w:rsidRDefault="005F1AD7" w:rsidP="008C6B78">
            <w:pPr>
              <w:rPr>
                <w:b/>
                <w:bCs/>
                <w:sz w:val="18"/>
                <w:szCs w:val="18"/>
              </w:rPr>
            </w:pPr>
            <w:r w:rsidRPr="00E32413">
              <w:rPr>
                <w:b/>
                <w:bCs/>
                <w:sz w:val="18"/>
                <w:szCs w:val="18"/>
              </w:rPr>
              <w:t>Model</w:t>
            </w:r>
          </w:p>
        </w:tc>
        <w:tc>
          <w:tcPr>
            <w:tcW w:w="2196" w:type="dxa"/>
          </w:tcPr>
          <w:p w14:paraId="01946B70" w14:textId="77777777" w:rsidR="005F1AD7" w:rsidRPr="00E32413" w:rsidRDefault="005F1AD7" w:rsidP="008C6B78">
            <w:pPr>
              <w:rPr>
                <w:b/>
                <w:bCs/>
                <w:sz w:val="18"/>
                <w:szCs w:val="18"/>
              </w:rPr>
            </w:pPr>
            <w:r w:rsidRPr="00E32413">
              <w:rPr>
                <w:b/>
                <w:bCs/>
                <w:sz w:val="18"/>
                <w:szCs w:val="18"/>
              </w:rPr>
              <w:t>Name</w:t>
            </w:r>
          </w:p>
        </w:tc>
        <w:tc>
          <w:tcPr>
            <w:tcW w:w="1442" w:type="dxa"/>
          </w:tcPr>
          <w:p w14:paraId="35EA5026" w14:textId="77777777" w:rsidR="005F1AD7" w:rsidRPr="00E32413" w:rsidRDefault="005F1AD7" w:rsidP="008C6B78">
            <w:pPr>
              <w:rPr>
                <w:b/>
                <w:bCs/>
                <w:sz w:val="18"/>
                <w:szCs w:val="18"/>
              </w:rPr>
            </w:pPr>
            <w:r w:rsidRPr="00E32413">
              <w:rPr>
                <w:b/>
                <w:bCs/>
                <w:sz w:val="18"/>
                <w:szCs w:val="18"/>
              </w:rPr>
              <w:t>Data</w:t>
            </w:r>
          </w:p>
        </w:tc>
        <w:tc>
          <w:tcPr>
            <w:tcW w:w="4442" w:type="dxa"/>
          </w:tcPr>
          <w:p w14:paraId="79119EF0" w14:textId="77777777" w:rsidR="005F1AD7" w:rsidRPr="00E32413" w:rsidRDefault="005F1AD7" w:rsidP="008C6B78">
            <w:pPr>
              <w:rPr>
                <w:b/>
                <w:bCs/>
                <w:sz w:val="18"/>
                <w:szCs w:val="18"/>
              </w:rPr>
            </w:pPr>
            <w:r w:rsidRPr="00E32413">
              <w:rPr>
                <w:b/>
                <w:bCs/>
                <w:sz w:val="18"/>
                <w:szCs w:val="18"/>
              </w:rPr>
              <w:t>Formula</w:t>
            </w:r>
          </w:p>
        </w:tc>
      </w:tr>
      <w:tr w:rsidR="005F1AD7" w:rsidRPr="00E32413" w14:paraId="190D0615" w14:textId="77777777" w:rsidTr="00E06190">
        <w:trPr>
          <w:trHeight w:val="369"/>
        </w:trPr>
        <w:tc>
          <w:tcPr>
            <w:tcW w:w="846" w:type="dxa"/>
          </w:tcPr>
          <w:p w14:paraId="337D91E7" w14:textId="77777777" w:rsidR="005F1AD7" w:rsidRPr="00E32413" w:rsidRDefault="005F1AD7" w:rsidP="008C6B78">
            <w:pPr>
              <w:rPr>
                <w:b/>
                <w:bCs/>
                <w:sz w:val="18"/>
                <w:szCs w:val="18"/>
              </w:rPr>
            </w:pPr>
            <w:r w:rsidRPr="00E32413">
              <w:rPr>
                <w:b/>
                <w:bCs/>
                <w:sz w:val="18"/>
                <w:szCs w:val="18"/>
              </w:rPr>
              <w:t>modA</w:t>
            </w:r>
          </w:p>
        </w:tc>
        <w:tc>
          <w:tcPr>
            <w:tcW w:w="2196" w:type="dxa"/>
          </w:tcPr>
          <w:p w14:paraId="73531FE2" w14:textId="77777777" w:rsidR="005F1AD7" w:rsidRPr="00E32413" w:rsidRDefault="005F1AD7" w:rsidP="008C6B78">
            <w:pPr>
              <w:rPr>
                <w:sz w:val="18"/>
                <w:szCs w:val="18"/>
              </w:rPr>
            </w:pPr>
            <w:r w:rsidRPr="00E32413">
              <w:rPr>
                <w:sz w:val="18"/>
                <w:szCs w:val="18"/>
              </w:rPr>
              <w:t>Linear</w:t>
            </w:r>
          </w:p>
        </w:tc>
        <w:tc>
          <w:tcPr>
            <w:tcW w:w="1442" w:type="dxa"/>
          </w:tcPr>
          <w:p w14:paraId="56FB208E" w14:textId="77777777" w:rsidR="005F1AD7" w:rsidRPr="00E32413" w:rsidRDefault="005F1AD7" w:rsidP="008C6B78">
            <w:pPr>
              <w:rPr>
                <w:sz w:val="18"/>
                <w:szCs w:val="18"/>
              </w:rPr>
            </w:pPr>
            <w:r w:rsidRPr="00E32413">
              <w:rPr>
                <w:sz w:val="18"/>
                <w:szCs w:val="18"/>
              </w:rPr>
              <w:t xml:space="preserve">SBEST 1x1 </w:t>
            </w:r>
          </w:p>
        </w:tc>
        <w:tc>
          <w:tcPr>
            <w:tcW w:w="4442" w:type="dxa"/>
          </w:tcPr>
          <w:p w14:paraId="7B1CC05F" w14:textId="0F0487FE" w:rsidR="005F1AD7" w:rsidRPr="00E32413" w:rsidRDefault="005F1AD7" w:rsidP="008C6B78">
            <w:pPr>
              <w:rPr>
                <w:i/>
                <w:iCs/>
                <w:sz w:val="18"/>
                <w:szCs w:val="18"/>
              </w:rPr>
            </w:pPr>
            <w:r w:rsidRPr="00E32413">
              <w:rPr>
                <w:i/>
                <w:iCs/>
                <w:sz w:val="18"/>
                <w:szCs w:val="18"/>
              </w:rPr>
              <w:t xml:space="preserve"> lond ~ yy + s(mm, k = 6, bs ="cc") +</w:t>
            </w:r>
            <w:r w:rsidR="00E90CDE">
              <w:t xml:space="preserve"> </w:t>
            </w:r>
            <w:r w:rsidR="00E90CDE" w:rsidRPr="00E90CDE">
              <w:rPr>
                <w:i/>
                <w:iCs/>
                <w:sz w:val="18"/>
                <w:szCs w:val="18"/>
              </w:rPr>
              <w:t>s(flag, bs = "re", k = 10)</w:t>
            </w:r>
            <w:r w:rsidR="00E90CDE">
              <w:rPr>
                <w:i/>
                <w:iCs/>
                <w:sz w:val="18"/>
                <w:szCs w:val="18"/>
              </w:rPr>
              <w:t xml:space="preserve"> </w:t>
            </w:r>
            <w:r w:rsidRPr="00E32413">
              <w:rPr>
                <w:i/>
                <w:iCs/>
                <w:sz w:val="18"/>
                <w:szCs w:val="18"/>
              </w:rPr>
              <w:t>+ set_type + oniF + s(latd, k=5)</w:t>
            </w:r>
          </w:p>
        </w:tc>
      </w:tr>
      <w:tr w:rsidR="005F1AD7" w:rsidRPr="00E32413" w14:paraId="63A1396C" w14:textId="77777777" w:rsidTr="00E06190">
        <w:trPr>
          <w:trHeight w:val="379"/>
        </w:trPr>
        <w:tc>
          <w:tcPr>
            <w:tcW w:w="846" w:type="dxa"/>
          </w:tcPr>
          <w:p w14:paraId="23AF19FD" w14:textId="77777777" w:rsidR="005F1AD7" w:rsidRPr="00E32413" w:rsidRDefault="005F1AD7" w:rsidP="008C6B78">
            <w:pPr>
              <w:rPr>
                <w:b/>
                <w:bCs/>
                <w:sz w:val="18"/>
                <w:szCs w:val="18"/>
              </w:rPr>
            </w:pPr>
            <w:r w:rsidRPr="00E32413">
              <w:rPr>
                <w:b/>
                <w:bCs/>
                <w:sz w:val="18"/>
                <w:szCs w:val="18"/>
              </w:rPr>
              <w:t>modB</w:t>
            </w:r>
          </w:p>
        </w:tc>
        <w:tc>
          <w:tcPr>
            <w:tcW w:w="2196" w:type="dxa"/>
          </w:tcPr>
          <w:p w14:paraId="0F84C7E5" w14:textId="77777777" w:rsidR="005F1AD7" w:rsidRPr="00E32413" w:rsidRDefault="005F1AD7" w:rsidP="008C6B78">
            <w:pPr>
              <w:rPr>
                <w:sz w:val="18"/>
                <w:szCs w:val="18"/>
              </w:rPr>
            </w:pPr>
            <w:r w:rsidRPr="00E32413">
              <w:rPr>
                <w:sz w:val="18"/>
                <w:szCs w:val="18"/>
              </w:rPr>
              <w:t>Factor</w:t>
            </w:r>
          </w:p>
        </w:tc>
        <w:tc>
          <w:tcPr>
            <w:tcW w:w="1442" w:type="dxa"/>
          </w:tcPr>
          <w:p w14:paraId="73F54C84" w14:textId="77777777" w:rsidR="005F1AD7" w:rsidRPr="00E32413" w:rsidRDefault="005F1AD7" w:rsidP="008C6B78">
            <w:pPr>
              <w:rPr>
                <w:sz w:val="18"/>
                <w:szCs w:val="18"/>
              </w:rPr>
            </w:pPr>
            <w:r w:rsidRPr="00E32413">
              <w:rPr>
                <w:sz w:val="18"/>
                <w:szCs w:val="18"/>
              </w:rPr>
              <w:t xml:space="preserve">SBEST 1x1 </w:t>
            </w:r>
          </w:p>
          <w:p w14:paraId="24856A3A" w14:textId="77777777" w:rsidR="005F1AD7" w:rsidRPr="00E32413" w:rsidRDefault="005F1AD7" w:rsidP="008C6B78">
            <w:pPr>
              <w:rPr>
                <w:sz w:val="18"/>
                <w:szCs w:val="18"/>
              </w:rPr>
            </w:pPr>
          </w:p>
        </w:tc>
        <w:tc>
          <w:tcPr>
            <w:tcW w:w="4442" w:type="dxa"/>
          </w:tcPr>
          <w:p w14:paraId="2D48F9BB" w14:textId="77777777" w:rsidR="005F1AD7" w:rsidRPr="00E32413" w:rsidRDefault="005F1AD7" w:rsidP="008C6B78">
            <w:pPr>
              <w:rPr>
                <w:i/>
                <w:iCs/>
                <w:sz w:val="18"/>
                <w:szCs w:val="18"/>
              </w:rPr>
            </w:pPr>
            <w:r w:rsidRPr="00E32413">
              <w:rPr>
                <w:i/>
                <w:iCs/>
                <w:sz w:val="18"/>
                <w:szCs w:val="18"/>
              </w:rPr>
              <w:t>lond ~ yyF + s(mm, k = 6, bs ="cc") + flag + set_type + oniF + s(latd, k=5)</w:t>
            </w:r>
          </w:p>
        </w:tc>
      </w:tr>
      <w:tr w:rsidR="005F1AD7" w:rsidRPr="00E32413" w14:paraId="3EBF7375" w14:textId="77777777" w:rsidTr="00E06190">
        <w:trPr>
          <w:trHeight w:val="369"/>
        </w:trPr>
        <w:tc>
          <w:tcPr>
            <w:tcW w:w="846" w:type="dxa"/>
          </w:tcPr>
          <w:p w14:paraId="3B24D0CE" w14:textId="77777777" w:rsidR="005F1AD7" w:rsidRPr="00E32413" w:rsidRDefault="005F1AD7" w:rsidP="008C6B78">
            <w:pPr>
              <w:rPr>
                <w:b/>
                <w:bCs/>
                <w:sz w:val="18"/>
                <w:szCs w:val="18"/>
              </w:rPr>
            </w:pPr>
            <w:r w:rsidRPr="00E32413">
              <w:rPr>
                <w:b/>
                <w:bCs/>
                <w:sz w:val="18"/>
                <w:szCs w:val="18"/>
              </w:rPr>
              <w:lastRenderedPageBreak/>
              <w:t>modC</w:t>
            </w:r>
          </w:p>
        </w:tc>
        <w:tc>
          <w:tcPr>
            <w:tcW w:w="2196" w:type="dxa"/>
          </w:tcPr>
          <w:p w14:paraId="0E6B503F" w14:textId="77777777" w:rsidR="005F1AD7" w:rsidRPr="00E32413" w:rsidRDefault="005F1AD7" w:rsidP="008C6B78">
            <w:pPr>
              <w:rPr>
                <w:sz w:val="18"/>
                <w:szCs w:val="18"/>
              </w:rPr>
            </w:pPr>
            <w:r w:rsidRPr="00E32413">
              <w:rPr>
                <w:sz w:val="18"/>
                <w:szCs w:val="18"/>
              </w:rPr>
              <w:t>Year:flag independent smooth</w:t>
            </w:r>
          </w:p>
        </w:tc>
        <w:tc>
          <w:tcPr>
            <w:tcW w:w="1442" w:type="dxa"/>
          </w:tcPr>
          <w:p w14:paraId="45F23975" w14:textId="77777777" w:rsidR="005F1AD7" w:rsidRPr="00E32413" w:rsidRDefault="005F1AD7" w:rsidP="008C6B78">
            <w:pPr>
              <w:rPr>
                <w:sz w:val="18"/>
                <w:szCs w:val="18"/>
              </w:rPr>
            </w:pPr>
            <w:r w:rsidRPr="00E32413">
              <w:rPr>
                <w:sz w:val="18"/>
                <w:szCs w:val="18"/>
              </w:rPr>
              <w:t>SBEST 1x1</w:t>
            </w:r>
          </w:p>
        </w:tc>
        <w:tc>
          <w:tcPr>
            <w:tcW w:w="4442" w:type="dxa"/>
          </w:tcPr>
          <w:p w14:paraId="78931CA9" w14:textId="77777777" w:rsidR="005F1AD7" w:rsidRPr="00E32413" w:rsidRDefault="005F1AD7" w:rsidP="008C6B78">
            <w:pPr>
              <w:rPr>
                <w:i/>
                <w:iCs/>
                <w:sz w:val="18"/>
                <w:szCs w:val="18"/>
              </w:rPr>
            </w:pPr>
            <w:r w:rsidRPr="00E32413">
              <w:rPr>
                <w:i/>
                <w:iCs/>
                <w:sz w:val="18"/>
                <w:szCs w:val="18"/>
              </w:rPr>
              <w:t>lond ~ s(yy, by = flag) + s(mm, k = 6,  bs ="cc") + set_type + oniF + s(latd, k=5)</w:t>
            </w:r>
          </w:p>
        </w:tc>
      </w:tr>
      <w:tr w:rsidR="005F1AD7" w:rsidRPr="00E32413" w14:paraId="7FF47811" w14:textId="77777777" w:rsidTr="00E06190">
        <w:trPr>
          <w:trHeight w:val="369"/>
        </w:trPr>
        <w:tc>
          <w:tcPr>
            <w:tcW w:w="846" w:type="dxa"/>
          </w:tcPr>
          <w:p w14:paraId="51BD3747" w14:textId="77777777" w:rsidR="005F1AD7" w:rsidRPr="00E32413" w:rsidRDefault="005F1AD7" w:rsidP="008C6B78">
            <w:pPr>
              <w:rPr>
                <w:b/>
                <w:bCs/>
                <w:sz w:val="18"/>
                <w:szCs w:val="18"/>
              </w:rPr>
            </w:pPr>
            <w:r w:rsidRPr="00E32413">
              <w:rPr>
                <w:b/>
                <w:bCs/>
                <w:sz w:val="18"/>
                <w:szCs w:val="18"/>
              </w:rPr>
              <w:t>modD</w:t>
            </w:r>
          </w:p>
        </w:tc>
        <w:tc>
          <w:tcPr>
            <w:tcW w:w="2196" w:type="dxa"/>
          </w:tcPr>
          <w:p w14:paraId="62FE8E96" w14:textId="77777777" w:rsidR="005F1AD7" w:rsidRPr="00E32413" w:rsidRDefault="005F1AD7" w:rsidP="008C6B78">
            <w:pPr>
              <w:rPr>
                <w:sz w:val="18"/>
                <w:szCs w:val="18"/>
              </w:rPr>
            </w:pPr>
            <w:r w:rsidRPr="00E32413">
              <w:rPr>
                <w:sz w:val="18"/>
                <w:szCs w:val="18"/>
              </w:rPr>
              <w:t>Year:flag common smooth</w:t>
            </w:r>
          </w:p>
        </w:tc>
        <w:tc>
          <w:tcPr>
            <w:tcW w:w="1442" w:type="dxa"/>
          </w:tcPr>
          <w:p w14:paraId="5AB0EAA1" w14:textId="77777777" w:rsidR="005F1AD7" w:rsidRPr="00E32413" w:rsidRDefault="005F1AD7" w:rsidP="008C6B78">
            <w:pPr>
              <w:rPr>
                <w:sz w:val="18"/>
                <w:szCs w:val="18"/>
              </w:rPr>
            </w:pPr>
            <w:r w:rsidRPr="00E32413">
              <w:rPr>
                <w:sz w:val="18"/>
                <w:szCs w:val="18"/>
              </w:rPr>
              <w:t xml:space="preserve">SBEST 1x1 </w:t>
            </w:r>
          </w:p>
          <w:p w14:paraId="50261008" w14:textId="77777777" w:rsidR="005F1AD7" w:rsidRPr="00E32413" w:rsidRDefault="005F1AD7" w:rsidP="008C6B78">
            <w:pPr>
              <w:rPr>
                <w:sz w:val="18"/>
                <w:szCs w:val="18"/>
              </w:rPr>
            </w:pPr>
          </w:p>
        </w:tc>
        <w:tc>
          <w:tcPr>
            <w:tcW w:w="4442" w:type="dxa"/>
          </w:tcPr>
          <w:p w14:paraId="5F41F22C" w14:textId="77777777" w:rsidR="005F1AD7" w:rsidRPr="00E32413" w:rsidRDefault="005F1AD7" w:rsidP="008C6B78">
            <w:pPr>
              <w:rPr>
                <w:i/>
                <w:iCs/>
                <w:sz w:val="18"/>
                <w:szCs w:val="18"/>
              </w:rPr>
            </w:pPr>
            <w:r w:rsidRPr="00E32413">
              <w:rPr>
                <w:i/>
                <w:iCs/>
                <w:sz w:val="18"/>
                <w:szCs w:val="18"/>
              </w:rPr>
              <w:t>lond ~ s(yy,  flag, bs = ‘fs’) + s(mm, k = 6, bs ="cc") + set_type + oniF + s(latd, k=5)</w:t>
            </w:r>
          </w:p>
        </w:tc>
      </w:tr>
      <w:tr w:rsidR="005F1AD7" w:rsidRPr="00E32413" w14:paraId="561A4173" w14:textId="77777777" w:rsidTr="00E06190">
        <w:trPr>
          <w:trHeight w:val="379"/>
        </w:trPr>
        <w:tc>
          <w:tcPr>
            <w:tcW w:w="846" w:type="dxa"/>
          </w:tcPr>
          <w:p w14:paraId="60AF2E91" w14:textId="77777777" w:rsidR="005F1AD7" w:rsidRPr="00E32413" w:rsidRDefault="005F1AD7" w:rsidP="008C6B78">
            <w:pPr>
              <w:rPr>
                <w:b/>
                <w:bCs/>
                <w:sz w:val="18"/>
                <w:szCs w:val="18"/>
              </w:rPr>
            </w:pPr>
            <w:r w:rsidRPr="00E32413">
              <w:rPr>
                <w:b/>
                <w:bCs/>
                <w:sz w:val="18"/>
                <w:szCs w:val="18"/>
              </w:rPr>
              <w:t>modE</w:t>
            </w:r>
          </w:p>
        </w:tc>
        <w:tc>
          <w:tcPr>
            <w:tcW w:w="2196" w:type="dxa"/>
          </w:tcPr>
          <w:p w14:paraId="3B9A5D66" w14:textId="6471C16B" w:rsidR="005F1AD7" w:rsidRPr="00E32413" w:rsidRDefault="00934544" w:rsidP="008C6B78">
            <w:pPr>
              <w:rPr>
                <w:sz w:val="18"/>
                <w:szCs w:val="18"/>
              </w:rPr>
            </w:pPr>
            <w:r>
              <w:rPr>
                <w:sz w:val="18"/>
                <w:szCs w:val="18"/>
              </w:rPr>
              <w:t>modD logcpue</w:t>
            </w:r>
            <w:r w:rsidR="005F1AD7" w:rsidRPr="00E32413">
              <w:rPr>
                <w:sz w:val="18"/>
                <w:szCs w:val="18"/>
              </w:rPr>
              <w:t xml:space="preserve"> wts</w:t>
            </w:r>
          </w:p>
        </w:tc>
        <w:tc>
          <w:tcPr>
            <w:tcW w:w="1442" w:type="dxa"/>
          </w:tcPr>
          <w:p w14:paraId="2BFDDB09" w14:textId="77777777" w:rsidR="005F1AD7" w:rsidRPr="00E32413" w:rsidRDefault="005F1AD7" w:rsidP="008C6B78">
            <w:pPr>
              <w:rPr>
                <w:sz w:val="18"/>
                <w:szCs w:val="18"/>
              </w:rPr>
            </w:pPr>
            <w:r w:rsidRPr="00E32413">
              <w:rPr>
                <w:sz w:val="18"/>
                <w:szCs w:val="18"/>
              </w:rPr>
              <w:t xml:space="preserve">SBEST 1x1 </w:t>
            </w:r>
          </w:p>
          <w:p w14:paraId="44C8BEF6" w14:textId="77777777" w:rsidR="005F1AD7" w:rsidRPr="00E32413" w:rsidRDefault="005F1AD7" w:rsidP="008C6B78">
            <w:pPr>
              <w:rPr>
                <w:sz w:val="18"/>
                <w:szCs w:val="18"/>
              </w:rPr>
            </w:pPr>
          </w:p>
        </w:tc>
        <w:tc>
          <w:tcPr>
            <w:tcW w:w="4442" w:type="dxa"/>
          </w:tcPr>
          <w:p w14:paraId="6452C346" w14:textId="77777777" w:rsidR="005F1AD7" w:rsidRPr="00E32413" w:rsidRDefault="005F1AD7" w:rsidP="008C6B78">
            <w:pPr>
              <w:rPr>
                <w:i/>
                <w:iCs/>
                <w:sz w:val="18"/>
                <w:szCs w:val="18"/>
              </w:rPr>
            </w:pPr>
            <w:r w:rsidRPr="00E32413">
              <w:rPr>
                <w:i/>
                <w:iCs/>
                <w:sz w:val="18"/>
                <w:szCs w:val="18"/>
              </w:rPr>
              <w:t>lond ~ s(yy,  flag, bs = ‘fs’) + s(mm, k = 6, bs ="cc") + set_type + oniF + s(latd, k=5)</w:t>
            </w:r>
            <w:r>
              <w:rPr>
                <w:i/>
                <w:iCs/>
                <w:sz w:val="18"/>
                <w:szCs w:val="18"/>
              </w:rPr>
              <w:t>, weights = log(cpue)</w:t>
            </w:r>
          </w:p>
        </w:tc>
      </w:tr>
      <w:tr w:rsidR="005F1AD7" w:rsidRPr="00E32413" w14:paraId="7492C4AC" w14:textId="77777777" w:rsidTr="00677789">
        <w:trPr>
          <w:trHeight w:val="526"/>
        </w:trPr>
        <w:tc>
          <w:tcPr>
            <w:tcW w:w="846" w:type="dxa"/>
          </w:tcPr>
          <w:p w14:paraId="484DBDA1" w14:textId="77777777" w:rsidR="005F1AD7" w:rsidRPr="00E32413" w:rsidRDefault="005F1AD7" w:rsidP="008C6B78">
            <w:pPr>
              <w:rPr>
                <w:b/>
                <w:bCs/>
                <w:sz w:val="18"/>
                <w:szCs w:val="18"/>
              </w:rPr>
            </w:pPr>
            <w:r w:rsidRPr="00E32413">
              <w:rPr>
                <w:b/>
                <w:bCs/>
                <w:sz w:val="18"/>
                <w:szCs w:val="18"/>
              </w:rPr>
              <w:t>modF</w:t>
            </w:r>
          </w:p>
        </w:tc>
        <w:tc>
          <w:tcPr>
            <w:tcW w:w="2196" w:type="dxa"/>
          </w:tcPr>
          <w:p w14:paraId="6970B60F" w14:textId="01B978B6" w:rsidR="005F1AD7" w:rsidRPr="00E32413" w:rsidRDefault="00934544" w:rsidP="008C6B78">
            <w:pPr>
              <w:rPr>
                <w:sz w:val="18"/>
                <w:szCs w:val="18"/>
              </w:rPr>
            </w:pPr>
            <w:r>
              <w:rPr>
                <w:sz w:val="18"/>
                <w:szCs w:val="18"/>
              </w:rPr>
              <w:t>modD unassoc</w:t>
            </w:r>
            <w:r w:rsidR="00F31C6E">
              <w:rPr>
                <w:sz w:val="18"/>
                <w:szCs w:val="18"/>
              </w:rPr>
              <w:t>.</w:t>
            </w:r>
            <w:r>
              <w:rPr>
                <w:sz w:val="18"/>
                <w:szCs w:val="18"/>
              </w:rPr>
              <w:t xml:space="preserve"> sets only</w:t>
            </w:r>
          </w:p>
        </w:tc>
        <w:tc>
          <w:tcPr>
            <w:tcW w:w="1442" w:type="dxa"/>
          </w:tcPr>
          <w:p w14:paraId="7849367D" w14:textId="66775FA6" w:rsidR="005F1AD7" w:rsidRPr="00E32413" w:rsidRDefault="005F1AD7" w:rsidP="00677789">
            <w:pPr>
              <w:rPr>
                <w:sz w:val="18"/>
                <w:szCs w:val="18"/>
              </w:rPr>
            </w:pPr>
            <w:r w:rsidRPr="00E32413">
              <w:rPr>
                <w:sz w:val="18"/>
                <w:szCs w:val="18"/>
              </w:rPr>
              <w:t>SBEST 1x1 (</w:t>
            </w:r>
            <w:r w:rsidR="003A6E39">
              <w:rPr>
                <w:sz w:val="18"/>
                <w:szCs w:val="18"/>
              </w:rPr>
              <w:t>unassoc</w:t>
            </w:r>
            <w:r w:rsidR="00F31C6E">
              <w:rPr>
                <w:sz w:val="18"/>
                <w:szCs w:val="18"/>
              </w:rPr>
              <w:t>.</w:t>
            </w:r>
            <w:r w:rsidR="003A6E39">
              <w:rPr>
                <w:sz w:val="18"/>
                <w:szCs w:val="18"/>
              </w:rPr>
              <w:t xml:space="preserve"> sets</w:t>
            </w:r>
            <w:r w:rsidRPr="00E32413">
              <w:rPr>
                <w:sz w:val="18"/>
                <w:szCs w:val="18"/>
              </w:rPr>
              <w:t>)</w:t>
            </w:r>
          </w:p>
        </w:tc>
        <w:tc>
          <w:tcPr>
            <w:tcW w:w="4442" w:type="dxa"/>
          </w:tcPr>
          <w:p w14:paraId="2BBC5EEF" w14:textId="77777777" w:rsidR="005F1AD7" w:rsidRPr="00E32413" w:rsidRDefault="005F1AD7" w:rsidP="008C6B78">
            <w:pPr>
              <w:rPr>
                <w:i/>
                <w:iCs/>
                <w:sz w:val="18"/>
                <w:szCs w:val="18"/>
              </w:rPr>
            </w:pPr>
            <w:r w:rsidRPr="00E32413">
              <w:rPr>
                <w:i/>
                <w:iCs/>
                <w:sz w:val="18"/>
                <w:szCs w:val="18"/>
              </w:rPr>
              <w:t>lond ~ s(yy,  flag, bs = ‘fs’) + s(mm, k = 6, bs ="cc") + set_type + oniF + s(latd, k=5)</w:t>
            </w:r>
          </w:p>
        </w:tc>
      </w:tr>
      <w:tr w:rsidR="005F1AD7" w:rsidRPr="00E32413" w14:paraId="584F1EDF" w14:textId="77777777" w:rsidTr="00E06190">
        <w:trPr>
          <w:trHeight w:val="379"/>
        </w:trPr>
        <w:tc>
          <w:tcPr>
            <w:tcW w:w="846" w:type="dxa"/>
          </w:tcPr>
          <w:p w14:paraId="3D8FF01F" w14:textId="77777777" w:rsidR="005F1AD7" w:rsidRPr="00E32413" w:rsidRDefault="005F1AD7" w:rsidP="008C6B78">
            <w:pPr>
              <w:rPr>
                <w:b/>
                <w:bCs/>
                <w:sz w:val="18"/>
                <w:szCs w:val="18"/>
              </w:rPr>
            </w:pPr>
            <w:r w:rsidRPr="00E32413">
              <w:rPr>
                <w:b/>
                <w:bCs/>
                <w:sz w:val="18"/>
                <w:szCs w:val="18"/>
              </w:rPr>
              <w:t>modG</w:t>
            </w:r>
          </w:p>
        </w:tc>
        <w:tc>
          <w:tcPr>
            <w:tcW w:w="2196" w:type="dxa"/>
          </w:tcPr>
          <w:p w14:paraId="55FBB5FE" w14:textId="3FDCA3C8" w:rsidR="005F1AD7" w:rsidRPr="00E32413" w:rsidRDefault="00934544" w:rsidP="008C6B78">
            <w:pPr>
              <w:rPr>
                <w:sz w:val="18"/>
                <w:szCs w:val="18"/>
              </w:rPr>
            </w:pPr>
            <w:r>
              <w:rPr>
                <w:sz w:val="18"/>
                <w:szCs w:val="18"/>
              </w:rPr>
              <w:t>modD logbook data</w:t>
            </w:r>
          </w:p>
        </w:tc>
        <w:tc>
          <w:tcPr>
            <w:tcW w:w="1442" w:type="dxa"/>
          </w:tcPr>
          <w:p w14:paraId="3481BE38" w14:textId="77777777" w:rsidR="005F1AD7" w:rsidRPr="00E32413" w:rsidRDefault="005F1AD7" w:rsidP="008C6B78">
            <w:pPr>
              <w:rPr>
                <w:sz w:val="18"/>
                <w:szCs w:val="18"/>
              </w:rPr>
            </w:pPr>
            <w:r w:rsidRPr="00E32413">
              <w:rPr>
                <w:sz w:val="18"/>
                <w:szCs w:val="18"/>
              </w:rPr>
              <w:t>Logbook</w:t>
            </w:r>
          </w:p>
          <w:p w14:paraId="706B483A" w14:textId="77777777" w:rsidR="005F1AD7" w:rsidRPr="00E32413" w:rsidRDefault="005F1AD7" w:rsidP="008C6B78">
            <w:pPr>
              <w:rPr>
                <w:sz w:val="18"/>
                <w:szCs w:val="18"/>
              </w:rPr>
            </w:pPr>
          </w:p>
        </w:tc>
        <w:tc>
          <w:tcPr>
            <w:tcW w:w="4442" w:type="dxa"/>
          </w:tcPr>
          <w:p w14:paraId="5EBEC9C3" w14:textId="77777777" w:rsidR="005F1AD7" w:rsidRPr="00E32413" w:rsidRDefault="005F1AD7" w:rsidP="008C6B78">
            <w:pPr>
              <w:rPr>
                <w:i/>
                <w:iCs/>
                <w:sz w:val="18"/>
                <w:szCs w:val="18"/>
              </w:rPr>
            </w:pPr>
            <w:r w:rsidRPr="00E32413">
              <w:rPr>
                <w:i/>
                <w:iCs/>
                <w:sz w:val="18"/>
                <w:szCs w:val="18"/>
              </w:rPr>
              <w:t>lond ~ s(yy,  flag, bs = ‘fs’) + s(mm, k = 6, bs ="cc") + set_type + oniF + s(latd, k=5)</w:t>
            </w:r>
          </w:p>
        </w:tc>
      </w:tr>
    </w:tbl>
    <w:p w14:paraId="1E78A5D4" w14:textId="77777777" w:rsidR="005F1AD7" w:rsidRPr="00C233B0" w:rsidRDefault="005F1AD7" w:rsidP="00EC1B2F">
      <w:pPr>
        <w:rPr>
          <w:b/>
          <w:bCs/>
        </w:rPr>
      </w:pPr>
    </w:p>
    <w:p w14:paraId="02BFFBED" w14:textId="77777777" w:rsidR="00BC48E1" w:rsidRDefault="00BC48E1" w:rsidP="00D350F6">
      <w:pPr>
        <w:ind w:firstLine="720"/>
        <w:rPr>
          <w:b/>
          <w:bCs/>
        </w:rPr>
      </w:pPr>
    </w:p>
    <w:p w14:paraId="4DFE6586" w14:textId="77777777" w:rsidR="00BC48E1" w:rsidRDefault="00BC48E1" w:rsidP="00D350F6">
      <w:pPr>
        <w:ind w:firstLine="720"/>
        <w:rPr>
          <w:b/>
          <w:bCs/>
        </w:rPr>
      </w:pPr>
    </w:p>
    <w:p w14:paraId="082B3B83" w14:textId="77777777" w:rsidR="00677789" w:rsidRDefault="00677789" w:rsidP="00D350F6">
      <w:pPr>
        <w:ind w:firstLine="720"/>
        <w:rPr>
          <w:b/>
          <w:bCs/>
        </w:rPr>
      </w:pPr>
    </w:p>
    <w:p w14:paraId="43714F34" w14:textId="77777777" w:rsidR="00BC48E1" w:rsidRDefault="00BC48E1" w:rsidP="00D350F6">
      <w:pPr>
        <w:ind w:firstLine="720"/>
        <w:rPr>
          <w:b/>
          <w:bCs/>
        </w:rPr>
      </w:pPr>
    </w:p>
    <w:p w14:paraId="562522B0" w14:textId="730F53BE" w:rsidR="004008EE" w:rsidRPr="00C233B0" w:rsidRDefault="00B26473" w:rsidP="00EF65F2">
      <w:pPr>
        <w:pStyle w:val="Heading2"/>
      </w:pPr>
      <w:bookmarkStart w:id="32" w:name="_Toc202270036"/>
      <w:r w:rsidRPr="00C233B0">
        <w:t>Results</w:t>
      </w:r>
      <w:bookmarkEnd w:id="32"/>
    </w:p>
    <w:p w14:paraId="289EA314" w14:textId="0EA0C22E" w:rsidR="00C76A27" w:rsidRPr="00C233B0" w:rsidRDefault="00BC48E1" w:rsidP="00B26473">
      <w:r>
        <w:rPr>
          <w:noProof/>
        </w:rPr>
        <mc:AlternateContent>
          <mc:Choice Requires="wpg">
            <w:drawing>
              <wp:anchor distT="0" distB="0" distL="114300" distR="114300" simplePos="0" relativeHeight="251721728" behindDoc="0" locked="0" layoutInCell="1" allowOverlap="1" wp14:anchorId="520BF356" wp14:editId="070E8E53">
                <wp:simplePos x="0" y="0"/>
                <wp:positionH relativeFrom="column">
                  <wp:posOffset>330500</wp:posOffset>
                </wp:positionH>
                <wp:positionV relativeFrom="paragraph">
                  <wp:posOffset>1241125</wp:posOffset>
                </wp:positionV>
                <wp:extent cx="5200650" cy="2946975"/>
                <wp:effectExtent l="0" t="0" r="0" b="6350"/>
                <wp:wrapTopAndBottom/>
                <wp:docPr id="1076895239" name="Group 3"/>
                <wp:cNvGraphicFramePr/>
                <a:graphic xmlns:a="http://schemas.openxmlformats.org/drawingml/2006/main">
                  <a:graphicData uri="http://schemas.microsoft.com/office/word/2010/wordprocessingGroup">
                    <wpg:wgp>
                      <wpg:cNvGrpSpPr/>
                      <wpg:grpSpPr>
                        <a:xfrm>
                          <a:off x="0" y="0"/>
                          <a:ext cx="5200650" cy="2946975"/>
                          <a:chOff x="66675" y="0"/>
                          <a:chExt cx="5200650" cy="2947116"/>
                        </a:xfrm>
                      </wpg:grpSpPr>
                      <pic:pic xmlns:pic="http://schemas.openxmlformats.org/drawingml/2006/picture">
                        <pic:nvPicPr>
                          <pic:cNvPr id="1285432224" name="Picture 2" descr="A table with numbers and letters&#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05519" y="358712"/>
                            <a:ext cx="4364966" cy="2588404"/>
                          </a:xfrm>
                          <a:prstGeom prst="rect">
                            <a:avLst/>
                          </a:prstGeom>
                        </pic:spPr>
                      </pic:pic>
                      <wps:wsp>
                        <wps:cNvPr id="1281619601" name="Text Box 2"/>
                        <wps:cNvSpPr txBox="1">
                          <a:spLocks noChangeArrowheads="1"/>
                        </wps:cNvSpPr>
                        <wps:spPr bwMode="auto">
                          <a:xfrm>
                            <a:off x="66675" y="0"/>
                            <a:ext cx="5200650" cy="409575"/>
                          </a:xfrm>
                          <a:prstGeom prst="rect">
                            <a:avLst/>
                          </a:prstGeom>
                          <a:solidFill>
                            <a:srgbClr val="FFFFFF"/>
                          </a:solidFill>
                          <a:ln w="9525">
                            <a:noFill/>
                            <a:miter lim="800000"/>
                            <a:headEnd/>
                            <a:tailEnd/>
                          </a:ln>
                        </wps:spPr>
                        <wps:txbx>
                          <w:txbxContent>
                            <w:p w14:paraId="15EC1ECC" w14:textId="5CF78CA4" w:rsidR="00BC48E1" w:rsidRPr="00383A61" w:rsidRDefault="00BC48E1" w:rsidP="00BC48E1">
                              <w:pPr>
                                <w:pStyle w:val="Caption"/>
                                <w:rPr>
                                  <w:noProof/>
                                </w:rPr>
                              </w:pPr>
                              <w:bookmarkStart w:id="33" w:name="_Ref201848549"/>
                              <w:r w:rsidRPr="00383A61">
                                <w:t xml:space="preserve">Table </w:t>
                              </w:r>
                              <w:r w:rsidRPr="00383A61">
                                <w:fldChar w:fldCharType="begin"/>
                              </w:r>
                              <w:r w:rsidRPr="00383A61">
                                <w:instrText xml:space="preserve"> SEQ Table \* ARABIC </w:instrText>
                              </w:r>
                              <w:r w:rsidRPr="00383A61">
                                <w:fldChar w:fldCharType="separate"/>
                              </w:r>
                              <w:r w:rsidRPr="00383A61">
                                <w:rPr>
                                  <w:noProof/>
                                </w:rPr>
                                <w:t>3</w:t>
                              </w:r>
                              <w:r w:rsidRPr="00383A61">
                                <w:fldChar w:fldCharType="end"/>
                              </w:r>
                              <w:bookmarkEnd w:id="33"/>
                              <w:r w:rsidRPr="00383A61">
                                <w:rPr>
                                  <w:noProof/>
                                </w:rPr>
                                <w:t xml:space="preserve">: Evaluation statistics of generalised additive models </w:t>
                              </w:r>
                              <w:r w:rsidRPr="00383A61">
                                <w:t>applied to determine shifts in the longitudinal position of WCPFC tuna purse seine fishery over time.</w:t>
                              </w:r>
                            </w:p>
                            <w:p w14:paraId="1E663148" w14:textId="77777777" w:rsidR="00BC48E1" w:rsidRDefault="00BC48E1" w:rsidP="00BC48E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20BF356" id="Group 3" o:spid="_x0000_s1045" style="position:absolute;left:0;text-align:left;margin-left:26pt;margin-top:97.75pt;width:409.5pt;height:232.05pt;z-index:251721728;mso-width-relative:margin;mso-height-relative:margin" coordorigin="666" coordsize="52006,2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">
                <v:shape id="Picture 2" o:spid="_x0000_s1046" type="#_x0000_t75" alt="A table with numbers and letters&#10;&#10;AI-generated content may be incorrect." style="position:absolute;left:3055;top:3587;width:43649;height:25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">
                  <v:imagedata r:id="rId26" o:title="A table with numbers and letters&#10;&#10;AI-generated content may be incorrect"/>
                </v:shape>
                <v:shape id="Text Box 2" o:spid="_x0000_s1047" type="#_x0000_t202" style="position:absolute;left:666;width:5200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" stroked="f">
                  <v:textbox>
                    <w:txbxContent>
                      <w:p w14:paraId="15EC1ECC" w14:textId="5CF78CA4" w:rsidR="00BC48E1" w:rsidRPr="00383A61" w:rsidRDefault="00BC48E1" w:rsidP="00BC48E1">
                        <w:pPr>
                          <w:pStyle w:val="Caption"/>
                          <w:rPr>
                            <w:noProof/>
                          </w:rPr>
                        </w:pPr>
                        <w:bookmarkStart w:id="34" w:name="_Ref201848549"/>
                        <w:r w:rsidRPr="00383A61">
                          <w:t xml:space="preserve">Table </w:t>
                        </w:r>
                        <w:r w:rsidRPr="00383A61">
                          <w:fldChar w:fldCharType="begin"/>
                        </w:r>
                        <w:r w:rsidRPr="00383A61">
                          <w:instrText xml:space="preserve"> SEQ Table \* ARABIC </w:instrText>
                        </w:r>
                        <w:r w:rsidRPr="00383A61">
                          <w:fldChar w:fldCharType="separate"/>
                        </w:r>
                        <w:r w:rsidRPr="00383A61">
                          <w:rPr>
                            <w:noProof/>
                          </w:rPr>
                          <w:t>3</w:t>
                        </w:r>
                        <w:r w:rsidRPr="00383A61">
                          <w:fldChar w:fldCharType="end"/>
                        </w:r>
                        <w:bookmarkEnd w:id="34"/>
                        <w:r w:rsidRPr="00383A61">
                          <w:rPr>
                            <w:noProof/>
                          </w:rPr>
                          <w:t xml:space="preserve">: Evaluation statistics of generalised additive models </w:t>
                        </w:r>
                        <w:r w:rsidRPr="00383A61">
                          <w:t>applied to determine shifts in the longitudinal position of WCPFC tuna purse seine fishery over time.</w:t>
                        </w:r>
                      </w:p>
                      <w:p w14:paraId="1E663148" w14:textId="77777777" w:rsidR="00BC48E1" w:rsidRDefault="00BC48E1" w:rsidP="00BC48E1"/>
                    </w:txbxContent>
                  </v:textbox>
                </v:shape>
                <w10:wrap type="topAndBottom"/>
              </v:group>
            </w:pict>
          </mc:Fallback>
        </mc:AlternateContent>
      </w:r>
      <w:r w:rsidR="00B26473" w:rsidRPr="00C233B0">
        <w:t xml:space="preserve">Model performances are summarised in </w:t>
      </w:r>
      <w:r w:rsidR="002F0B35">
        <w:fldChar w:fldCharType="begin"/>
      </w:r>
      <w:r w:rsidR="002F0B35">
        <w:instrText xml:space="preserve"> REF _Ref201848549 \h </w:instrText>
      </w:r>
      <w:r w:rsidR="002F0B35">
        <w:fldChar w:fldCharType="separate"/>
      </w:r>
      <w:r w:rsidR="002F0B35" w:rsidRPr="00383A61">
        <w:t xml:space="preserve">Table </w:t>
      </w:r>
      <w:r w:rsidR="002F0B35" w:rsidRPr="00383A61">
        <w:rPr>
          <w:noProof/>
        </w:rPr>
        <w:t>3</w:t>
      </w:r>
      <w:r w:rsidR="002F0B35">
        <w:fldChar w:fldCharType="end"/>
      </w:r>
      <w:r w:rsidR="00B26473" w:rsidRPr="00C233B0">
        <w:t xml:space="preserve">. Overall, </w:t>
      </w:r>
      <w:r w:rsidR="00F15FB6" w:rsidRPr="00C233B0">
        <w:t xml:space="preserve">all models provided relatively stable and consistent trends across the year effect and variable responses. </w:t>
      </w:r>
      <w:r w:rsidR="00B26473" w:rsidRPr="00C233B0">
        <w:t xml:space="preserve">model </w:t>
      </w:r>
      <w:r w:rsidR="003B4025" w:rsidRPr="00C233B0">
        <w:t>D using a year:flag common interaction term</w:t>
      </w:r>
      <w:r w:rsidR="00B26473" w:rsidRPr="00C233B0">
        <w:t xml:space="preserve"> perfor</w:t>
      </w:r>
      <w:r w:rsidR="00A1758E" w:rsidRPr="00C233B0">
        <w:t>med best</w:t>
      </w:r>
      <w:r w:rsidR="0074401E" w:rsidRPr="00C233B0">
        <w:t xml:space="preserve"> with the lowest overall AIC across the four models that used the same input dataset, and the most deviance explained with 52.8%</w:t>
      </w:r>
      <w:r w:rsidR="00A1758E" w:rsidRPr="00C233B0">
        <w:t xml:space="preserve">. </w:t>
      </w:r>
      <w:r w:rsidR="00046DA8" w:rsidRPr="00C233B0">
        <w:t xml:space="preserve"> Similar model results were achieved using</w:t>
      </w:r>
      <w:r w:rsidR="00854E4A" w:rsidRPr="00C233B0">
        <w:t xml:space="preserve"> log </w:t>
      </w:r>
      <w:r w:rsidR="00854E4A">
        <w:t xml:space="preserve">CPUE </w:t>
      </w:r>
      <w:r w:rsidR="00854E4A" w:rsidRPr="00C233B0">
        <w:t xml:space="preserve">weights </w:t>
      </w:r>
      <w:r w:rsidR="00854E4A">
        <w:t xml:space="preserve">(modE), </w:t>
      </w:r>
      <w:r w:rsidR="00046DA8" w:rsidRPr="00C233B0">
        <w:t>when running the model with unassociated</w:t>
      </w:r>
      <w:r w:rsidR="00FF32A5">
        <w:t xml:space="preserve"> sets</w:t>
      </w:r>
      <w:r w:rsidR="00046DA8" w:rsidRPr="00C233B0">
        <w:t xml:space="preserve"> only</w:t>
      </w:r>
      <w:r w:rsidR="00C75331">
        <w:t xml:space="preserve"> (modF), and with logbook data (modG)</w:t>
      </w:r>
      <w:r w:rsidR="00046DA8" w:rsidRPr="00C233B0">
        <w:t xml:space="preserve"> (</w:t>
      </w:r>
      <w:r w:rsidR="002F0B35">
        <w:fldChar w:fldCharType="begin"/>
      </w:r>
      <w:r w:rsidR="002F0B35">
        <w:instrText xml:space="preserve"> REF _Ref201848549 \h </w:instrText>
      </w:r>
      <w:r w:rsidR="002F0B35">
        <w:fldChar w:fldCharType="separate"/>
      </w:r>
      <w:r w:rsidR="002F0B35" w:rsidRPr="00383A61">
        <w:t xml:space="preserve">Table </w:t>
      </w:r>
      <w:r w:rsidR="002F0B35" w:rsidRPr="00383A61">
        <w:rPr>
          <w:noProof/>
        </w:rPr>
        <w:t>3</w:t>
      </w:r>
      <w:r w:rsidR="002F0B35">
        <w:fldChar w:fldCharType="end"/>
      </w:r>
      <w:r w:rsidR="00046DA8" w:rsidRPr="00C233B0">
        <w:t>).</w:t>
      </w:r>
    </w:p>
    <w:p w14:paraId="6D70B6C1" w14:textId="647C6C54" w:rsidR="004539A9" w:rsidRDefault="004539A9" w:rsidP="00B26473">
      <w:r>
        <w:lastRenderedPageBreak/>
        <w:t xml:space="preserve">Modelling outputs provide an improved, standardised index of predicted longitude over time in comparison to unstandardised </w:t>
      </w:r>
      <w:r w:rsidR="00D6047E">
        <w:t>outputs from the data (</w:t>
      </w:r>
      <w:r w:rsidR="00D6047E">
        <w:fldChar w:fldCharType="begin"/>
      </w:r>
      <w:r w:rsidR="00D6047E">
        <w:instrText xml:space="preserve"> REF _Ref201849779 \h </w:instrText>
      </w:r>
      <w:r w:rsidR="00D6047E">
        <w:fldChar w:fldCharType="separate"/>
      </w:r>
      <w:r w:rsidR="00FE58F8">
        <w:t xml:space="preserve">Figure </w:t>
      </w:r>
      <w:r w:rsidR="00FE58F8">
        <w:rPr>
          <w:noProof/>
        </w:rPr>
        <w:t>9</w:t>
      </w:r>
      <w:r w:rsidR="00D6047E">
        <w:fldChar w:fldCharType="end"/>
      </w:r>
      <w:r w:rsidR="00D6047E">
        <w:t>). This show</w:t>
      </w:r>
      <w:r w:rsidR="00334522">
        <w:t>s</w:t>
      </w:r>
      <w:r w:rsidR="00D6047E">
        <w:t xml:space="preserve"> </w:t>
      </w:r>
      <w:r w:rsidR="00F03BEE">
        <w:t xml:space="preserve">an index fluctuating over time, with evidence </w:t>
      </w:r>
      <w:r w:rsidR="00720C7F">
        <w:t xml:space="preserve">of </w:t>
      </w:r>
      <w:r w:rsidR="00F03BEE">
        <w:t xml:space="preserve">a shift eastwards </w:t>
      </w:r>
      <w:r w:rsidR="007E4D9D">
        <w:t xml:space="preserve">from approximately 2005 onwards. </w:t>
      </w:r>
      <w:r w:rsidR="00720C7F">
        <w:t xml:space="preserve">Compared to the mean annual longitude from the data as the unstandardised index, </w:t>
      </w:r>
      <w:r w:rsidR="00447809">
        <w:t>it is apparent that the effects of other variables such as ENSO events and set type have bee</w:t>
      </w:r>
      <w:r w:rsidR="000E000D">
        <w:t xml:space="preserve">n </w:t>
      </w:r>
      <w:r w:rsidR="0028289A">
        <w:t>reduced</w:t>
      </w:r>
      <w:r w:rsidR="00334522">
        <w:t>,</w:t>
      </w:r>
      <w:r w:rsidR="000E000D">
        <w:t xml:space="preserve"> providing an improved index.</w:t>
      </w:r>
    </w:p>
    <w:p w14:paraId="0079FBB7" w14:textId="537DD01F" w:rsidR="00B26473" w:rsidRPr="00C233B0" w:rsidRDefault="00046DA8" w:rsidP="00B26473">
      <w:r w:rsidRPr="00C233B0">
        <w:t xml:space="preserve">Model D used a </w:t>
      </w:r>
      <w:r w:rsidR="007B068F" w:rsidRPr="00C233B0">
        <w:t>common interaction term between year and flag</w:t>
      </w:r>
      <w:r w:rsidR="0028289A">
        <w:t xml:space="preserve"> (</w:t>
      </w:r>
      <w:r w:rsidR="0028289A">
        <w:fldChar w:fldCharType="begin"/>
      </w:r>
      <w:r w:rsidR="0028289A">
        <w:instrText xml:space="preserve"> REF _Ref201914689 \h </w:instrText>
      </w:r>
      <w:r w:rsidR="0028289A">
        <w:fldChar w:fldCharType="separate"/>
      </w:r>
      <w:r w:rsidR="00FE58F8">
        <w:t xml:space="preserve">Figure </w:t>
      </w:r>
      <w:r w:rsidR="00FE58F8">
        <w:rPr>
          <w:noProof/>
        </w:rPr>
        <w:t>8</w:t>
      </w:r>
      <w:r w:rsidR="0028289A">
        <w:fldChar w:fldCharType="end"/>
      </w:r>
      <w:r w:rsidR="0028289A">
        <w:t>)</w:t>
      </w:r>
      <w:r w:rsidR="007B068F" w:rsidRPr="00C233B0">
        <w:t xml:space="preserve">. </w:t>
      </w:r>
      <w:r w:rsidRPr="00C233B0">
        <w:t>This interaction term allowed the model to flexibly fit to flags which can have different operating behaviours within and across years</w:t>
      </w:r>
      <w:r w:rsidR="00C233B0">
        <w:t>,</w:t>
      </w:r>
      <w:r w:rsidRPr="00C233B0">
        <w:t xml:space="preserve"> but </w:t>
      </w:r>
      <w:r w:rsidR="00C233B0">
        <w:t>assum</w:t>
      </w:r>
      <w:r w:rsidR="004D1DB1">
        <w:t xml:space="preserve">es </w:t>
      </w:r>
      <w:r w:rsidRPr="00C233B0">
        <w:t>a common underlying trend</w:t>
      </w:r>
      <w:r w:rsidR="00C233B0">
        <w:t xml:space="preserve"> across years</w:t>
      </w:r>
      <w:r w:rsidRPr="00C233B0">
        <w:t xml:space="preserve"> </w:t>
      </w:r>
      <w:r w:rsidR="004D1DB1">
        <w:t>between the flags</w:t>
      </w:r>
      <w:r w:rsidRPr="00C233B0">
        <w:t>.</w:t>
      </w:r>
      <w:r w:rsidR="00C233B0">
        <w:t xml:space="preserve"> </w:t>
      </w:r>
      <w:r w:rsidR="00DE44D3" w:rsidRPr="00C233B0">
        <w:t>There were two</w:t>
      </w:r>
      <w:r w:rsidR="00C76A27" w:rsidRPr="00C233B0">
        <w:t xml:space="preserve"> prominent</w:t>
      </w:r>
      <w:r w:rsidR="00DE44D3" w:rsidRPr="00C233B0">
        <w:t xml:space="preserve"> ‘modes’ identified across year and flag, with one group of flags (</w:t>
      </w:r>
      <w:r w:rsidR="004D3AD6" w:rsidRPr="00C233B0">
        <w:t>Kiribati, Korea, Taiwan, United State of America, Vanuatu</w:t>
      </w:r>
      <w:r w:rsidR="00DE44D3" w:rsidRPr="00C233B0">
        <w:t>) show</w:t>
      </w:r>
      <w:r w:rsidR="00C76A27" w:rsidRPr="00C233B0">
        <w:t>ing</w:t>
      </w:r>
      <w:r w:rsidR="00DE44D3" w:rsidRPr="00C233B0">
        <w:t xml:space="preserve"> a</w:t>
      </w:r>
      <w:r w:rsidR="00DC7FB7" w:rsidRPr="00C233B0">
        <w:t xml:space="preserve"> </w:t>
      </w:r>
      <w:r w:rsidR="003B6F61" w:rsidRPr="00C233B0">
        <w:t>trend eastwards which largely consisted of distant water fleets that are wide ranging and can flexibly move throughout the convention are</w:t>
      </w:r>
      <w:r w:rsidR="00D64B1C" w:rsidRPr="00C233B0">
        <w:t xml:space="preserve">a. A second group of flags </w:t>
      </w:r>
      <w:r w:rsidR="004D3AD6" w:rsidRPr="00C233B0">
        <w:t>(Federated States of Micronesia, Japan, Papua New Guinea, Philippines, Solomon Islands)</w:t>
      </w:r>
      <w:r w:rsidR="000E3966" w:rsidRPr="00C233B0">
        <w:t xml:space="preserve"> </w:t>
      </w:r>
      <w:r w:rsidR="00D64B1C" w:rsidRPr="00C233B0">
        <w:t xml:space="preserve">did not show this same trend eastwards and consisted of PICT flags, Japan which </w:t>
      </w:r>
      <w:r w:rsidR="00681635" w:rsidRPr="00C233B0">
        <w:t>generally fishes a similar area each year, and the Philippines which focuses on the high seas pockets.</w:t>
      </w:r>
      <w:r w:rsidR="00C76A27" w:rsidRPr="00C233B0">
        <w:t xml:space="preserve"> </w:t>
      </w:r>
      <w:r w:rsidR="003B7472" w:rsidRPr="00C233B0">
        <w:t xml:space="preserve">Greater uncertainty in the smooths </w:t>
      </w:r>
      <w:r w:rsidR="007B068F" w:rsidRPr="00C233B0">
        <w:t>w</w:t>
      </w:r>
      <w:r w:rsidR="00A66AF1">
        <w:t>ere</w:t>
      </w:r>
      <w:r w:rsidR="003B7472" w:rsidRPr="00C233B0">
        <w:t xml:space="preserve"> apparent in early and late years of the timeseries where less data were present for certain flags including Vanuatu and </w:t>
      </w:r>
      <w:r w:rsidR="00431D11" w:rsidRPr="00C233B0">
        <w:t xml:space="preserve">Kiribati in </w:t>
      </w:r>
      <w:r w:rsidR="00A66AF1">
        <w:t>early years</w:t>
      </w:r>
      <w:r w:rsidR="00431D11" w:rsidRPr="00C233B0">
        <w:t>, and Philippines in recent years.</w:t>
      </w:r>
    </w:p>
    <w:p w14:paraId="3598112C" w14:textId="1A79DED4" w:rsidR="004008EE" w:rsidRPr="00C233B0" w:rsidRDefault="00BC48E1" w:rsidP="006511BF">
      <w:r>
        <w:rPr>
          <w:noProof/>
        </w:rPr>
        <w:lastRenderedPageBreak/>
        <mc:AlternateContent>
          <mc:Choice Requires="wpg">
            <w:drawing>
              <wp:anchor distT="0" distB="0" distL="114300" distR="114300" simplePos="0" relativeHeight="251725824" behindDoc="0" locked="0" layoutInCell="1" allowOverlap="1" wp14:anchorId="1B00469B" wp14:editId="128C4792">
                <wp:simplePos x="0" y="0"/>
                <wp:positionH relativeFrom="margin">
                  <wp:posOffset>155275</wp:posOffset>
                </wp:positionH>
                <wp:positionV relativeFrom="paragraph">
                  <wp:posOffset>3502324</wp:posOffset>
                </wp:positionV>
                <wp:extent cx="5419123" cy="3455957"/>
                <wp:effectExtent l="0" t="0" r="0" b="0"/>
                <wp:wrapTopAndBottom/>
                <wp:docPr id="417372705" name="Group 5"/>
                <wp:cNvGraphicFramePr/>
                <a:graphic xmlns:a="http://schemas.openxmlformats.org/drawingml/2006/main">
                  <a:graphicData uri="http://schemas.microsoft.com/office/word/2010/wordprocessingGroup">
                    <wpg:wgp>
                      <wpg:cNvGrpSpPr/>
                      <wpg:grpSpPr>
                        <a:xfrm>
                          <a:off x="0" y="0"/>
                          <a:ext cx="5419123" cy="3455957"/>
                          <a:chOff x="311632" y="-25879"/>
                          <a:chExt cx="5419725" cy="3455957"/>
                        </a:xfrm>
                      </wpg:grpSpPr>
                      <wps:wsp>
                        <wps:cNvPr id="217" name="Text Box 2"/>
                        <wps:cNvSpPr txBox="1">
                          <a:spLocks noChangeArrowheads="1"/>
                        </wps:cNvSpPr>
                        <wps:spPr bwMode="auto">
                          <a:xfrm>
                            <a:off x="311632" y="2963353"/>
                            <a:ext cx="5419725" cy="466725"/>
                          </a:xfrm>
                          <a:prstGeom prst="rect">
                            <a:avLst/>
                          </a:prstGeom>
                          <a:solidFill>
                            <a:srgbClr val="FFFFFF"/>
                          </a:solidFill>
                          <a:ln w="9525">
                            <a:noFill/>
                            <a:miter lim="800000"/>
                            <a:headEnd/>
                            <a:tailEnd/>
                          </a:ln>
                        </wps:spPr>
                        <wps:txbx>
                          <w:txbxContent>
                            <w:p w14:paraId="444EE5D0" w14:textId="3C0292A1" w:rsidR="00BC48E1" w:rsidRDefault="00BC48E1" w:rsidP="00BC48E1">
                              <w:pPr>
                                <w:pStyle w:val="Caption"/>
                              </w:pPr>
                              <w:bookmarkStart w:id="35" w:name="_Ref201914689"/>
                              <w:bookmarkStart w:id="36" w:name="_Ref201849009"/>
                              <w:r>
                                <w:t xml:space="preserve">Figure </w:t>
                              </w:r>
                              <w:r>
                                <w:fldChar w:fldCharType="begin"/>
                              </w:r>
                              <w:r>
                                <w:instrText xml:space="preserve"> SEQ Figure \* ARABIC </w:instrText>
                              </w:r>
                              <w:r>
                                <w:fldChar w:fldCharType="separate"/>
                              </w:r>
                              <w:r w:rsidR="00104FDB">
                                <w:rPr>
                                  <w:noProof/>
                                </w:rPr>
                                <w:t>8</w:t>
                              </w:r>
                              <w:r>
                                <w:fldChar w:fldCharType="end"/>
                              </w:r>
                              <w:bookmarkEnd w:id="35"/>
                              <w:r>
                                <w:t>: Year:flag common interaction smooths from model D split into flags that seem to show an eastward trend over time, and those where longitude has remained steady over time.</w:t>
                              </w:r>
                              <w:bookmarkEnd w:id="36"/>
                            </w:p>
                            <w:p w14:paraId="21D33521" w14:textId="77777777" w:rsidR="00BC48E1" w:rsidRDefault="00BC48E1" w:rsidP="00BC48E1"/>
                          </w:txbxContent>
                        </wps:txbx>
                        <wps:bodyPr rot="0" vert="horz" wrap="square" lIns="91440" tIns="45720" rIns="91440" bIns="45720" anchor="t" anchorCtr="0">
                          <a:noAutofit/>
                        </wps:bodyPr>
                      </wps:wsp>
                      <pic:pic xmlns:pic="http://schemas.openxmlformats.org/drawingml/2006/picture">
                        <pic:nvPicPr>
                          <pic:cNvPr id="808521354" name="Picture 4" descr="A graph of different colored lines&#10;&#10;AI-generated content may be incorrect."/>
                          <pic:cNvPicPr>
                            <a:picLocks noChangeAspect="1"/>
                          </pic:cNvPicPr>
                        </pic:nvPicPr>
                        <pic:blipFill rotWithShape="1">
                          <a:blip r:embed="rId27" cstate="print">
                            <a:extLst>
                              <a:ext uri="{28A0092B-C50C-407E-A947-70E740481C1C}">
                                <a14:useLocalDpi xmlns:a14="http://schemas.microsoft.com/office/drawing/2010/main" val="0"/>
                              </a:ext>
                            </a:extLst>
                          </a:blip>
                          <a:srcRect l="8065" r="7420"/>
                          <a:stretch/>
                        </pic:blipFill>
                        <pic:spPr>
                          <a:xfrm>
                            <a:off x="767837" y="-25879"/>
                            <a:ext cx="4520193" cy="30125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00469B" id="Group 5" o:spid="_x0000_s1048" style="position:absolute;left:0;text-align:left;margin-left:12.25pt;margin-top:275.75pt;width:426.7pt;height:272.1pt;z-index:251725824;mso-position-horizontal-relative:margin;mso-width-relative:margin;mso-height-relative:margin" coordorigin="3116,-258" coordsize="54197,3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">
                <v:shape id="Text Box 2" o:spid="_x0000_s1049" type="#_x0000_t202" style="position:absolute;left:3116;top:29633;width:541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44EE5D0" w14:textId="3C0292A1" w:rsidR="00BC48E1" w:rsidRDefault="00BC48E1" w:rsidP="00BC48E1">
                        <w:pPr>
                          <w:pStyle w:val="Caption"/>
                        </w:pPr>
                        <w:bookmarkStart w:id="37" w:name="_Ref201914689"/>
                        <w:bookmarkStart w:id="38" w:name="_Ref201849009"/>
                        <w:r>
                          <w:t xml:space="preserve">Figure </w:t>
                        </w:r>
                        <w:r>
                          <w:fldChar w:fldCharType="begin"/>
                        </w:r>
                        <w:r>
                          <w:instrText xml:space="preserve"> SEQ Figure \* ARABIC </w:instrText>
                        </w:r>
                        <w:r>
                          <w:fldChar w:fldCharType="separate"/>
                        </w:r>
                        <w:r w:rsidR="00104FDB">
                          <w:rPr>
                            <w:noProof/>
                          </w:rPr>
                          <w:t>8</w:t>
                        </w:r>
                        <w:r>
                          <w:fldChar w:fldCharType="end"/>
                        </w:r>
                        <w:bookmarkEnd w:id="37"/>
                        <w:r>
                          <w:t>: Year:flag common interaction smooths from model D split into flags that seem to show an eastward trend over time, and those where longitude has remained steady over time.</w:t>
                        </w:r>
                        <w:bookmarkEnd w:id="38"/>
                      </w:p>
                      <w:p w14:paraId="21D33521" w14:textId="77777777" w:rsidR="00BC48E1" w:rsidRDefault="00BC48E1" w:rsidP="00BC48E1"/>
                    </w:txbxContent>
                  </v:textbox>
                </v:shape>
                <v:shape id="Picture 4" o:spid="_x0000_s1050" type="#_x0000_t75" alt="A graph of different colored lines&#10;&#10;AI-generated content may be incorrect." style="position:absolute;left:7678;top:-258;width:45202;height:3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">
                  <v:imagedata r:id="rId28" o:title="A graph of different colored lines&#10;&#10;AI-generated content may be incorrect" cropleft="5285f" cropright="4863f"/>
                </v:shape>
                <w10:wrap type="topAndBottom" anchorx="margin"/>
              </v:group>
            </w:pict>
          </mc:Fallback>
        </mc:AlternateContent>
      </w:r>
      <w:r>
        <w:rPr>
          <w:noProof/>
        </w:rPr>
        <mc:AlternateContent>
          <mc:Choice Requires="wpg">
            <w:drawing>
              <wp:anchor distT="0" distB="0" distL="114300" distR="114300" simplePos="0" relativeHeight="251723776" behindDoc="0" locked="0" layoutInCell="1" allowOverlap="1" wp14:anchorId="3E9976CF" wp14:editId="2387D922">
                <wp:simplePos x="0" y="0"/>
                <wp:positionH relativeFrom="margin">
                  <wp:posOffset>491705</wp:posOffset>
                </wp:positionH>
                <wp:positionV relativeFrom="paragraph">
                  <wp:posOffset>8626</wp:posOffset>
                </wp:positionV>
                <wp:extent cx="4943792" cy="3457041"/>
                <wp:effectExtent l="0" t="0" r="9525" b="0"/>
                <wp:wrapTopAndBottom/>
                <wp:docPr id="896351344" name="Group 19"/>
                <wp:cNvGraphicFramePr/>
                <a:graphic xmlns:a="http://schemas.openxmlformats.org/drawingml/2006/main">
                  <a:graphicData uri="http://schemas.microsoft.com/office/word/2010/wordprocessingGroup">
                    <wpg:wgp>
                      <wpg:cNvGrpSpPr/>
                      <wpg:grpSpPr>
                        <a:xfrm>
                          <a:off x="0" y="0"/>
                          <a:ext cx="4943792" cy="3457041"/>
                          <a:chOff x="163046" y="-43132"/>
                          <a:chExt cx="4943792" cy="3457041"/>
                        </a:xfrm>
                      </wpg:grpSpPr>
                      <wps:wsp>
                        <wps:cNvPr id="1188857359" name="Text Box 1"/>
                        <wps:cNvSpPr txBox="1"/>
                        <wps:spPr>
                          <a:xfrm>
                            <a:off x="163046" y="3008144"/>
                            <a:ext cx="4943792" cy="405765"/>
                          </a:xfrm>
                          <a:prstGeom prst="rect">
                            <a:avLst/>
                          </a:prstGeom>
                          <a:solidFill>
                            <a:prstClr val="white"/>
                          </a:solidFill>
                          <a:ln>
                            <a:noFill/>
                          </a:ln>
                        </wps:spPr>
                        <wps:txbx>
                          <w:txbxContent>
                            <w:p w14:paraId="20B8CDD8" w14:textId="386147EF" w:rsidR="00BC48E1" w:rsidRPr="006E5FB1" w:rsidRDefault="00BC48E1" w:rsidP="00BC48E1">
                              <w:pPr>
                                <w:pStyle w:val="Caption"/>
                                <w:rPr>
                                  <w:noProof/>
                                  <w:sz w:val="22"/>
                                  <w:szCs w:val="22"/>
                                </w:rPr>
                              </w:pPr>
                              <w:bookmarkStart w:id="39" w:name="_Ref201849779"/>
                              <w:r>
                                <w:t xml:space="preserve">Figure </w:t>
                              </w:r>
                              <w:r>
                                <w:fldChar w:fldCharType="begin"/>
                              </w:r>
                              <w:r>
                                <w:instrText xml:space="preserve"> SEQ Figure \* ARABIC </w:instrText>
                              </w:r>
                              <w:r>
                                <w:fldChar w:fldCharType="separate"/>
                              </w:r>
                              <w:r w:rsidR="00104FDB">
                                <w:rPr>
                                  <w:noProof/>
                                </w:rPr>
                                <w:t>9</w:t>
                              </w:r>
                              <w:r>
                                <w:fldChar w:fldCharType="end"/>
                              </w:r>
                              <w:bookmarkEnd w:id="39"/>
                              <w:r>
                                <w:t>: Predicted longitude from model D from 1990:2023 for the WCPFC purse seine fishery compared to the unstandardised mean annual longitude of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83930380" name="Picture 18" descr="A graph showing the growth of a number of years&#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517584" y="-43132"/>
                            <a:ext cx="4132053" cy="29629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9976CF" id="Group 19" o:spid="_x0000_s1051" style="position:absolute;left:0;text-align:left;margin-left:38.7pt;margin-top:.7pt;width:389.25pt;height:272.2pt;z-index:251723776;mso-position-horizontal-relative:margin;mso-width-relative:margin;mso-height-relative:margin" coordorigin="1630,-431" coordsize="49437,34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">
                <v:shape id="_x0000_s1052" type="#_x0000_t202" style="position:absolute;left:1630;top:30081;width:4943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" stroked="f">
                  <v:textbox style="mso-fit-shape-to-text:t" inset="0,0,0,0">
                    <w:txbxContent>
                      <w:p w14:paraId="20B8CDD8" w14:textId="386147EF" w:rsidR="00BC48E1" w:rsidRPr="006E5FB1" w:rsidRDefault="00BC48E1" w:rsidP="00BC48E1">
                        <w:pPr>
                          <w:pStyle w:val="Caption"/>
                          <w:rPr>
                            <w:noProof/>
                            <w:sz w:val="22"/>
                            <w:szCs w:val="22"/>
                          </w:rPr>
                        </w:pPr>
                        <w:bookmarkStart w:id="40" w:name="_Ref201849779"/>
                        <w:r>
                          <w:t xml:space="preserve">Figure </w:t>
                        </w:r>
                        <w:r>
                          <w:fldChar w:fldCharType="begin"/>
                        </w:r>
                        <w:r>
                          <w:instrText xml:space="preserve"> SEQ Figure \* ARABIC </w:instrText>
                        </w:r>
                        <w:r>
                          <w:fldChar w:fldCharType="separate"/>
                        </w:r>
                        <w:r w:rsidR="00104FDB">
                          <w:rPr>
                            <w:noProof/>
                          </w:rPr>
                          <w:t>9</w:t>
                        </w:r>
                        <w:r>
                          <w:fldChar w:fldCharType="end"/>
                        </w:r>
                        <w:bookmarkEnd w:id="40"/>
                        <w:r>
                          <w:t>: Predicted longitude from model D from 1990:2023 for the WCPFC purse seine fishery compared to the unstandardised mean annual longitude of the data.</w:t>
                        </w:r>
                      </w:p>
                    </w:txbxContent>
                  </v:textbox>
                </v:shape>
                <v:shape id="Picture 18" o:spid="_x0000_s1053" type="#_x0000_t75" alt="A graph showing the growth of a number of years&#10;&#10;AI-generated content may be incorrect." style="position:absolute;left:5175;top:-431;width:41321;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">
                  <v:imagedata r:id="rId30" o:title="A graph showing the growth of a number of years&#10;&#10;AI-generated content may be incorrect"/>
                </v:shape>
                <w10:wrap type="topAndBottom" anchorx="margin"/>
              </v:group>
            </w:pict>
          </mc:Fallback>
        </mc:AlternateContent>
      </w:r>
      <w:r w:rsidR="00A531C4" w:rsidRPr="00C233B0">
        <w:t xml:space="preserve">Across the variables, several trends that were apparent in the raw data were </w:t>
      </w:r>
      <w:r w:rsidR="007C5C99" w:rsidRPr="00C233B0">
        <w:t xml:space="preserve">effectively </w:t>
      </w:r>
      <w:r w:rsidR="00A531C4" w:rsidRPr="00C233B0">
        <w:t>captured by the model</w:t>
      </w:r>
      <w:r w:rsidR="002A6D13" w:rsidRPr="00C233B0">
        <w:t xml:space="preserve"> (</w:t>
      </w:r>
      <w:r w:rsidR="00ED051B">
        <w:fldChar w:fldCharType="begin"/>
      </w:r>
      <w:r w:rsidR="00ED051B">
        <w:instrText xml:space="preserve"> REF _Ref201849044 \h </w:instrText>
      </w:r>
      <w:r w:rsidR="00ED051B">
        <w:fldChar w:fldCharType="separate"/>
      </w:r>
      <w:r w:rsidR="003B73EC">
        <w:t xml:space="preserve">Figure </w:t>
      </w:r>
      <w:r w:rsidR="003B73EC">
        <w:rPr>
          <w:noProof/>
        </w:rPr>
        <w:t>7</w:t>
      </w:r>
      <w:r w:rsidR="00ED051B">
        <w:fldChar w:fldCharType="end"/>
      </w:r>
      <w:r w:rsidR="002A6D13" w:rsidRPr="00C233B0">
        <w:t>)</w:t>
      </w:r>
      <w:r w:rsidR="00A531C4" w:rsidRPr="00C233B0">
        <w:t>. For example, the model successfully captured that</w:t>
      </w:r>
      <w:r w:rsidR="004D4702" w:rsidRPr="00C233B0">
        <w:t xml:space="preserve"> effort shifts longitudinally during</w:t>
      </w:r>
      <w:r w:rsidR="00A531C4" w:rsidRPr="00C233B0">
        <w:t xml:space="preserve"> </w:t>
      </w:r>
      <w:r w:rsidR="00BD095A" w:rsidRPr="00C233B0">
        <w:t>ENSO</w:t>
      </w:r>
      <w:r w:rsidR="004D4702" w:rsidRPr="00C233B0">
        <w:t xml:space="preserve"> events, namely eastwards during el nino events</w:t>
      </w:r>
      <w:r w:rsidR="00BD095A" w:rsidRPr="00C233B0">
        <w:t xml:space="preserve">. </w:t>
      </w:r>
      <w:r w:rsidR="004D4702" w:rsidRPr="00C233B0">
        <w:t>The model</w:t>
      </w:r>
      <w:r w:rsidR="00BD095A" w:rsidRPr="00C233B0">
        <w:t xml:space="preserve"> also showed that drifting</w:t>
      </w:r>
      <w:r w:rsidR="00110473" w:rsidRPr="00C233B0">
        <w:t>-</w:t>
      </w:r>
      <w:r w:rsidR="00BD095A" w:rsidRPr="00C233B0">
        <w:t xml:space="preserve">FAD </w:t>
      </w:r>
      <w:r w:rsidR="00110473" w:rsidRPr="00C233B0">
        <w:t xml:space="preserve">associated </w:t>
      </w:r>
      <w:r w:rsidR="00BD095A" w:rsidRPr="00C233B0">
        <w:t xml:space="preserve">sets </w:t>
      </w:r>
      <w:r w:rsidR="003430FA" w:rsidRPr="00C233B0">
        <w:t>occur further east than anchored</w:t>
      </w:r>
      <w:r w:rsidR="00110473" w:rsidRPr="00C233B0">
        <w:t>-</w:t>
      </w:r>
      <w:r w:rsidR="003430FA" w:rsidRPr="00C233B0">
        <w:t>FAD and unassociated sets</w:t>
      </w:r>
      <w:r w:rsidR="00110473" w:rsidRPr="00C233B0">
        <w:t xml:space="preserve">. </w:t>
      </w:r>
      <w:r w:rsidR="00E62209" w:rsidRPr="00C233B0">
        <w:t>Lastly, it captured a minor seasonal trend with an eastward shift in effort during the second half of the year.</w:t>
      </w:r>
    </w:p>
    <w:p w14:paraId="11A6D5E8" w14:textId="77777777" w:rsidR="00BC48E1" w:rsidRDefault="00952CF7" w:rsidP="00815286">
      <w:r w:rsidRPr="00C233B0">
        <w:tab/>
      </w:r>
    </w:p>
    <w:p w14:paraId="7A980D67" w14:textId="77777777" w:rsidR="00BC48E1" w:rsidRDefault="00BC48E1" w:rsidP="00815286"/>
    <w:p w14:paraId="6172BE94" w14:textId="000AFCEA" w:rsidR="00BC48E1" w:rsidRDefault="00BC48E1" w:rsidP="00815286">
      <w:r>
        <w:rPr>
          <w:noProof/>
        </w:rPr>
        <w:lastRenderedPageBreak/>
        <mc:AlternateContent>
          <mc:Choice Requires="wpg">
            <w:drawing>
              <wp:anchor distT="0" distB="0" distL="114300" distR="114300" simplePos="0" relativeHeight="251719680" behindDoc="0" locked="0" layoutInCell="1" allowOverlap="1" wp14:anchorId="1B7233E3" wp14:editId="40953A74">
                <wp:simplePos x="0" y="0"/>
                <wp:positionH relativeFrom="margin">
                  <wp:align>center</wp:align>
                </wp:positionH>
                <wp:positionV relativeFrom="paragraph">
                  <wp:posOffset>84</wp:posOffset>
                </wp:positionV>
                <wp:extent cx="5227320" cy="3449320"/>
                <wp:effectExtent l="0" t="0" r="0" b="0"/>
                <wp:wrapTopAndBottom/>
                <wp:docPr id="80448238" name="Group 7"/>
                <wp:cNvGraphicFramePr/>
                <a:graphic xmlns:a="http://schemas.openxmlformats.org/drawingml/2006/main">
                  <a:graphicData uri="http://schemas.microsoft.com/office/word/2010/wordprocessingGroup">
                    <wpg:wgp>
                      <wpg:cNvGrpSpPr/>
                      <wpg:grpSpPr>
                        <a:xfrm>
                          <a:off x="0" y="0"/>
                          <a:ext cx="5227320" cy="3449320"/>
                          <a:chOff x="54275" y="-22645"/>
                          <a:chExt cx="5227877" cy="3449461"/>
                        </a:xfrm>
                      </wpg:grpSpPr>
                      <wps:wsp>
                        <wps:cNvPr id="1210383399" name="Text Box 1"/>
                        <wps:cNvSpPr txBox="1"/>
                        <wps:spPr>
                          <a:xfrm>
                            <a:off x="54275" y="3160116"/>
                            <a:ext cx="5227877" cy="266700"/>
                          </a:xfrm>
                          <a:prstGeom prst="rect">
                            <a:avLst/>
                          </a:prstGeom>
                          <a:solidFill>
                            <a:prstClr val="white"/>
                          </a:solidFill>
                          <a:ln>
                            <a:noFill/>
                          </a:ln>
                        </wps:spPr>
                        <wps:txbx>
                          <w:txbxContent>
                            <w:p w14:paraId="20AC71C9" w14:textId="6BE7C730" w:rsidR="00BC48E1" w:rsidRPr="00185C9B" w:rsidRDefault="00BC48E1" w:rsidP="00BC48E1">
                              <w:pPr>
                                <w:pStyle w:val="Caption"/>
                                <w:rPr>
                                  <w:noProof/>
                                  <w:sz w:val="22"/>
                                  <w:szCs w:val="22"/>
                                </w:rPr>
                              </w:pPr>
                              <w:bookmarkStart w:id="41" w:name="_Ref201849044"/>
                              <w:r>
                                <w:t xml:space="preserve">Figure </w:t>
                              </w:r>
                              <w:r>
                                <w:fldChar w:fldCharType="begin"/>
                              </w:r>
                              <w:r>
                                <w:instrText xml:space="preserve"> SEQ Figure \* ARABIC </w:instrText>
                              </w:r>
                              <w:r>
                                <w:fldChar w:fldCharType="separate"/>
                              </w:r>
                              <w:r w:rsidR="00104FDB">
                                <w:rPr>
                                  <w:noProof/>
                                </w:rPr>
                                <w:t>10</w:t>
                              </w:r>
                              <w:r>
                                <w:fldChar w:fldCharType="end"/>
                              </w:r>
                              <w:bookmarkEnd w:id="41"/>
                              <w:r>
                                <w:t>: Variable response plots for model D including set type, month, and ENSO.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7513072" name="Picture 6" descr="A graph of different types of data&#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98776" y="-22645"/>
                            <a:ext cx="4439624" cy="318314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7233E3" id="_x0000_s1054" style="position:absolute;left:0;text-align:left;margin-left:0;margin-top:0;width:411.6pt;height:271.6pt;z-index:251719680;mso-position-horizontal:center;mso-position-horizontal-relative:margin;mso-width-relative:margin;mso-height-relative:margin" coordorigin="542,-226" coordsize="52278,3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">
                <v:shape id="_x0000_s1055" type="#_x0000_t202" style="position:absolute;left:542;top:31601;width:52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" stroked="f">
                  <v:textbox style="mso-fit-shape-to-text:t" inset="0,0,0,0">
                    <w:txbxContent>
                      <w:p w14:paraId="20AC71C9" w14:textId="6BE7C730" w:rsidR="00BC48E1" w:rsidRPr="00185C9B" w:rsidRDefault="00BC48E1" w:rsidP="00BC48E1">
                        <w:pPr>
                          <w:pStyle w:val="Caption"/>
                          <w:rPr>
                            <w:noProof/>
                            <w:sz w:val="22"/>
                            <w:szCs w:val="22"/>
                          </w:rPr>
                        </w:pPr>
                        <w:bookmarkStart w:id="42" w:name="_Ref201849044"/>
                        <w:r>
                          <w:t xml:space="preserve">Figure </w:t>
                        </w:r>
                        <w:r>
                          <w:fldChar w:fldCharType="begin"/>
                        </w:r>
                        <w:r>
                          <w:instrText xml:space="preserve"> SEQ Figure \* ARABIC </w:instrText>
                        </w:r>
                        <w:r>
                          <w:fldChar w:fldCharType="separate"/>
                        </w:r>
                        <w:r w:rsidR="00104FDB">
                          <w:rPr>
                            <w:noProof/>
                          </w:rPr>
                          <w:t>10</w:t>
                        </w:r>
                        <w:r>
                          <w:fldChar w:fldCharType="end"/>
                        </w:r>
                        <w:bookmarkEnd w:id="42"/>
                        <w:r>
                          <w:t>: Variable response plots for model D including set type, month, and ENSO.</w:t>
                        </w:r>
                      </w:p>
                    </w:txbxContent>
                  </v:textbox>
                </v:shape>
                <v:shape id="Picture 6" o:spid="_x0000_s1056" type="#_x0000_t75" alt="A graph of different types of data&#10;&#10;AI-generated content may be incorrect." style="position:absolute;left:6987;top:-226;width:44397;height:3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">
                  <v:imagedata r:id="rId32" o:title="A graph of different types of data&#10;&#10;AI-generated content may be incorrect"/>
                </v:shape>
                <w10:wrap type="topAndBottom" anchorx="margin"/>
              </v:group>
            </w:pict>
          </mc:Fallback>
        </mc:AlternateContent>
      </w:r>
    </w:p>
    <w:p w14:paraId="015DC2DA" w14:textId="492DC9B3" w:rsidR="00952CF7" w:rsidRPr="00C233B0" w:rsidRDefault="00952CF7" w:rsidP="00B26F74">
      <w:pPr>
        <w:pStyle w:val="Heading2"/>
      </w:pPr>
      <w:bookmarkStart w:id="43" w:name="_Toc202270037"/>
      <w:r w:rsidRPr="00C233B0">
        <w:t>Discussion</w:t>
      </w:r>
      <w:bookmarkEnd w:id="43"/>
    </w:p>
    <w:p w14:paraId="70BD384B" w14:textId="3FEBC73C" w:rsidR="00CC13A2" w:rsidRPr="00C233B0" w:rsidRDefault="00CC13A2" w:rsidP="008849F3">
      <w:r w:rsidRPr="00C233B0">
        <w:t xml:space="preserve">This analysis represents one of the first attempts to </w:t>
      </w:r>
      <w:r w:rsidR="00A15EEA" w:rsidRPr="00C233B0">
        <w:t>model long-term distribution shifts in effort of the WCPFC purse seine fishery</w:t>
      </w:r>
      <w:r w:rsidR="0069545F" w:rsidRPr="00C233B0">
        <w:t xml:space="preserve"> </w:t>
      </w:r>
      <w:r w:rsidR="00D123B0" w:rsidRPr="00C233B0">
        <w:t xml:space="preserve">to explore evidence of </w:t>
      </w:r>
      <w:r w:rsidR="00BF37B9" w:rsidRPr="00C233B0">
        <w:t>the impacts of climate change</w:t>
      </w:r>
      <w:r w:rsidR="00A15EEA" w:rsidRPr="00C233B0">
        <w:t xml:space="preserve">. </w:t>
      </w:r>
      <w:r w:rsidR="00AF7E34" w:rsidRPr="00C233B0">
        <w:t xml:space="preserve">Although preliminary, </w:t>
      </w:r>
      <w:r w:rsidR="00214A83" w:rsidRPr="00C233B0">
        <w:t>these results present a substantial step forward in understanding the underlying drivers of change in the spatial distribution of purse seine effort</w:t>
      </w:r>
      <w:r w:rsidR="00C258F7">
        <w:t xml:space="preserve"> and will help inform ecosystem and climate indicator design</w:t>
      </w:r>
      <w:r w:rsidR="00214A83" w:rsidRPr="00C233B0">
        <w:t>.</w:t>
      </w:r>
      <w:r w:rsidR="00141A4F" w:rsidRPr="00C233B0">
        <w:t xml:space="preserve"> Results show disparate trends between two different ‘modes’ of vessel flag, with</w:t>
      </w:r>
      <w:r w:rsidR="00664C4E" w:rsidRPr="00C233B0">
        <w:t xml:space="preserve"> </w:t>
      </w:r>
      <w:r w:rsidR="00F87629" w:rsidRPr="00C233B0">
        <w:t>some flags showing a</w:t>
      </w:r>
      <w:r w:rsidR="007B37DF" w:rsidRPr="00C233B0">
        <w:t xml:space="preserve">n </w:t>
      </w:r>
      <w:r w:rsidR="00F87629" w:rsidRPr="00C233B0">
        <w:t xml:space="preserve">eastward shift </w:t>
      </w:r>
      <w:r w:rsidR="005B5408" w:rsidRPr="00C233B0">
        <w:t>which</w:t>
      </w:r>
      <w:r w:rsidR="00F87629" w:rsidRPr="00C233B0">
        <w:t xml:space="preserve"> are generally distant water fl</w:t>
      </w:r>
      <w:r w:rsidR="007B37DF" w:rsidRPr="00C233B0">
        <w:t>ags</w:t>
      </w:r>
      <w:r w:rsidR="00F87629" w:rsidRPr="00C233B0">
        <w:t xml:space="preserve"> that can flexibly move throughout the convention area</w:t>
      </w:r>
      <w:r w:rsidR="007B37DF" w:rsidRPr="00C233B0">
        <w:t xml:space="preserve">. The second mode </w:t>
      </w:r>
      <w:r w:rsidR="0069545F" w:rsidRPr="00C233B0">
        <w:t>show</w:t>
      </w:r>
      <w:r w:rsidR="007B37DF" w:rsidRPr="00C233B0">
        <w:t>ed</w:t>
      </w:r>
      <w:r w:rsidR="0069545F" w:rsidRPr="00C233B0">
        <w:t xml:space="preserve"> no longitudinal </w:t>
      </w:r>
      <w:r w:rsidR="00BA76DA" w:rsidRPr="00C233B0">
        <w:t>trend</w:t>
      </w:r>
      <w:r w:rsidR="0069545F" w:rsidRPr="00C233B0">
        <w:t xml:space="preserve"> over time </w:t>
      </w:r>
      <w:r w:rsidR="005B5408" w:rsidRPr="00C233B0">
        <w:t>and</w:t>
      </w:r>
      <w:r w:rsidR="0069545F" w:rsidRPr="00C233B0">
        <w:t xml:space="preserve"> are generally static</w:t>
      </w:r>
      <w:r w:rsidR="007D7CDD" w:rsidRPr="00C233B0">
        <w:t xml:space="preserve"> in their </w:t>
      </w:r>
      <w:r w:rsidR="00BF37B9" w:rsidRPr="00C233B0">
        <w:t>spatial distribution of effort</w:t>
      </w:r>
      <w:r w:rsidR="007D7CDD" w:rsidRPr="00C233B0">
        <w:t xml:space="preserve">. </w:t>
      </w:r>
      <w:r w:rsidR="00B82309">
        <w:t>It remains somewhat unclear whether a</w:t>
      </w:r>
      <w:r w:rsidR="005B5408" w:rsidRPr="00C233B0">
        <w:t xml:space="preserve"> climate-driven shift in </w:t>
      </w:r>
      <w:r w:rsidR="00364B16" w:rsidRPr="00C233B0">
        <w:t xml:space="preserve">purse seine effort </w:t>
      </w:r>
      <w:r w:rsidR="00B82309">
        <w:t>is occurring and aligns with predictions</w:t>
      </w:r>
      <w:r w:rsidR="005A431E">
        <w:t xml:space="preserve"> </w:t>
      </w:r>
      <w:sdt>
        <w:sdtPr>
          <w:rPr>
            <w:color w:val="000000"/>
          </w:rPr>
          <w:tag w:val="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240090683"/>
          <w:placeholder>
            <w:docPart w:val="DefaultPlaceholder_-1854013440"/>
          </w:placeholder>
        </w:sdtPr>
        <w:sdtEndPr/>
        <w:sdtContent>
          <w:r w:rsidR="0045576F" w:rsidRPr="0045576F">
            <w:rPr>
              <w:color w:val="000000"/>
            </w:rPr>
            <w:t>(Bell et al., 2021)</w:t>
          </w:r>
        </w:sdtContent>
      </w:sdt>
      <w:r w:rsidR="00062D9E" w:rsidRPr="00C233B0">
        <w:t xml:space="preserve">, but </w:t>
      </w:r>
      <w:r w:rsidR="00B82309">
        <w:t xml:space="preserve">results do </w:t>
      </w:r>
      <w:r w:rsidR="00062D9E" w:rsidRPr="00C233B0">
        <w:t xml:space="preserve">suggest that if such </w:t>
      </w:r>
      <w:r w:rsidR="00FE1AF2" w:rsidRPr="00C233B0">
        <w:t xml:space="preserve">a </w:t>
      </w:r>
      <w:r w:rsidR="00062D9E" w:rsidRPr="00C233B0">
        <w:t xml:space="preserve">shift </w:t>
      </w:r>
      <w:r w:rsidR="00814F82" w:rsidRPr="00C233B0">
        <w:t>is occurring</w:t>
      </w:r>
      <w:r w:rsidR="00965B7D" w:rsidRPr="00C233B0">
        <w:t>,</w:t>
      </w:r>
      <w:r w:rsidR="00062D9E" w:rsidRPr="00C233B0">
        <w:t xml:space="preserve"> </w:t>
      </w:r>
      <w:r w:rsidR="00B82309">
        <w:t>tha</w:t>
      </w:r>
      <w:r w:rsidR="003F0145">
        <w:t>t the</w:t>
      </w:r>
      <w:r w:rsidR="00B82309">
        <w:t xml:space="preserve"> ability of different vessels/fleets/flags </w:t>
      </w:r>
      <w:r w:rsidR="003F0145">
        <w:t>to adapt will vary.</w:t>
      </w:r>
      <w:r w:rsidR="008849F3" w:rsidRPr="00C233B0">
        <w:t xml:space="preserve"> </w:t>
      </w:r>
    </w:p>
    <w:p w14:paraId="392C9697" w14:textId="5146C4DE" w:rsidR="00795DD4" w:rsidRDefault="00C0430B" w:rsidP="008849F3">
      <w:r w:rsidRPr="00C233B0">
        <w:t xml:space="preserve">What drives fishing effort location in the WCPFC purse seine fishery is </w:t>
      </w:r>
      <w:r w:rsidR="005F357B" w:rsidRPr="00C233B0">
        <w:t>dynamic.</w:t>
      </w:r>
      <w:r w:rsidRPr="00C233B0">
        <w:t xml:space="preserve"> </w:t>
      </w:r>
      <w:r w:rsidR="00EF377D" w:rsidRPr="00C233B0">
        <w:t xml:space="preserve">This analysis identified that </w:t>
      </w:r>
      <w:r w:rsidR="00B12161" w:rsidRPr="00C233B0">
        <w:t>several of</w:t>
      </w:r>
      <w:r w:rsidR="00EF377D" w:rsidRPr="00C233B0">
        <w:t xml:space="preserve"> the major distant water flag</w:t>
      </w:r>
      <w:r w:rsidR="00197597">
        <w:t>s</w:t>
      </w:r>
      <w:r w:rsidR="00EF377D" w:rsidRPr="00C233B0">
        <w:t xml:space="preserve"> have shift</w:t>
      </w:r>
      <w:r w:rsidR="00907E0D">
        <w:t>ed</w:t>
      </w:r>
      <w:r w:rsidR="00EF377D" w:rsidRPr="00C233B0">
        <w:t xml:space="preserve"> </w:t>
      </w:r>
      <w:r w:rsidR="00B12161" w:rsidRPr="00C233B0">
        <w:t>eastwards</w:t>
      </w:r>
      <w:r w:rsidR="00EF377D" w:rsidRPr="00C233B0">
        <w:t xml:space="preserve"> in their effort distribution over time</w:t>
      </w:r>
      <w:r w:rsidR="00867B41">
        <w:t xml:space="preserve"> while accounting for </w:t>
      </w:r>
      <w:r w:rsidR="00690F7C">
        <w:t xml:space="preserve">several </w:t>
      </w:r>
      <w:r w:rsidR="00867B41">
        <w:t>variables known to influence effort</w:t>
      </w:r>
      <w:r w:rsidR="00690F7C">
        <w:t xml:space="preserve"> (text about VDS, country agreements etc here maybe?)</w:t>
      </w:r>
      <w:r w:rsidR="00EF377D" w:rsidRPr="00C233B0">
        <w:t>.</w:t>
      </w:r>
      <w:r w:rsidR="00846572" w:rsidRPr="00C233B0">
        <w:t xml:space="preserve"> </w:t>
      </w:r>
      <w:r w:rsidR="00F45BC5" w:rsidRPr="00C233B0">
        <w:t xml:space="preserve">For another </w:t>
      </w:r>
      <w:r w:rsidR="00854647">
        <w:t>mode</w:t>
      </w:r>
      <w:r w:rsidR="00F45BC5" w:rsidRPr="00C233B0">
        <w:t xml:space="preserve"> of flags, the </w:t>
      </w:r>
      <w:r w:rsidR="00F40EA0">
        <w:t xml:space="preserve">longitudinal </w:t>
      </w:r>
      <w:r w:rsidR="00F45BC5" w:rsidRPr="00C233B0">
        <w:t xml:space="preserve">distribution of </w:t>
      </w:r>
      <w:r w:rsidR="00A97E7D" w:rsidRPr="00C233B0">
        <w:t>effort</w:t>
      </w:r>
      <w:r w:rsidR="00F45BC5" w:rsidRPr="00C233B0">
        <w:t xml:space="preserve"> was largely static over time. These flags were either PICT nations that </w:t>
      </w:r>
      <w:r w:rsidR="00F40EA0">
        <w:t>largely fish</w:t>
      </w:r>
      <w:r w:rsidR="00E06600" w:rsidRPr="00C233B0">
        <w:t xml:space="preserve"> within their own EEZs </w:t>
      </w:r>
      <w:r w:rsidR="005F7C55" w:rsidRPr="00C233B0">
        <w:t xml:space="preserve">and </w:t>
      </w:r>
      <w:r w:rsidR="00F40EA0">
        <w:t>regularly</w:t>
      </w:r>
      <w:r w:rsidR="005F7C55" w:rsidRPr="00C233B0">
        <w:t xml:space="preserve"> fish</w:t>
      </w:r>
      <w:r w:rsidR="008F42C4">
        <w:t xml:space="preserve"> </w:t>
      </w:r>
      <w:r w:rsidR="005F7C55" w:rsidRPr="00C233B0">
        <w:t xml:space="preserve">anchored FADs </w:t>
      </w:r>
      <w:r w:rsidR="00E06600" w:rsidRPr="00C233B0">
        <w:t>(e.g. PG, S</w:t>
      </w:r>
      <w:r w:rsidR="00174E82">
        <w:t>B</w:t>
      </w:r>
      <w:r w:rsidR="00E06600" w:rsidRPr="00C233B0">
        <w:t xml:space="preserve">), or flags that are restricted in </w:t>
      </w:r>
      <w:r w:rsidR="005F7C55" w:rsidRPr="00C233B0">
        <w:t>t</w:t>
      </w:r>
      <w:r w:rsidR="00E06600" w:rsidRPr="00C233B0">
        <w:t xml:space="preserve">heir spatial distribution for some other reason like the Philippines </w:t>
      </w:r>
      <w:r w:rsidR="005F7C55" w:rsidRPr="00C233B0">
        <w:t xml:space="preserve">which largely fishes </w:t>
      </w:r>
      <w:r w:rsidR="00A97E7D" w:rsidRPr="00C233B0">
        <w:t>in</w:t>
      </w:r>
      <w:r w:rsidR="005F7C55" w:rsidRPr="00C233B0">
        <w:t xml:space="preserve"> the high seas pockets, and</w:t>
      </w:r>
      <w:r w:rsidR="00E06600" w:rsidRPr="00C233B0">
        <w:t xml:space="preserve"> Japan whose fleet </w:t>
      </w:r>
      <w:r w:rsidR="005F7C55" w:rsidRPr="00C233B0">
        <w:t>generally fishes</w:t>
      </w:r>
      <w:r w:rsidR="003519D4" w:rsidRPr="00C233B0">
        <w:t xml:space="preserve"> a similar area most years.</w:t>
      </w:r>
      <w:r w:rsidR="007B4079">
        <w:t xml:space="preserve"> </w:t>
      </w:r>
    </w:p>
    <w:p w14:paraId="508442C8" w14:textId="7D96CAF5" w:rsidR="00054614" w:rsidRDefault="004C7C0F" w:rsidP="008849F3">
      <w:r>
        <w:t>A</w:t>
      </w:r>
      <w:r w:rsidR="007B4079">
        <w:t xml:space="preserve">s the WCPO continues to be impacted by climate change, </w:t>
      </w:r>
      <w:r w:rsidR="00B351A7">
        <w:t xml:space="preserve">the adaptability of the </w:t>
      </w:r>
      <w:r w:rsidR="00BC5852">
        <w:t xml:space="preserve">purse seine </w:t>
      </w:r>
      <w:r w:rsidR="00B351A7">
        <w:t xml:space="preserve">fishery and different </w:t>
      </w:r>
      <w:r w:rsidR="00E34B55">
        <w:t xml:space="preserve">flags </w:t>
      </w:r>
      <w:r w:rsidR="00B351A7">
        <w:t xml:space="preserve">will be variable. </w:t>
      </w:r>
      <w:r w:rsidR="00E34B55">
        <w:t xml:space="preserve">Those distant water fleets that </w:t>
      </w:r>
      <w:r w:rsidR="00A25D4D">
        <w:t xml:space="preserve">flexibly move throughout the convention area will be able to follow favourable </w:t>
      </w:r>
      <w:r w:rsidR="00E858F9">
        <w:t>conditions</w:t>
      </w:r>
      <w:r w:rsidR="00A25D4D">
        <w:t xml:space="preserve"> for fishing</w:t>
      </w:r>
      <w:r w:rsidR="007C0B29">
        <w:t>,</w:t>
      </w:r>
      <w:r w:rsidR="00A25D4D">
        <w:t xml:space="preserve"> while the second mode of fl</w:t>
      </w:r>
      <w:r>
        <w:t>ags</w:t>
      </w:r>
      <w:r w:rsidR="00A25D4D">
        <w:t xml:space="preserve"> may be </w:t>
      </w:r>
      <w:r w:rsidR="005F7526">
        <w:t>less able</w:t>
      </w:r>
      <w:r w:rsidR="00A25D4D">
        <w:t xml:space="preserve"> to do so. </w:t>
      </w:r>
      <w:r w:rsidR="007C0B29">
        <w:t xml:space="preserve">This may result in a ‘winners’ and ‘losers’ </w:t>
      </w:r>
      <w:r w:rsidR="007C0B29">
        <w:lastRenderedPageBreak/>
        <w:t xml:space="preserve">scenario where </w:t>
      </w:r>
      <w:r w:rsidR="009D406C">
        <w:t xml:space="preserve">some vessels or </w:t>
      </w:r>
      <w:r>
        <w:t>flags</w:t>
      </w:r>
      <w:r w:rsidR="009D406C">
        <w:t xml:space="preserve"> are </w:t>
      </w:r>
      <w:r w:rsidR="00E858F9">
        <w:t>able to adapt to</w:t>
      </w:r>
      <w:r w:rsidR="009D406C">
        <w:t xml:space="preserve"> the impacts of climate change, while others </w:t>
      </w:r>
      <w:r w:rsidR="00F04F4C">
        <w:t xml:space="preserve">are </w:t>
      </w:r>
      <w:r w:rsidR="00E858F9">
        <w:t>more susceptible to its impacts and see declines in catches or catch rates</w:t>
      </w:r>
      <w:r w:rsidR="009D406C">
        <w:t>.</w:t>
      </w:r>
      <w:r w:rsidR="00F04F4C">
        <w:t xml:space="preserve"> </w:t>
      </w:r>
      <w:r w:rsidR="00054614">
        <w:t xml:space="preserve">To adapt to climate change, the WCPFC and </w:t>
      </w:r>
      <w:r w:rsidR="00483259">
        <w:t xml:space="preserve">member countries </w:t>
      </w:r>
      <w:r w:rsidR="00BD4D1A">
        <w:t>for example could</w:t>
      </w:r>
      <w:r w:rsidR="00483259">
        <w:t xml:space="preserve"> consider </w:t>
      </w:r>
      <w:r w:rsidR="0079023E">
        <w:t xml:space="preserve">updated </w:t>
      </w:r>
      <w:r w:rsidR="00483259">
        <w:t xml:space="preserve">arrangements that determine where and when vessels can fish to counteract shifts in </w:t>
      </w:r>
      <w:r w:rsidR="007B5D4E">
        <w:t xml:space="preserve">tuna distribution </w:t>
      </w:r>
      <w:sdt>
        <w:sdtPr>
          <w:rPr>
            <w:color w:val="000000"/>
          </w:rPr>
          <w:tag w:val="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932935707"/>
          <w:placeholder>
            <w:docPart w:val="DefaultPlaceholder_-1854013440"/>
          </w:placeholder>
        </w:sdtPr>
        <w:sdtEndPr/>
        <w:sdtContent>
          <w:r w:rsidR="0045576F" w:rsidRPr="0045576F">
            <w:rPr>
              <w:color w:val="000000"/>
            </w:rPr>
            <w:t>(Bell et al., 2021)</w:t>
          </w:r>
        </w:sdtContent>
      </w:sdt>
      <w:r w:rsidR="007B5D4E">
        <w:t xml:space="preserve">. </w:t>
      </w:r>
    </w:p>
    <w:p w14:paraId="52476EFC" w14:textId="77777777" w:rsidR="00D326B2" w:rsidRDefault="00DA1C4C" w:rsidP="002A263B">
      <w:r>
        <w:t>Care needs to be taken when interpreting trends from simple</w:t>
      </w:r>
      <w:r w:rsidR="006B2D32">
        <w:t>, empirical</w:t>
      </w:r>
      <w:r>
        <w:t xml:space="preserve"> </w:t>
      </w:r>
      <w:r w:rsidR="00DA46B8">
        <w:t xml:space="preserve">climate and ecosystem indicators. Several variables known to influence purse seine </w:t>
      </w:r>
      <w:r w:rsidR="00D13133">
        <w:t>fishing</w:t>
      </w:r>
      <w:r w:rsidR="00DA46B8">
        <w:t xml:space="preserve"> </w:t>
      </w:r>
      <w:r w:rsidR="006B2D32">
        <w:t>also</w:t>
      </w:r>
      <w:r w:rsidR="002356A7">
        <w:t xml:space="preserve"> influence the longitudinal distribution of purse seine effort. By modelling longitude while accounting for several of these variables, a more reliable </w:t>
      </w:r>
      <w:r w:rsidR="002A263B">
        <w:t xml:space="preserve">index </w:t>
      </w:r>
      <w:r w:rsidR="00E87C96">
        <w:t>was</w:t>
      </w:r>
      <w:r w:rsidR="002A263B">
        <w:t xml:space="preserve"> developed. </w:t>
      </w:r>
      <w:r w:rsidR="00776E11">
        <w:t xml:space="preserve">Outputs </w:t>
      </w:r>
      <w:r w:rsidR="002A263B">
        <w:t xml:space="preserve">showed </w:t>
      </w:r>
      <w:r w:rsidR="00776E11">
        <w:t xml:space="preserve">a smoother trend in longitude over time relative to catch and effort COG </w:t>
      </w:r>
      <w:r w:rsidR="00405CEE">
        <w:t>indicators</w:t>
      </w:r>
      <w:r w:rsidR="0092113C">
        <w:t xml:space="preserve">, </w:t>
      </w:r>
      <w:r w:rsidR="00776E11">
        <w:t xml:space="preserve">reducing the influence of </w:t>
      </w:r>
      <w:r w:rsidR="002B617F">
        <w:t xml:space="preserve">variables such as ENSO </w:t>
      </w:r>
      <w:r w:rsidR="0017148A">
        <w:t>and flag</w:t>
      </w:r>
      <w:r w:rsidR="002B617F">
        <w:t>.</w:t>
      </w:r>
      <w:r w:rsidR="00776E11">
        <w:t xml:space="preserve"> </w:t>
      </w:r>
      <w:r w:rsidR="002B617F">
        <w:t xml:space="preserve">However, the overall trend between the modelled index and COG of catch and effort are </w:t>
      </w:r>
      <w:r w:rsidR="00A336C5">
        <w:t xml:space="preserve">relatively similar, showing a variable trend with slight evidence for </w:t>
      </w:r>
      <w:r w:rsidR="008D7687">
        <w:t>an eastwards</w:t>
      </w:r>
      <w:r w:rsidR="00A336C5">
        <w:t xml:space="preserve"> shift over time.</w:t>
      </w:r>
      <w:r w:rsidR="00657693">
        <w:t xml:space="preserve"> </w:t>
      </w:r>
      <w:r w:rsidR="00717943">
        <w:t xml:space="preserve">This shows that these climate and ecosystem indicators do have merit in being monitored, but that they can be improved. </w:t>
      </w:r>
      <w:r w:rsidR="007E2DF5">
        <w:t xml:space="preserve">By </w:t>
      </w:r>
      <w:r w:rsidR="005B17D0">
        <w:t>exploring</w:t>
      </w:r>
      <w:r w:rsidR="007E2DF5">
        <w:t xml:space="preserve"> these indicators across various </w:t>
      </w:r>
      <w:r w:rsidR="005B17D0">
        <w:t>pertinent variable levels (e.g. set type), or by explicitly accounting for them in a model</w:t>
      </w:r>
      <w:r w:rsidR="000B78E4">
        <w:t xml:space="preserve"> such as has been done herein</w:t>
      </w:r>
      <w:r w:rsidR="005B17D0">
        <w:t xml:space="preserve">, an improved understanding of both the fishery and how the climate and environment </w:t>
      </w:r>
      <w:r w:rsidR="000B78E4">
        <w:t>are</w:t>
      </w:r>
      <w:r w:rsidR="005B17D0">
        <w:t xml:space="preserve"> impacting it can be </w:t>
      </w:r>
      <w:r w:rsidR="0003709B">
        <w:t>achieved.</w:t>
      </w:r>
      <w:r w:rsidR="005B17D0">
        <w:t xml:space="preserve"> </w:t>
      </w:r>
    </w:p>
    <w:p w14:paraId="6D5A3EF6" w14:textId="4FC8183D" w:rsidR="00320A5F" w:rsidRDefault="002A1094" w:rsidP="002A263B">
      <w:r>
        <w:t xml:space="preserve">Another option could be to explore the use of ‘indicator’ flags or fleets that </w:t>
      </w:r>
      <w:r w:rsidR="00B6679C">
        <w:t>can act as proxies to track changes in the fishery.</w:t>
      </w:r>
      <w:r w:rsidR="00856C58">
        <w:t xml:space="preserve"> </w:t>
      </w:r>
      <w:r w:rsidR="00D326B2">
        <w:t xml:space="preserve">Depending on the objective of the indicator, several flags </w:t>
      </w:r>
      <w:r w:rsidR="001B66FF">
        <w:t xml:space="preserve">identified in this analysis could be monitored in more detail to represent indicators of change in the purse seine fishery. If tracking longitudinal shifts, Korea (KR) and Taiwan (TW) </w:t>
      </w:r>
      <w:r w:rsidR="00A763C4">
        <w:t>may represent suitable indicator flags. These two flags fish throughout the convention area and have shown a consistent</w:t>
      </w:r>
      <w:r w:rsidR="007F1BB5">
        <w:t xml:space="preserve"> shift eastwards in their longitudinal distribution with Korea </w:t>
      </w:r>
      <w:r w:rsidR="00B74CF0">
        <w:t xml:space="preserve">predominately setting on unassociated schools, and Taiwan drifting FADs. In contrast, one could monitor </w:t>
      </w:r>
      <w:r w:rsidR="00A712AA">
        <w:t xml:space="preserve">flags that are static over time to see if their catches or CPUE </w:t>
      </w:r>
      <w:r w:rsidR="009511D4">
        <w:t>changes</w:t>
      </w:r>
      <w:r w:rsidR="00A712AA">
        <w:t xml:space="preserve"> over time. In this case, the Philippines</w:t>
      </w:r>
      <w:r w:rsidR="00AF35A4">
        <w:t xml:space="preserve"> (PH), </w:t>
      </w:r>
      <w:r w:rsidR="004C74C2">
        <w:t>Japan</w:t>
      </w:r>
      <w:r w:rsidR="00985EDD">
        <w:t xml:space="preserve"> (JP)</w:t>
      </w:r>
      <w:r w:rsidR="004C74C2">
        <w:t xml:space="preserve">, </w:t>
      </w:r>
      <w:r w:rsidR="00AF35A4">
        <w:t>or Solomon Islands (SB) could be more appropriate flags</w:t>
      </w:r>
      <w:r w:rsidR="002A56B4">
        <w:t xml:space="preserve">. </w:t>
      </w:r>
      <w:r w:rsidR="00125F6C">
        <w:t>These flags generally fish in the same areas each year and could represent a fishery dependent sampling program of sorts for these areas.</w:t>
      </w:r>
      <w:r w:rsidR="00FE2865">
        <w:t xml:space="preserve"> </w:t>
      </w:r>
    </w:p>
    <w:p w14:paraId="4FB5FF33" w14:textId="32B506FD" w:rsidR="0003709B" w:rsidRDefault="001F2401" w:rsidP="008849F3">
      <w:r w:rsidRPr="00C233B0">
        <w:t xml:space="preserve">This analysis has several limitations. Firstly, </w:t>
      </w:r>
      <w:r w:rsidR="003F5405" w:rsidRPr="00C233B0">
        <w:t xml:space="preserve">is the overall difficulty associated with analysing purse seine </w:t>
      </w:r>
      <w:r w:rsidR="0028244D" w:rsidRPr="00C233B0">
        <w:t>data</w:t>
      </w:r>
      <w:r w:rsidR="003F5405" w:rsidRPr="00C233B0">
        <w:t xml:space="preserve">. </w:t>
      </w:r>
      <w:r w:rsidR="001045AE" w:rsidRPr="00C233B0">
        <w:t>It has proven difficult to determine a robust measure of effort and consequently CPUE for the purse seine fishery</w:t>
      </w:r>
      <w:r w:rsidR="004D4863" w:rsidRPr="00C233B0">
        <w:t xml:space="preserve"> given continuous technological (e.g. </w:t>
      </w:r>
      <w:r w:rsidR="000638B2" w:rsidRPr="00C233B0">
        <w:t>drifting</w:t>
      </w:r>
      <w:r w:rsidR="004D4863" w:rsidRPr="00C233B0">
        <w:t xml:space="preserve"> FADs) and management changes</w:t>
      </w:r>
      <w:r w:rsidR="00B31744" w:rsidRPr="00C233B0">
        <w:t xml:space="preserve">. </w:t>
      </w:r>
      <w:r w:rsidR="00EF6305" w:rsidRPr="00C233B0">
        <w:t>T</w:t>
      </w:r>
      <w:r w:rsidR="00B31744" w:rsidRPr="00C233B0">
        <w:t>his analys</w:t>
      </w:r>
      <w:r w:rsidR="00EF6305" w:rsidRPr="00C233B0">
        <w:t>i</w:t>
      </w:r>
      <w:r w:rsidR="00B31744" w:rsidRPr="00C233B0">
        <w:t>s relied on sets as the measure of effort which does not incorporate pertinent factors like sea</w:t>
      </w:r>
      <w:r w:rsidR="00BF5FF5" w:rsidRPr="00C233B0">
        <w:t>rch time</w:t>
      </w:r>
      <w:sdt>
        <w:sdtPr>
          <w:rPr>
            <w:color w:val="000000"/>
          </w:rPr>
          <w:tag w:val="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571936867"/>
          <w:placeholder>
            <w:docPart w:val="DefaultPlaceholder_-1854013440"/>
          </w:placeholder>
        </w:sdtPr>
        <w:sdtEndPr/>
        <w:sdtContent>
          <w:r w:rsidR="0045576F" w:rsidRPr="0045576F">
            <w:rPr>
              <w:color w:val="000000"/>
            </w:rPr>
            <w:t>(Teears et al., 2022)</w:t>
          </w:r>
        </w:sdtContent>
      </w:sdt>
      <w:r w:rsidR="004D4863" w:rsidRPr="00C233B0">
        <w:t xml:space="preserve">. </w:t>
      </w:r>
      <w:r w:rsidR="00B80B62" w:rsidRPr="00C233B0">
        <w:t xml:space="preserve">Secondly, is the quality and resolution of the aggregated and logbook input data. The aggregated data does not report information at the operational level which is important for identifying trends at an appropriate resolution while a lack of reporting means that the logbook data is incomplete. </w:t>
      </w:r>
      <w:r w:rsidR="00EF6305" w:rsidRPr="00C233B0">
        <w:t>Other</w:t>
      </w:r>
      <w:r w:rsidR="00B26835" w:rsidRPr="00C233B0">
        <w:t xml:space="preserve"> </w:t>
      </w:r>
      <w:r w:rsidR="00860959" w:rsidRPr="00C233B0">
        <w:t>studies</w:t>
      </w:r>
      <w:r w:rsidR="00C24543" w:rsidRPr="00C233B0">
        <w:t xml:space="preserve"> that have attempted to analyse the WCPFC purse seine fishery</w:t>
      </w:r>
      <w:r w:rsidR="00B80B62" w:rsidRPr="00C233B0">
        <w:t xml:space="preserve"> have generally relied on the more robust observer program data, but this information is only </w:t>
      </w:r>
      <w:r w:rsidR="00D5259E" w:rsidRPr="00C233B0">
        <w:t xml:space="preserve">complete </w:t>
      </w:r>
      <w:r w:rsidR="00B80B62" w:rsidRPr="00C233B0">
        <w:t xml:space="preserve">from 2010 onwards </w:t>
      </w:r>
      <w:r w:rsidR="00CA73A0">
        <w:t xml:space="preserve">making it difficult to discern long term trends </w:t>
      </w:r>
      <w:sdt>
        <w:sdtPr>
          <w:rPr>
            <w:color w:val="000000"/>
          </w:rPr>
          <w:tag w:val="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37761718"/>
          <w:placeholder>
            <w:docPart w:val="DefaultPlaceholder_-1854013440"/>
          </w:placeholder>
        </w:sdtPr>
        <w:sdtEndPr/>
        <w:sdtContent>
          <w:r w:rsidR="0045576F" w:rsidRPr="0045576F">
            <w:rPr>
              <w:color w:val="000000"/>
            </w:rPr>
            <w:t>(Teears et al., 2022; Vidal et al., 2020)</w:t>
          </w:r>
        </w:sdtContent>
      </w:sdt>
      <w:r w:rsidR="00B80B62" w:rsidRPr="00C233B0">
        <w:t>.</w:t>
      </w:r>
      <w:r w:rsidR="00860959" w:rsidRPr="00C233B0">
        <w:t xml:space="preserve"> </w:t>
      </w:r>
      <w:r w:rsidR="0003709B">
        <w:t>Given that th</w:t>
      </w:r>
      <w:r w:rsidR="00CA73A0">
        <w:t>is analysis</w:t>
      </w:r>
      <w:r w:rsidR="0003709B">
        <w:t xml:space="preserve"> only extends back to 1990, it will be important to continue monitoring these indicators so that a better understanding can be gained on how this index is influenced by other sources of variability, such as Pacific Decadal Oscillation which operates on longer timescales.</w:t>
      </w:r>
    </w:p>
    <w:p w14:paraId="578F3718" w14:textId="16582CA9" w:rsidR="00B80B62" w:rsidRPr="00C233B0" w:rsidRDefault="00860959" w:rsidP="008849F3">
      <w:r w:rsidRPr="00C233B0">
        <w:lastRenderedPageBreak/>
        <w:t xml:space="preserve">Another limitation is </w:t>
      </w:r>
      <w:r w:rsidR="00BA0C1E" w:rsidRPr="00C233B0">
        <w:t xml:space="preserve">the use of </w:t>
      </w:r>
      <w:r w:rsidR="00895522" w:rsidRPr="00C233B0">
        <w:t xml:space="preserve">the </w:t>
      </w:r>
      <w:r w:rsidR="00BA0C1E" w:rsidRPr="00C233B0">
        <w:t xml:space="preserve">flag </w:t>
      </w:r>
      <w:r w:rsidR="00895522" w:rsidRPr="00C233B0">
        <w:t xml:space="preserve">column </w:t>
      </w:r>
      <w:r w:rsidR="00BA0C1E" w:rsidRPr="00C233B0">
        <w:t xml:space="preserve">as a variable to </w:t>
      </w:r>
      <w:r w:rsidR="00895522" w:rsidRPr="00C233B0">
        <w:t>group</w:t>
      </w:r>
      <w:r w:rsidR="001F18A1" w:rsidRPr="00C233B0">
        <w:t xml:space="preserve"> </w:t>
      </w:r>
      <w:r w:rsidR="009A741A">
        <w:t>fishing behaviour</w:t>
      </w:r>
      <w:r w:rsidR="00895522" w:rsidRPr="00C233B0">
        <w:t xml:space="preserve">. </w:t>
      </w:r>
      <w:r w:rsidR="002C3DE5" w:rsidRPr="00C233B0">
        <w:t xml:space="preserve">Vessels can </w:t>
      </w:r>
      <w:r w:rsidR="008B5B1D" w:rsidRPr="00C233B0">
        <w:t xml:space="preserve">interchange their designated flag </w:t>
      </w:r>
      <w:r w:rsidR="002C3DE5" w:rsidRPr="00C233B0">
        <w:t xml:space="preserve">for various reasons </w:t>
      </w:r>
      <w:r w:rsidR="008B5B1D" w:rsidRPr="00C233B0">
        <w:t xml:space="preserve">depending on where they’re fishing, charter arrangements </w:t>
      </w:r>
      <w:r w:rsidR="002C3DE5" w:rsidRPr="00C233B0">
        <w:t>and so on.</w:t>
      </w:r>
      <w:r w:rsidR="00E34304" w:rsidRPr="00C233B0">
        <w:t xml:space="preserve"> </w:t>
      </w:r>
      <w:r w:rsidR="003F09E9">
        <w:t xml:space="preserve">To overcome this, the analysis could use vessel ID as an alternative, but this would result in </w:t>
      </w:r>
      <w:r w:rsidR="00485824">
        <w:t xml:space="preserve">the fitting of hundreds of smoothers. </w:t>
      </w:r>
      <w:r w:rsidR="0058179A">
        <w:t xml:space="preserve">Lastly, is that myriad variables influence where purse seine fishing occurs. Although this analysis represents a step forward in considering some of these variables, there are various others </w:t>
      </w:r>
      <w:r w:rsidR="00A00F04">
        <w:t>(e.g. VDS, management changes, environmental, vessel size) that have not been considered here that may also be influencing the longitudinal distribution of effort over time.</w:t>
      </w:r>
    </w:p>
    <w:p w14:paraId="46FAA99B" w14:textId="1240A75A" w:rsidR="00462988" w:rsidRDefault="00485824" w:rsidP="00861B6C">
      <w:r>
        <w:t>Recently, C</w:t>
      </w:r>
      <w:r w:rsidR="006D4E2B">
        <w:t xml:space="preserve">PUE standardisation approaches have increasingly shifted towards spatiotemporal approaches </w:t>
      </w:r>
      <w:sdt>
        <w:sdtPr>
          <w:rPr>
            <w:color w:val="000000"/>
          </w:rPr>
          <w:tag w:val="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
          <w:id w:val="-1385251878"/>
          <w:placeholder>
            <w:docPart w:val="DefaultPlaceholder_-1854013440"/>
          </w:placeholder>
        </w:sdtPr>
        <w:sdtEndPr/>
        <w:sdtContent>
          <w:r w:rsidR="0045576F" w:rsidRPr="0045576F">
            <w:rPr>
              <w:color w:val="000000"/>
            </w:rPr>
            <w:t>(Anderson et al., 2022; Teears et al., 2022; Thorson, 2019)</w:t>
          </w:r>
        </w:sdtContent>
      </w:sdt>
      <w:r w:rsidR="006D4E2B">
        <w:t xml:space="preserve">. Application of a spatiotemporal model could be explored </w:t>
      </w:r>
      <w:r w:rsidR="000A2EEA">
        <w:t xml:space="preserve">which explicitly </w:t>
      </w:r>
      <w:r w:rsidR="00836813">
        <w:t>considers</w:t>
      </w:r>
      <w:r w:rsidR="000A2EEA">
        <w:t xml:space="preserve"> </w:t>
      </w:r>
      <w:r w:rsidR="00A21744">
        <w:t xml:space="preserve">spatial </w:t>
      </w:r>
      <w:r w:rsidR="00836813">
        <w:t xml:space="preserve">and temporal </w:t>
      </w:r>
      <w:r w:rsidR="00A21744">
        <w:t>correlation</w:t>
      </w:r>
      <w:r w:rsidR="006D4E2B">
        <w:t xml:space="preserve">, </w:t>
      </w:r>
      <w:r w:rsidR="00A21744">
        <w:t xml:space="preserve">and </w:t>
      </w:r>
      <w:r w:rsidR="006D4E2B">
        <w:t xml:space="preserve">where </w:t>
      </w:r>
      <w:r w:rsidR="000A2EEA">
        <w:t xml:space="preserve">centre of gravity metrics can be extracted directly using packages such as </w:t>
      </w:r>
      <w:r w:rsidR="000A2EEA">
        <w:rPr>
          <w:i/>
          <w:iCs/>
        </w:rPr>
        <w:t xml:space="preserve">sdmTMB </w:t>
      </w:r>
      <w:sdt>
        <w:sdtPr>
          <w:rPr>
            <w:i/>
            <w:iCs/>
            <w:color w:val="000000"/>
          </w:rPr>
          <w:tag w:val="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
          <w:id w:val="571623524"/>
          <w:placeholder>
            <w:docPart w:val="DefaultPlaceholder_-1854013440"/>
          </w:placeholder>
        </w:sdtPr>
        <w:sdtEndPr/>
        <w:sdtContent>
          <w:r w:rsidR="0045576F" w:rsidRPr="0045576F">
            <w:rPr>
              <w:i/>
              <w:iCs/>
              <w:color w:val="000000"/>
            </w:rPr>
            <w:t>(Anderson et al., 2022)</w:t>
          </w:r>
        </w:sdtContent>
      </w:sdt>
      <w:r w:rsidR="000A2EEA">
        <w:t>.</w:t>
      </w:r>
      <w:r w:rsidR="00062AD3">
        <w:t xml:space="preserve"> </w:t>
      </w:r>
      <w:r w:rsidR="003D4A35">
        <w:t>As the timeseries of the observer program increases, this data could also be incorporated into model exploration to see how outputs from it compare to the SBEST and logbook data.</w:t>
      </w:r>
      <w:r w:rsidR="00062AD3">
        <w:t xml:space="preserve"> </w:t>
      </w:r>
      <w:r w:rsidR="007C1036">
        <w:t xml:space="preserve">Lastly, incorporation of </w:t>
      </w:r>
      <w:r w:rsidR="00D47474">
        <w:t>other pertinent</w:t>
      </w:r>
      <w:r w:rsidR="007C1036">
        <w:t xml:space="preserve"> variables such as</w:t>
      </w:r>
      <w:r w:rsidR="00D47474">
        <w:t xml:space="preserve"> environmental variables like</w:t>
      </w:r>
      <w:r w:rsidR="007C1036">
        <w:t xml:space="preserve"> sea surface temperature and thermocline depth could be incorporated into the model to see </w:t>
      </w:r>
      <w:r w:rsidR="00BF643B">
        <w:t>if it helps model performance</w:t>
      </w:r>
      <w:r w:rsidR="002B4CB8">
        <w:t xml:space="preserve"> and explanatory power.</w:t>
      </w:r>
      <w:r w:rsidR="00D47474">
        <w:t xml:space="preserve"> </w:t>
      </w:r>
    </w:p>
    <w:p w14:paraId="65AB4E06" w14:textId="3E805FAE" w:rsidR="00B739D7" w:rsidRDefault="00CF461D" w:rsidP="0069200F">
      <w:r>
        <w:t xml:space="preserve">This analysis presents a first attempt to explicitly model </w:t>
      </w:r>
      <w:r w:rsidR="00091201">
        <w:t>long</w:t>
      </w:r>
      <w:r w:rsidR="00580879">
        <w:t>-</w:t>
      </w:r>
      <w:r w:rsidR="00091201">
        <w:t xml:space="preserve">term changes </w:t>
      </w:r>
      <w:r w:rsidR="00CF71A5">
        <w:t>in</w:t>
      </w:r>
      <w:r w:rsidR="00091201">
        <w:t xml:space="preserve"> the longitudinal distribution of the WCPFC purse seine fishery. </w:t>
      </w:r>
      <w:r w:rsidR="00CF71A5">
        <w:t>It identified two modes of vessel flag, showing two different trends in longitude over time</w:t>
      </w:r>
      <w:r w:rsidR="004A7F90">
        <w:t xml:space="preserve"> with one mode shifting eastwards, and one remaining static. It also showed that </w:t>
      </w:r>
      <w:r w:rsidR="00D50113">
        <w:t xml:space="preserve">despite empirical COG indicators being influenced by several other variables, they still captured broadly correct trends in </w:t>
      </w:r>
      <w:r w:rsidR="00DF6763">
        <w:t xml:space="preserve">longitude over time. </w:t>
      </w:r>
      <w:r w:rsidR="00A06991">
        <w:t xml:space="preserve">These outcomes will not only help to inform the design of ecosystem and climate indicators going forward, it has shown that </w:t>
      </w:r>
      <w:r w:rsidR="0069200F">
        <w:t>responses to climate change by the WCPFC purse seine fishery are likely to be variable, and that some flags/fleets/vessels will be more susceptible than others which has important management implications.</w:t>
      </w:r>
    </w:p>
    <w:p w14:paraId="4BAB7297" w14:textId="77777777" w:rsidR="00B739D7" w:rsidRDefault="00B739D7">
      <w:r>
        <w:br w:type="page"/>
      </w:r>
    </w:p>
    <w:p w14:paraId="6CA94F57" w14:textId="50AF0E6D" w:rsidR="00124A50" w:rsidRDefault="00B23083" w:rsidP="00B26F74">
      <w:pPr>
        <w:pStyle w:val="Heading1"/>
      </w:pPr>
      <w:bookmarkStart w:id="44" w:name="_Toc202270038"/>
      <w:r w:rsidRPr="00C233B0">
        <w:lastRenderedPageBreak/>
        <w:t>References</w:t>
      </w:r>
      <w:bookmarkEnd w:id="44"/>
    </w:p>
    <w:sdt>
      <w:sdtPr>
        <w:rPr>
          <w:bCs/>
          <w:color w:val="000000"/>
        </w:rPr>
        <w:tag w:val="MENDELEY_BIBLIOGRAPHY"/>
        <w:id w:val="-84922867"/>
        <w:placeholder>
          <w:docPart w:val="DefaultPlaceholder_-1854013440"/>
        </w:placeholder>
      </w:sdtPr>
      <w:sdtEndPr/>
      <w:sdtContent>
        <w:p w14:paraId="3B67E084" w14:textId="77777777" w:rsidR="0045576F" w:rsidRDefault="0045576F">
          <w:pPr>
            <w:autoSpaceDE w:val="0"/>
            <w:autoSpaceDN w:val="0"/>
            <w:ind w:hanging="480"/>
            <w:divId w:val="179777726"/>
            <w:rPr>
              <w:rFonts w:eastAsia="Times New Roman"/>
              <w:sz w:val="24"/>
              <w:szCs w:val="24"/>
            </w:rPr>
          </w:pPr>
          <w:r>
            <w:rPr>
              <w:rFonts w:eastAsia="Times New Roman"/>
            </w:rPr>
            <w:t>Allain, V., Hare, S., Macdonald, J., Machful, P., Nicol, S., Phillips, J.S., Portal, A., Vidal, T., Williams, P., 2021. WCPO Ecosystem and Climate Indicators from 2000 to 2020. Online.</w:t>
          </w:r>
        </w:p>
        <w:p w14:paraId="1B1CF236" w14:textId="77777777" w:rsidR="0045576F" w:rsidRDefault="0045576F">
          <w:pPr>
            <w:autoSpaceDE w:val="0"/>
            <w:autoSpaceDN w:val="0"/>
            <w:ind w:hanging="480"/>
            <w:divId w:val="77094818"/>
            <w:rPr>
              <w:rFonts w:eastAsia="Times New Roman"/>
            </w:rPr>
          </w:pPr>
          <w:r>
            <w:rPr>
              <w:rFonts w:eastAsia="Times New Roman"/>
            </w:rPr>
            <w:t>Allain, V., Macdonald, J., Nicol, S., Phillips, J.S., Vourey, E., 2020. Ecosystem and climate indicators for consideration within the WCPO. Online.</w:t>
          </w:r>
        </w:p>
        <w:p w14:paraId="4084B551" w14:textId="77777777" w:rsidR="0045576F" w:rsidRDefault="0045576F">
          <w:pPr>
            <w:autoSpaceDE w:val="0"/>
            <w:autoSpaceDN w:val="0"/>
            <w:ind w:hanging="480"/>
            <w:divId w:val="212935085"/>
            <w:rPr>
              <w:rFonts w:eastAsia="Times New Roman"/>
            </w:rPr>
          </w:pPr>
          <w:r>
            <w:rPr>
              <w:rFonts w:eastAsia="Times New Roman"/>
            </w:rPr>
            <w:t>Anderson, S.C., Ward, E.J., English, P.A., Barnett, L.A.K., Thorson, J.T., 2022. sdmTMB: An R Package for fast, flexible, and user-friendly generalized linear mixed ffects models with spatial and spatiotemporal random fields. bioRxiv. https://doi.org/10.1101/2022.03.24.485545</w:t>
          </w:r>
        </w:p>
        <w:p w14:paraId="3E2CCB01" w14:textId="77777777" w:rsidR="0045576F" w:rsidRDefault="0045576F">
          <w:pPr>
            <w:autoSpaceDE w:val="0"/>
            <w:autoSpaceDN w:val="0"/>
            <w:ind w:hanging="480"/>
            <w:divId w:val="970331474"/>
            <w:rPr>
              <w:rFonts w:eastAsia="Times New Roman"/>
            </w:rPr>
          </w:pPr>
          <w:r>
            <w:rPr>
              <w:rFonts w:eastAsia="Times New Roman"/>
            </w:rPr>
            <w:t>Anon, 2015. Summary Report: Commission for the Conservation and Management of Highly Migratory Fish Stocks in the Western and Central Pacific Ocean. Pohnpei.</w:t>
          </w:r>
        </w:p>
        <w:p w14:paraId="5774B263" w14:textId="77777777" w:rsidR="0045576F" w:rsidRDefault="0045576F">
          <w:pPr>
            <w:autoSpaceDE w:val="0"/>
            <w:autoSpaceDN w:val="0"/>
            <w:ind w:hanging="480"/>
            <w:divId w:val="242028952"/>
            <w:rPr>
              <w:rFonts w:eastAsia="Times New Roman"/>
            </w:rPr>
          </w:pPr>
          <w:r>
            <w:rPr>
              <w:rFonts w:eastAsia="Times New Roman"/>
            </w:rPr>
            <w:t>Antão, L.H., Bates, A.E., Blowes, S.A., Waldock, C., Supp, S.R., Magurran, A.E., Dornelas, M., Schipper, A.M., 2020. Temperature-related biodiversity change across temperate marine and terrestrial systems. Nat Ecol Evol. https://doi.org/10.1101/841833</w:t>
          </w:r>
        </w:p>
        <w:p w14:paraId="32EC75AE" w14:textId="77777777" w:rsidR="0045576F" w:rsidRDefault="0045576F">
          <w:pPr>
            <w:autoSpaceDE w:val="0"/>
            <w:autoSpaceDN w:val="0"/>
            <w:ind w:hanging="480"/>
            <w:divId w:val="1612470081"/>
            <w:rPr>
              <w:rFonts w:eastAsia="Times New Roman"/>
            </w:rPr>
          </w:pPr>
          <w:r>
            <w:rPr>
              <w:rFonts w:eastAsia="Times New Roman"/>
            </w:rPr>
            <w:t>Ashida, H., 2020. Spatial and temporal differences in the reproductive traits of skipjack tuna Katsuwonus pelamis between the subtropical and temperate western Pacific Ocean. Fish Res 221, 105352. https://doi.org/10.1016/j.fishres.2019.105352</w:t>
          </w:r>
        </w:p>
        <w:p w14:paraId="346B5566" w14:textId="77777777" w:rsidR="0045576F" w:rsidRDefault="0045576F">
          <w:pPr>
            <w:autoSpaceDE w:val="0"/>
            <w:autoSpaceDN w:val="0"/>
            <w:ind w:hanging="480"/>
            <w:divId w:val="2127305022"/>
            <w:rPr>
              <w:rFonts w:eastAsia="Times New Roman"/>
            </w:rPr>
          </w:pPr>
          <w:r>
            <w:rPr>
              <w:rFonts w:eastAsia="Times New Roman"/>
            </w:rPr>
            <w:t>Bell, J.D., Allain, V., Allison, E.H., Andréfouët, S., Andrew, N.L., Batty, M.J., Blanc, M., Dambacher, J.M., Hampton, J., Hanich, Q., Harley, S., Lorrain, A., McCoy, M., McTurk, N., Nicol, S., Pilling, G., Point, D., Sharp, M.K., Vivili, P., Williams, P., 2015. Diversifying the use of tuna to improve food security and public health in Pacific Island countries and territories. Mar Policy 51, 584–591. https://doi.org/10.1016/j.marpol.2014.10.005</w:t>
          </w:r>
        </w:p>
        <w:p w14:paraId="14B804F2" w14:textId="77777777" w:rsidR="0045576F" w:rsidRDefault="0045576F">
          <w:pPr>
            <w:autoSpaceDE w:val="0"/>
            <w:autoSpaceDN w:val="0"/>
            <w:ind w:hanging="480"/>
            <w:divId w:val="2091927700"/>
            <w:rPr>
              <w:rFonts w:eastAsia="Times New Roman"/>
            </w:rPr>
          </w:pPr>
          <w:r>
            <w:rPr>
              <w:rFonts w:eastAsia="Times New Roman"/>
            </w:rPr>
            <w:t>Bell, J.D., Senina, I., Adams, T., Aumont, O., Calmettes, B., Clark, S., Dessert, M., Gehlen, M., Gorgues, T., Hampton, J., Hanich, Q., Harden-Davies, H., Hare, S.R., Holmes, G., Lehodey, P., Lengaigne, M., Mansfield, W., Menkes, C., Nicol, S., Ota, Y., Pasisi, C., Pilling, G., Reid, C., Ronneberg, E., Gupta, A. Sen, Seto, K.L., Smith, N., Taei, S., Tsamenyi, M., Williams, P., 2021. Pathways to sustaining tuna-dependent Pacific Island economies during climate change. Nat Sustain 4, 900–910. https://doi.org/10.1038/s41893-021-00745-z</w:t>
          </w:r>
        </w:p>
        <w:p w14:paraId="72A2780D" w14:textId="77777777" w:rsidR="0045576F" w:rsidRDefault="0045576F">
          <w:pPr>
            <w:autoSpaceDE w:val="0"/>
            <w:autoSpaceDN w:val="0"/>
            <w:ind w:hanging="480"/>
            <w:divId w:val="1572732929"/>
            <w:rPr>
              <w:rFonts w:eastAsia="Times New Roman"/>
            </w:rPr>
          </w:pPr>
          <w:r>
            <w:rPr>
              <w:rFonts w:eastAsia="Times New Roman"/>
            </w:rPr>
            <w:t>FAO, 2024. The State of World Fisheries and Aquaculture 2024 - Blue Transformation in action, The State of World Fisheries and Aquaculture 2024. FAO, Rome. https://doi.org/10.4060/cd0683en</w:t>
          </w:r>
        </w:p>
        <w:p w14:paraId="5DE47724" w14:textId="77777777" w:rsidR="0045576F" w:rsidRDefault="0045576F">
          <w:pPr>
            <w:autoSpaceDE w:val="0"/>
            <w:autoSpaceDN w:val="0"/>
            <w:ind w:hanging="480"/>
            <w:divId w:val="789202724"/>
            <w:rPr>
              <w:rFonts w:eastAsia="Times New Roman"/>
            </w:rPr>
          </w:pPr>
          <w:r>
            <w:rPr>
              <w:rFonts w:eastAsia="Times New Roman"/>
            </w:rPr>
            <w:t>Farley, J., Eveson, P., Krusic-Golub, K., Sanchez, C., Roupsard, F., Mckechnie, S., Nicol, S., Leroy, B., Smith, N., Chang, S.-K., 2017. Project 35: Age, growth and maturity of bigeye tuna in the western and central Pacific Ocean. Rarotonga.</w:t>
          </w:r>
        </w:p>
        <w:p w14:paraId="20BB99FD" w14:textId="77777777" w:rsidR="0045576F" w:rsidRDefault="0045576F">
          <w:pPr>
            <w:autoSpaceDE w:val="0"/>
            <w:autoSpaceDN w:val="0"/>
            <w:ind w:hanging="480"/>
            <w:divId w:val="445318625"/>
            <w:rPr>
              <w:rFonts w:eastAsia="Times New Roman"/>
            </w:rPr>
          </w:pPr>
          <w:r>
            <w:rPr>
              <w:rFonts w:eastAsia="Times New Roman"/>
            </w:rPr>
            <w:t>Fujioka, K., Aoki, Y., Tsuda, Y., Okamoto, K., Tsuchida, H., Sasaki, A., Kiyofuji, H., 2024. Influence of temperature on hatching success of skipjack tuna (Katsuwonus pelamis): Implications for spawning availability of warm habitats. J Fish Biol 105, 372–377. https://doi.org/10.1111/jfb.15767</w:t>
          </w:r>
        </w:p>
        <w:p w14:paraId="580F46B1" w14:textId="77777777" w:rsidR="0045576F" w:rsidRDefault="0045576F">
          <w:pPr>
            <w:autoSpaceDE w:val="0"/>
            <w:autoSpaceDN w:val="0"/>
            <w:ind w:hanging="480"/>
            <w:divId w:val="1181357228"/>
            <w:rPr>
              <w:rFonts w:eastAsia="Times New Roman"/>
            </w:rPr>
          </w:pPr>
          <w:r>
            <w:rPr>
              <w:rFonts w:eastAsia="Times New Roman"/>
            </w:rPr>
            <w:lastRenderedPageBreak/>
            <w:t>Garciá Molinos, J., Burrows, M.T., Poloczanska, E.S., 2017. Ocean currents modify the coupling between climate change and biogeographical shifts. Sci Rep 7. https://doi.org/10.1038/s41598-017-01309-y</w:t>
          </w:r>
        </w:p>
        <w:p w14:paraId="5D17CE97" w14:textId="77777777" w:rsidR="0045576F" w:rsidRDefault="0045576F">
          <w:pPr>
            <w:autoSpaceDE w:val="0"/>
            <w:autoSpaceDN w:val="0"/>
            <w:ind w:hanging="480"/>
            <w:divId w:val="2079404239"/>
            <w:rPr>
              <w:rFonts w:eastAsia="Times New Roman"/>
            </w:rPr>
          </w:pPr>
          <w:r>
            <w:rPr>
              <w:rFonts w:eastAsia="Times New Roman"/>
            </w:rPr>
            <w:t>Gillett, R., Fong, M., 2023. Fisheries in the Economies of Pacific Island Countries and Territories (Benefish Study 4). Noumea.</w:t>
          </w:r>
        </w:p>
        <w:p w14:paraId="755D4BF9" w14:textId="77777777" w:rsidR="0045576F" w:rsidRDefault="0045576F">
          <w:pPr>
            <w:autoSpaceDE w:val="0"/>
            <w:autoSpaceDN w:val="0"/>
            <w:ind w:hanging="480"/>
            <w:divId w:val="477500210"/>
            <w:rPr>
              <w:rFonts w:eastAsia="Times New Roman"/>
            </w:rPr>
          </w:pPr>
          <w:r>
            <w:rPr>
              <w:rFonts w:eastAsia="Times New Roman"/>
            </w:rPr>
            <w:t>Griffiths, S., Fuller, L., 2019. Ecosystem Considerations. San Diego.</w:t>
          </w:r>
        </w:p>
        <w:p w14:paraId="1738767C" w14:textId="77777777" w:rsidR="0045576F" w:rsidRDefault="0045576F">
          <w:pPr>
            <w:autoSpaceDE w:val="0"/>
            <w:autoSpaceDN w:val="0"/>
            <w:ind w:hanging="480"/>
            <w:divId w:val="1995328024"/>
            <w:rPr>
              <w:rFonts w:eastAsia="Times New Roman"/>
            </w:rPr>
          </w:pPr>
          <w:r>
            <w:rPr>
              <w:rFonts w:eastAsia="Times New Roman"/>
            </w:rPr>
            <w:t>Hoegh-Guldberg, O., Bruno, J.F., 2010. The impact of climate change on the world’s marine ecosystems. Science (1979). https://doi.org/10.1126/science.1189930</w:t>
          </w:r>
        </w:p>
        <w:p w14:paraId="6C264398" w14:textId="77777777" w:rsidR="0045576F" w:rsidRDefault="0045576F">
          <w:pPr>
            <w:autoSpaceDE w:val="0"/>
            <w:autoSpaceDN w:val="0"/>
            <w:ind w:hanging="480"/>
            <w:divId w:val="1405836222"/>
            <w:rPr>
              <w:rFonts w:eastAsia="Times New Roman"/>
            </w:rPr>
          </w:pPr>
          <w:r>
            <w:rPr>
              <w:rFonts w:eastAsia="Times New Roman"/>
            </w:rPr>
            <w:t>Hoyle, S.D., Campbell, R.A., Ducharme-Barth, N.D., Grüss, A., Moore, B.R., Thorson, J.T., Tremblay-Boyer, L., Winker, H., Zhou, S., Maunder, M.N., 2024. Catch per unit effort modelling for stock assessment: A summary of good practices. Fish Res 269, 106860. https://doi.org/10.1016/j.fishres.2023.106860</w:t>
          </w:r>
        </w:p>
        <w:p w14:paraId="12FC022D" w14:textId="77777777" w:rsidR="0045576F" w:rsidRDefault="0045576F">
          <w:pPr>
            <w:autoSpaceDE w:val="0"/>
            <w:autoSpaceDN w:val="0"/>
            <w:ind w:hanging="480"/>
            <w:divId w:val="170990178"/>
            <w:rPr>
              <w:rFonts w:eastAsia="Times New Roman"/>
            </w:rPr>
          </w:pPr>
          <w:r>
            <w:rPr>
              <w:rFonts w:eastAsia="Times New Roman"/>
            </w:rPr>
            <w:t>Johnson, C.R., Banks, S.C., Barrett, N.S., Cazassus, F., Dunstan, P.K., Edgar, G.J., Frusher, S.D., Gardner, C., Haddon, M., Helidoniotis, F., Hill, K.L., Holbrook, N.J., Hosie, G.W., Last, P.R., Ling, S.D., Melbourne-Thomas, J., Miller, K., Pecl, G.T., Richardson, A.J., Ridgway, K.R., Rintoul, S.R., Ritz, D.A., Ross, D.J., Sanderson, J.C., Shepherd, S.A., Slotwinski, A., Swadling, K.M., Taw, N., 2011. Climate change cascades: Shifts in oceanography, species’ ranges and subtidal marine community dynamics in eastern Tasmania. J Exp Mar Biol Ecol. https://doi.org/10.1016/j.jembe.2011.02.032</w:t>
          </w:r>
        </w:p>
        <w:p w14:paraId="68EC37CF" w14:textId="77777777" w:rsidR="0045576F" w:rsidRDefault="0045576F">
          <w:pPr>
            <w:autoSpaceDE w:val="0"/>
            <w:autoSpaceDN w:val="0"/>
            <w:ind w:hanging="480"/>
            <w:divId w:val="1750081373"/>
            <w:rPr>
              <w:rFonts w:eastAsia="Times New Roman"/>
            </w:rPr>
          </w:pPr>
          <w:r>
            <w:rPr>
              <w:rFonts w:eastAsia="Times New Roman"/>
            </w:rPr>
            <w:t>Juan-Jordá, M., Murua, H., Apostolaki, P., Lynam, C., Rodriguez, A., Barrionuevo, J., Abascal, F., Coelho, R., Todorovic, S., Billet, N., Uyarra, M., Andonegi, E., Lopez, J., 2019. Selecting ecosystem indicators for fisheries targeting highly migratory species: An EU project to advance the operationalization of the EAFM in ICCAT and IOTC. Pohnpei.</w:t>
          </w:r>
        </w:p>
        <w:p w14:paraId="4925FAA2" w14:textId="77777777" w:rsidR="0045576F" w:rsidRDefault="0045576F">
          <w:pPr>
            <w:autoSpaceDE w:val="0"/>
            <w:autoSpaceDN w:val="0"/>
            <w:ind w:hanging="480"/>
            <w:divId w:val="1277251166"/>
            <w:rPr>
              <w:rFonts w:eastAsia="Times New Roman"/>
            </w:rPr>
          </w:pPr>
          <w:r>
            <w:rPr>
              <w:rFonts w:eastAsia="Times New Roman"/>
            </w:rPr>
            <w:t>Juan-Jordá, M.J., Murua, H., Arrizabalaga, H., Hanke, A., 2018. A template for an indicator-based ecosystem report card for ICCAT, Sci. Pap. ICCAT.</w:t>
          </w:r>
        </w:p>
        <w:p w14:paraId="510CEB0C" w14:textId="77777777" w:rsidR="0045576F" w:rsidRDefault="0045576F">
          <w:pPr>
            <w:autoSpaceDE w:val="0"/>
            <w:autoSpaceDN w:val="0"/>
            <w:ind w:hanging="480"/>
            <w:divId w:val="2101216163"/>
            <w:rPr>
              <w:rFonts w:eastAsia="Times New Roman"/>
            </w:rPr>
          </w:pPr>
          <w:r>
            <w:rPr>
              <w:rFonts w:eastAsia="Times New Roman"/>
            </w:rPr>
            <w:t>Lehodey, P., Bertrand, A., Hobday, A.J., Kiyofuji, H., McClatchie, S., Menkès, C.E., Pilling, G., Polovina, J., Tommasi, D., 2020. ENSO Impact on Marine Fisheries and Ecosystems, in: Geophysical Monograph Series. John Wiley and Sons Inc, pp. 429–451. https://doi.org/10.1002/9781119548164.ch19</w:t>
          </w:r>
        </w:p>
        <w:p w14:paraId="77A20F29" w14:textId="77777777" w:rsidR="0045576F" w:rsidRDefault="0045576F">
          <w:pPr>
            <w:autoSpaceDE w:val="0"/>
            <w:autoSpaceDN w:val="0"/>
            <w:ind w:hanging="480"/>
            <w:divId w:val="968125809"/>
            <w:rPr>
              <w:rFonts w:eastAsia="Times New Roman"/>
            </w:rPr>
          </w:pPr>
          <w:r>
            <w:rPr>
              <w:rFonts w:eastAsia="Times New Roman"/>
            </w:rPr>
            <w:t>Lehodey, P., Chai, F., Hampton, J., 2003. Modelling climate-related variability of tuna populations from a coupled ocean-biogeochemical-populations dynamics model. Fish Oceanogr 12, 483–494.</w:t>
          </w:r>
        </w:p>
        <w:p w14:paraId="1F2C9600" w14:textId="77777777" w:rsidR="0045576F" w:rsidRDefault="0045576F">
          <w:pPr>
            <w:autoSpaceDE w:val="0"/>
            <w:autoSpaceDN w:val="0"/>
            <w:ind w:hanging="480"/>
            <w:divId w:val="267197672"/>
            <w:rPr>
              <w:rFonts w:eastAsia="Times New Roman"/>
            </w:rPr>
          </w:pPr>
          <w:r>
            <w:rPr>
              <w:rFonts w:eastAsia="Times New Roman"/>
            </w:rPr>
            <w:t>Lehodey, P., Senina, I., Calmettes, B., Hampton, J., Nicol, S., 2013. Modelling the impact of climate change on Pacific skipjack tuna population and fisheries. Clim Change 119, 95–109. https://doi.org/10.1007/s10584-012-0595-1</w:t>
          </w:r>
        </w:p>
        <w:p w14:paraId="0C834C74" w14:textId="77777777" w:rsidR="0045576F" w:rsidRDefault="0045576F">
          <w:pPr>
            <w:autoSpaceDE w:val="0"/>
            <w:autoSpaceDN w:val="0"/>
            <w:ind w:hanging="480"/>
            <w:divId w:val="1933319096"/>
            <w:rPr>
              <w:rFonts w:eastAsia="Times New Roman"/>
            </w:rPr>
          </w:pPr>
          <w:r>
            <w:rPr>
              <w:rFonts w:eastAsia="Times New Roman"/>
            </w:rPr>
            <w:t>Leung, J.C.H., Zhang, B., Gan, Q., Wang, L., Qian, W., Hu, Z.Z., 2022. Differential expansion speeds of Indo-Pacific warm pool and deep convection favoring pool under greenhouse warming. NPJ Clim Atmos Sci 5. https://doi.org/10.1038/s41612-022-00315-w</w:t>
          </w:r>
        </w:p>
        <w:p w14:paraId="2418B870" w14:textId="77777777" w:rsidR="0045576F" w:rsidRDefault="0045576F">
          <w:pPr>
            <w:autoSpaceDE w:val="0"/>
            <w:autoSpaceDN w:val="0"/>
            <w:ind w:hanging="480"/>
            <w:divId w:val="1658146964"/>
            <w:rPr>
              <w:rFonts w:eastAsia="Times New Roman"/>
            </w:rPr>
          </w:pPr>
          <w:r>
            <w:rPr>
              <w:rFonts w:eastAsia="Times New Roman"/>
            </w:rPr>
            <w:lastRenderedPageBreak/>
            <w:t>Macdonald, J., Williams, P., Roupsard, F., Sanchez, C., Bell, L., Chang, S.-K., Contreras, R., Ghergariu, M., Hosken, M., Hoyle, S., Cuu, S.N., Park, T., Potts, J., Schneiter, E., Nicol, S., 2023. Project 90 update: Better data on fish weights and lengths for scientific analyses. Koror.</w:t>
          </w:r>
        </w:p>
        <w:p w14:paraId="6368604D" w14:textId="77777777" w:rsidR="0045576F" w:rsidRDefault="0045576F">
          <w:pPr>
            <w:autoSpaceDE w:val="0"/>
            <w:autoSpaceDN w:val="0"/>
            <w:ind w:hanging="480"/>
            <w:divId w:val="1418399585"/>
            <w:rPr>
              <w:rFonts w:eastAsia="Times New Roman"/>
            </w:rPr>
          </w:pPr>
          <w:r>
            <w:rPr>
              <w:rFonts w:eastAsia="Times New Roman"/>
            </w:rPr>
            <w:t>Macdonald, J., Williams, P., Sanchez, C., Schneiter, E., Prasad, S., Ghergariu, M., Hosken, M., Panizza, A., Park, T., Guillou, A., Nicol, S., 2022. Project 90 update: Better data on fish weights and lengths for scientific analyses. Online.</w:t>
          </w:r>
        </w:p>
        <w:p w14:paraId="36434BFB" w14:textId="77777777" w:rsidR="0045576F" w:rsidRDefault="0045576F">
          <w:pPr>
            <w:autoSpaceDE w:val="0"/>
            <w:autoSpaceDN w:val="0"/>
            <w:ind w:hanging="480"/>
            <w:divId w:val="822936562"/>
            <w:rPr>
              <w:rFonts w:eastAsia="Times New Roman"/>
            </w:rPr>
          </w:pPr>
          <w:r>
            <w:rPr>
              <w:rFonts w:eastAsia="Times New Roman"/>
            </w:rPr>
            <w:t>Magnusson, A., Day, J., Teears, T., Hampton, J., Davies, N., Castillo Jordán, C., Peatman, T., Scott, R., Scutt Phillips, J., Mckechnie, S., Scott, F., Yao, N., Natadra, R., Pilling, G., Williams, P., Hamer, P., 2023. Stock assessment of yellowfin tuna in the western and central Pacific Ocean: 2023. Koror.</w:t>
          </w:r>
        </w:p>
        <w:p w14:paraId="4EC6A623" w14:textId="77777777" w:rsidR="0045576F" w:rsidRDefault="0045576F">
          <w:pPr>
            <w:autoSpaceDE w:val="0"/>
            <w:autoSpaceDN w:val="0"/>
            <w:ind w:hanging="480"/>
            <w:divId w:val="1269235821"/>
            <w:rPr>
              <w:rFonts w:eastAsia="Times New Roman"/>
            </w:rPr>
          </w:pPr>
          <w:r>
            <w:rPr>
              <w:rFonts w:eastAsia="Times New Roman"/>
            </w:rPr>
            <w:t>Ohashi, S., Aoki, Y., Tanaka, F., Fujioka, K., Aoki, A., Kiyofuji, H., 2019. Reproductive traits of female skipjack tuna Katsuwonus pelamis in the western and central Pacific Ocean (WCPO). Pohnpei.</w:t>
          </w:r>
        </w:p>
        <w:p w14:paraId="35E07145" w14:textId="77777777" w:rsidR="0045576F" w:rsidRDefault="0045576F">
          <w:pPr>
            <w:autoSpaceDE w:val="0"/>
            <w:autoSpaceDN w:val="0"/>
            <w:ind w:hanging="480"/>
            <w:divId w:val="181626453"/>
            <w:rPr>
              <w:rFonts w:eastAsia="Times New Roman"/>
            </w:rPr>
          </w:pPr>
          <w:r>
            <w:rPr>
              <w:rFonts w:eastAsia="Times New Roman"/>
            </w:rPr>
            <w:t>Pecl, G.T., Araújo, M.B., Bell, J.D., Blanchard, J., Bonebrake, T.C., Chen, I.-C., Clark, T.D., Colwell, R.K., Danielsen, F., Evengård, B., Falconi, L., Ferrier, S., Frusher, S., Garcia, R.A., Griffis, R.B., Hobday, A.J., Janion-Scheepers, C., Jarzyna, M.A., Jennings, S., Lenoir, J., Linnetved, H.I., Martin, V.Y., McCormack, P.C., McDonald, J., Mitchell, N.J., Mustonen, T., Pandolfi, J.M., Pettorelli, N., Popova, E., Robinson, S.A., Scheffers, B.R., Shaw, J.D., Sorte, C.J.B., Strugnell, J.M., Sunday, J.M., Tuanmu, M.N., Vergés, A., Villanueva, C., Wernberg, T., Wapstra, E., Williams, S.E., 2017. Biodiversity redistribution under climate change: Impacts on ecosystems and human well-being. Science (1979). https://doi.org/10.1126/science.aai9214</w:t>
          </w:r>
        </w:p>
        <w:p w14:paraId="7E6634C3" w14:textId="77777777" w:rsidR="0045576F" w:rsidRDefault="0045576F">
          <w:pPr>
            <w:autoSpaceDE w:val="0"/>
            <w:autoSpaceDN w:val="0"/>
            <w:ind w:hanging="480"/>
            <w:divId w:val="1010067861"/>
            <w:rPr>
              <w:rFonts w:eastAsia="Times New Roman"/>
            </w:rPr>
          </w:pPr>
          <w:r>
            <w:rPr>
              <w:rFonts w:eastAsia="Times New Roman"/>
            </w:rPr>
            <w:t>Pinsky, M.L., Selden, R.L., Kitchel, Z.J., 2020. Climate-Driven Shifts in Marine Species Ranges: Scaling from Organisms to Communities. Ann Rev Mar Sci 12, 153–179. https://doi.org/10.1146/annurev-marine-010419</w:t>
          </w:r>
        </w:p>
        <w:p w14:paraId="32030EBB" w14:textId="77777777" w:rsidR="0045576F" w:rsidRDefault="0045576F">
          <w:pPr>
            <w:autoSpaceDE w:val="0"/>
            <w:autoSpaceDN w:val="0"/>
            <w:ind w:hanging="480"/>
            <w:divId w:val="468940619"/>
            <w:rPr>
              <w:rFonts w:eastAsia="Times New Roman"/>
            </w:rPr>
          </w:pPr>
          <w:r>
            <w:rPr>
              <w:rFonts w:eastAsia="Times New Roman"/>
            </w:rPr>
            <w:t>Poloczanska, E.S., Brown, C.J., Sydeman, W.J., Kiessling, W., Schoeman, D.S., Moore, P.J., Brander, K., Bruno, J.F., Buckley, L.B., Burrows, M.T., Duarte, C.M., Halpern, B.S., Holding, J., Kappel, C. V., O’Connor, M.I., Pandolfi, J.M., Parmesan, C., Schwing, F., Thompson, S.A., Richardson, A.J., 2013. Global imprint of climate change on marine life. Nat Clim Chang 3, 919–925. https://doi.org/10.1038/nclimate1958</w:t>
          </w:r>
        </w:p>
        <w:p w14:paraId="3A58F95F" w14:textId="77777777" w:rsidR="0045576F" w:rsidRDefault="0045576F">
          <w:pPr>
            <w:autoSpaceDE w:val="0"/>
            <w:autoSpaceDN w:val="0"/>
            <w:ind w:hanging="480"/>
            <w:divId w:val="355815238"/>
            <w:rPr>
              <w:rFonts w:eastAsia="Times New Roman"/>
            </w:rPr>
          </w:pPr>
          <w:r>
            <w:rPr>
              <w:rFonts w:eastAsia="Times New Roman"/>
            </w:rPr>
            <w:t>Poloczanska, E.S., Burrows, M.T., Brown, C.J., Molinos, J.G., Halpern, B.S., Hoegh-Guldberg, O., Kappel, C. V., Moore, P.J., Richardson, A.J., Schoeman, D.S., Sydeman, W.J., 2016. Responses of marine organisms to climate change across oceans. Front Mar Sci. https://doi.org/10.3389/fmars.2016.00062</w:t>
          </w:r>
        </w:p>
        <w:p w14:paraId="02637866" w14:textId="77777777" w:rsidR="0045576F" w:rsidRDefault="0045576F">
          <w:pPr>
            <w:autoSpaceDE w:val="0"/>
            <w:autoSpaceDN w:val="0"/>
            <w:ind w:hanging="480"/>
            <w:divId w:val="240871953"/>
            <w:rPr>
              <w:rFonts w:eastAsia="Times New Roman"/>
            </w:rPr>
          </w:pPr>
          <w:r>
            <w:rPr>
              <w:rFonts w:eastAsia="Times New Roman"/>
            </w:rPr>
            <w:t>R Core Team, 2024. R: A language and environment for statistical computing.</w:t>
          </w:r>
        </w:p>
        <w:p w14:paraId="3D0E8E16" w14:textId="77777777" w:rsidR="0045576F" w:rsidRDefault="0045576F">
          <w:pPr>
            <w:autoSpaceDE w:val="0"/>
            <w:autoSpaceDN w:val="0"/>
            <w:ind w:hanging="480"/>
            <w:divId w:val="1970477862"/>
            <w:rPr>
              <w:rFonts w:eastAsia="Times New Roman"/>
            </w:rPr>
          </w:pPr>
          <w:r>
            <w:rPr>
              <w:rFonts w:eastAsia="Times New Roman"/>
            </w:rPr>
            <w:t>Rufino, M.M., Bez, N., Brind’Amour, A., 2018. Integrating spatial indicators in the surveillance of exploited marine ecosystems. PLoS One 13. https://doi.org/10.1371/journal.pone.0207538</w:t>
          </w:r>
        </w:p>
        <w:p w14:paraId="726DC233" w14:textId="77777777" w:rsidR="0045576F" w:rsidRDefault="0045576F">
          <w:pPr>
            <w:autoSpaceDE w:val="0"/>
            <w:autoSpaceDN w:val="0"/>
            <w:ind w:hanging="480"/>
            <w:divId w:val="122892969"/>
            <w:rPr>
              <w:rFonts w:eastAsia="Times New Roman"/>
            </w:rPr>
          </w:pPr>
          <w:r>
            <w:rPr>
              <w:rFonts w:eastAsia="Times New Roman"/>
            </w:rPr>
            <w:lastRenderedPageBreak/>
            <w:t>Senina, I., Sibert, J., Lehodey, P., 2008. Parameter estimation for basin-scale ecosystem-linked population models of large pelagic predators: Application to skipjack tuna. Prog Oceanogr 78, 319–335. https://doi.org/10.1016/j.pocean.2008.06.003</w:t>
          </w:r>
        </w:p>
        <w:p w14:paraId="77C0180F" w14:textId="77777777" w:rsidR="0045576F" w:rsidRDefault="0045576F">
          <w:pPr>
            <w:autoSpaceDE w:val="0"/>
            <w:autoSpaceDN w:val="0"/>
            <w:ind w:hanging="480"/>
            <w:divId w:val="851723714"/>
            <w:rPr>
              <w:rFonts w:eastAsia="Times New Roman"/>
            </w:rPr>
          </w:pPr>
          <w:r>
            <w:rPr>
              <w:rFonts w:eastAsia="Times New Roman"/>
            </w:rPr>
            <w:t>Smith, N., Allain, V., Pilling, G., 2016. Ecosystem indicators: moving forward to design and testing. Bali.</w:t>
          </w:r>
        </w:p>
        <w:p w14:paraId="1F67E945" w14:textId="77777777" w:rsidR="0045576F" w:rsidRDefault="0045576F">
          <w:pPr>
            <w:autoSpaceDE w:val="0"/>
            <w:autoSpaceDN w:val="0"/>
            <w:ind w:hanging="480"/>
            <w:divId w:val="1856848357"/>
            <w:rPr>
              <w:rFonts w:eastAsia="Times New Roman"/>
            </w:rPr>
          </w:pPr>
          <w:r>
            <w:rPr>
              <w:rFonts w:eastAsia="Times New Roman"/>
            </w:rPr>
            <w:t>SPC, 2024. Ecosystem and climate indicators. Manila.</w:t>
          </w:r>
        </w:p>
        <w:p w14:paraId="706CAC3E" w14:textId="77777777" w:rsidR="0045576F" w:rsidRDefault="0045576F">
          <w:pPr>
            <w:autoSpaceDE w:val="0"/>
            <w:autoSpaceDN w:val="0"/>
            <w:ind w:hanging="480"/>
            <w:divId w:val="1881167799"/>
            <w:rPr>
              <w:rFonts w:eastAsia="Times New Roman"/>
            </w:rPr>
          </w:pPr>
          <w:r>
            <w:rPr>
              <w:rFonts w:eastAsia="Times New Roman"/>
            </w:rPr>
            <w:t>SPC, 2023. Ecosystem and Climate Indicators. Koror.</w:t>
          </w:r>
        </w:p>
        <w:p w14:paraId="1418BEDC" w14:textId="77777777" w:rsidR="0045576F" w:rsidRDefault="0045576F">
          <w:pPr>
            <w:autoSpaceDE w:val="0"/>
            <w:autoSpaceDN w:val="0"/>
            <w:ind w:hanging="480"/>
            <w:divId w:val="1348485872"/>
            <w:rPr>
              <w:rFonts w:eastAsia="Times New Roman"/>
            </w:rPr>
          </w:pPr>
          <w:r>
            <w:rPr>
              <w:rFonts w:eastAsia="Times New Roman"/>
            </w:rPr>
            <w:t>SPC, 2022. Ecosystem and climate indicators. Online.</w:t>
          </w:r>
        </w:p>
        <w:p w14:paraId="145ECCF9" w14:textId="77777777" w:rsidR="0045576F" w:rsidRDefault="0045576F">
          <w:pPr>
            <w:autoSpaceDE w:val="0"/>
            <w:autoSpaceDN w:val="0"/>
            <w:ind w:hanging="480"/>
            <w:divId w:val="489833536"/>
            <w:rPr>
              <w:rFonts w:eastAsia="Times New Roman"/>
            </w:rPr>
          </w:pPr>
          <w:r>
            <w:rPr>
              <w:rFonts w:eastAsia="Times New Roman"/>
            </w:rPr>
            <w:t>Taylor, N.G., Walter, J.F., 2024. Incorporating climate considerations into fisheries assessments and management advice at ICCAT, Collect. Vol. Sci. Pap. ICCAT.</w:t>
          </w:r>
        </w:p>
        <w:p w14:paraId="13EA3823" w14:textId="77777777" w:rsidR="0045576F" w:rsidRDefault="0045576F">
          <w:pPr>
            <w:autoSpaceDE w:val="0"/>
            <w:autoSpaceDN w:val="0"/>
            <w:ind w:hanging="480"/>
            <w:divId w:val="1708604735"/>
            <w:rPr>
              <w:rFonts w:eastAsia="Times New Roman"/>
            </w:rPr>
          </w:pPr>
          <w:r>
            <w:rPr>
              <w:rFonts w:eastAsia="Times New Roman"/>
            </w:rPr>
            <w:t>Teears, T., Aoki, Y., Matsubura, N., Tsuda, Y., Castillo Jordan, C., Hampton, J., Schneiter, E., Scutt Phillips, J., Peatman, T., Bigelow, K., Hamer, P., 2022. Background analyses and data inputs for the 2022 skipjack tuna stock assessment in the Western and Central Pacific Ocean.</w:t>
          </w:r>
        </w:p>
        <w:p w14:paraId="1B785BBA" w14:textId="77777777" w:rsidR="0045576F" w:rsidRDefault="0045576F">
          <w:pPr>
            <w:autoSpaceDE w:val="0"/>
            <w:autoSpaceDN w:val="0"/>
            <w:ind w:hanging="480"/>
            <w:divId w:val="735207604"/>
            <w:rPr>
              <w:rFonts w:eastAsia="Times New Roman"/>
            </w:rPr>
          </w:pPr>
          <w:r>
            <w:rPr>
              <w:rFonts w:eastAsia="Times New Roman"/>
            </w:rPr>
            <w:t>Thorson, J.T., 2019. Guidance for decisions using the Vector Autoregressive Spatio-Temporal (VAST) package in stock, ecosystem, habitat and climate assessments. Fish Res 210, 143–161. https://doi.org/10.1016/j.fishres.2018.10.013</w:t>
          </w:r>
        </w:p>
        <w:p w14:paraId="7363AD35" w14:textId="77777777" w:rsidR="0045576F" w:rsidRDefault="0045576F">
          <w:pPr>
            <w:autoSpaceDE w:val="0"/>
            <w:autoSpaceDN w:val="0"/>
            <w:ind w:hanging="480"/>
            <w:divId w:val="1395397439"/>
            <w:rPr>
              <w:rFonts w:eastAsia="Times New Roman"/>
            </w:rPr>
          </w:pPr>
          <w:r>
            <w:rPr>
              <w:rFonts w:eastAsia="Times New Roman"/>
            </w:rPr>
            <w:t>Vidal, T., Hamer, P., Escalle, L., Pilling, G., 2020. Assessing trends in skipjack tuna abundance from purse seine catch and effort data in the WCPO.</w:t>
          </w:r>
        </w:p>
        <w:p w14:paraId="51F8C4C3" w14:textId="77777777" w:rsidR="0045576F" w:rsidRDefault="0045576F">
          <w:pPr>
            <w:autoSpaceDE w:val="0"/>
            <w:autoSpaceDN w:val="0"/>
            <w:ind w:hanging="480"/>
            <w:divId w:val="2105302487"/>
            <w:rPr>
              <w:rFonts w:eastAsia="Times New Roman"/>
            </w:rPr>
          </w:pPr>
          <w:r>
            <w:rPr>
              <w:rFonts w:eastAsia="Times New Roman"/>
            </w:rPr>
            <w:t>Weller, E., Min, S.K., Cai, W., Zwiers, F.W., Kim, Y.H., Lee, D., 2016. Human-caused Indo-Pacific warm pool expansion. Sci Adv 2, e1501719. https://doi.org/10.1126/sciadv.1501719</w:t>
          </w:r>
        </w:p>
        <w:p w14:paraId="4FA14614" w14:textId="77777777" w:rsidR="0045576F" w:rsidRDefault="0045576F">
          <w:pPr>
            <w:autoSpaceDE w:val="0"/>
            <w:autoSpaceDN w:val="0"/>
            <w:ind w:hanging="480"/>
            <w:divId w:val="763960269"/>
            <w:rPr>
              <w:rFonts w:eastAsia="Times New Roman"/>
            </w:rPr>
          </w:pPr>
          <w:r>
            <w:rPr>
              <w:rFonts w:eastAsia="Times New Roman"/>
            </w:rPr>
            <w:t>Wood, S.N., 2011. Fast stable restricted maximum likelihood and marginal likelihood estimation of semiparametric generalized linear models. J R Stat Soc Series B Stat Methodol 73, 3–36. https://doi.org/10.1111/j.1467-9868.2010.00749.x</w:t>
          </w:r>
        </w:p>
        <w:p w14:paraId="35A21322" w14:textId="790A53EA" w:rsidR="00E26792" w:rsidRPr="009D4F60" w:rsidRDefault="0045576F" w:rsidP="00E26792">
          <w:pPr>
            <w:rPr>
              <w:b/>
              <w:bCs/>
            </w:rPr>
          </w:pPr>
          <w:r>
            <w:rPr>
              <w:rFonts w:eastAsia="Times New Roman"/>
            </w:rPr>
            <w:t> </w:t>
          </w:r>
        </w:p>
      </w:sdtContent>
    </w:sdt>
    <w:sectPr w:rsidR="00E26792" w:rsidRPr="009D4F60" w:rsidSect="005F38D1">
      <w:footerReference w:type="first" r:id="rId33"/>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CF96C" w14:textId="77777777" w:rsidR="005F38D1" w:rsidRDefault="005F38D1" w:rsidP="005F38D1">
      <w:pPr>
        <w:spacing w:after="0" w:line="240" w:lineRule="auto"/>
      </w:pPr>
      <w:r>
        <w:separator/>
      </w:r>
    </w:p>
  </w:endnote>
  <w:endnote w:type="continuationSeparator" w:id="0">
    <w:p w14:paraId="41C3D1D3" w14:textId="77777777" w:rsidR="005F38D1" w:rsidRDefault="005F38D1" w:rsidP="005F3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CBCE" w14:textId="77777777" w:rsidR="005F38D1" w:rsidRDefault="005F38D1" w:rsidP="005F38D1">
    <w:pPr>
      <w:spacing w:after="0"/>
      <w:jc w:val="left"/>
      <w:rPr>
        <w:bCs/>
        <w:sz w:val="20"/>
        <w:szCs w:val="20"/>
        <w:lang w:val="en-NZ"/>
      </w:rPr>
    </w:pPr>
    <w:r>
      <w:rPr>
        <w:vertAlign w:val="superscript"/>
        <w:lang w:val="en-NZ"/>
      </w:rPr>
      <w:t>1</w:t>
    </w:r>
    <w:r w:rsidRPr="006D5F47">
      <w:rPr>
        <w:bCs/>
        <w:sz w:val="20"/>
        <w:szCs w:val="20"/>
        <w:lang w:val="en-NZ"/>
      </w:rPr>
      <w:t>Oceanic Fisheries Programme (OFP)</w:t>
    </w:r>
    <w:r>
      <w:rPr>
        <w:bCs/>
        <w:sz w:val="20"/>
        <w:szCs w:val="20"/>
        <w:lang w:val="en-NZ"/>
      </w:rPr>
      <w:t xml:space="preserve">, </w:t>
    </w:r>
    <w:r w:rsidRPr="006D5F47">
      <w:rPr>
        <w:bCs/>
        <w:sz w:val="20"/>
        <w:szCs w:val="20"/>
        <w:lang w:val="en-NZ"/>
      </w:rPr>
      <w:t>Pacific Community (SPC), Noumea, New Caledonia</w:t>
    </w:r>
  </w:p>
  <w:p w14:paraId="41A34D6A" w14:textId="6A84B18F" w:rsidR="005F38D1" w:rsidRPr="005F38D1" w:rsidRDefault="005F38D1" w:rsidP="005F38D1">
    <w:pPr>
      <w:spacing w:after="0"/>
      <w:jc w:val="left"/>
      <w:rPr>
        <w:bCs/>
        <w:sz w:val="20"/>
        <w:szCs w:val="20"/>
        <w:lang w:val="en-NZ"/>
      </w:rPr>
    </w:pPr>
    <w:r>
      <w:rPr>
        <w:vertAlign w:val="superscript"/>
        <w:lang w:val="en-NZ"/>
      </w:rPr>
      <w:t>2</w:t>
    </w:r>
    <w:r w:rsidRPr="005F38D1">
      <w:t xml:space="preserve"> </w:t>
    </w:r>
    <w:r w:rsidR="0037151F">
      <w:rPr>
        <w:sz w:val="20"/>
        <w:szCs w:val="20"/>
      </w:rPr>
      <w:t>Environment</w:t>
    </w:r>
    <w:r w:rsidRPr="005F38D1">
      <w:rPr>
        <w:sz w:val="20"/>
        <w:szCs w:val="20"/>
        <w:lang w:val="en-NZ"/>
      </w:rPr>
      <w:t xml:space="preserve"> Research Unit, CSIRO, Hobart, Australia.</w:t>
    </w:r>
  </w:p>
  <w:p w14:paraId="529093A4" w14:textId="77777777" w:rsidR="005F38D1" w:rsidRDefault="005F3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48ADE" w14:textId="77777777" w:rsidR="005F38D1" w:rsidRDefault="005F38D1" w:rsidP="005F38D1">
      <w:pPr>
        <w:spacing w:after="0" w:line="240" w:lineRule="auto"/>
      </w:pPr>
      <w:r>
        <w:separator/>
      </w:r>
    </w:p>
  </w:footnote>
  <w:footnote w:type="continuationSeparator" w:id="0">
    <w:p w14:paraId="519A1F7A" w14:textId="77777777" w:rsidR="005F38D1" w:rsidRDefault="005F38D1" w:rsidP="005F38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35690EE"/>
    <w:lvl w:ilvl="0">
      <w:start w:val="1"/>
      <w:numFmt w:val="bullet"/>
      <w:pStyle w:val="ListBullet"/>
      <w:lvlText w:val=""/>
      <w:lvlJc w:val="left"/>
      <w:pPr>
        <w:tabs>
          <w:tab w:val="num" w:pos="-218"/>
        </w:tabs>
        <w:ind w:left="-218" w:hanging="360"/>
      </w:pPr>
      <w:rPr>
        <w:rFonts w:ascii="Symbol" w:hAnsi="Symbol" w:hint="default"/>
      </w:rPr>
    </w:lvl>
  </w:abstractNum>
  <w:abstractNum w:abstractNumId="1" w15:restartNumberingAfterBreak="0">
    <w:nsid w:val="06A636CA"/>
    <w:multiLevelType w:val="hybridMultilevel"/>
    <w:tmpl w:val="6A1E63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9F49C8"/>
    <w:multiLevelType w:val="hybridMultilevel"/>
    <w:tmpl w:val="0D68D3C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A137615"/>
    <w:multiLevelType w:val="hybridMultilevel"/>
    <w:tmpl w:val="2E0AC0E6"/>
    <w:lvl w:ilvl="0" w:tplc="7EBA0544">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A2662E"/>
    <w:multiLevelType w:val="hybridMultilevel"/>
    <w:tmpl w:val="8F341F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06C79B8"/>
    <w:multiLevelType w:val="hybridMultilevel"/>
    <w:tmpl w:val="DB446F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BFE4B45"/>
    <w:multiLevelType w:val="hybridMultilevel"/>
    <w:tmpl w:val="AF143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CB3268D"/>
    <w:multiLevelType w:val="hybridMultilevel"/>
    <w:tmpl w:val="0D68D3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E7737B0"/>
    <w:multiLevelType w:val="hybridMultilevel"/>
    <w:tmpl w:val="554E03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A837DA2"/>
    <w:multiLevelType w:val="hybridMultilevel"/>
    <w:tmpl w:val="096003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7317760"/>
    <w:multiLevelType w:val="hybridMultilevel"/>
    <w:tmpl w:val="C6FAE8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40644052">
    <w:abstractNumId w:val="9"/>
  </w:num>
  <w:num w:numId="2" w16cid:durableId="596905706">
    <w:abstractNumId w:val="8"/>
  </w:num>
  <w:num w:numId="3" w16cid:durableId="425688346">
    <w:abstractNumId w:val="5"/>
  </w:num>
  <w:num w:numId="4" w16cid:durableId="1781611119">
    <w:abstractNumId w:val="12"/>
  </w:num>
  <w:num w:numId="5" w16cid:durableId="412166833">
    <w:abstractNumId w:val="0"/>
  </w:num>
  <w:num w:numId="6" w16cid:durableId="290862424">
    <w:abstractNumId w:val="4"/>
  </w:num>
  <w:num w:numId="7" w16cid:durableId="844049296">
    <w:abstractNumId w:val="11"/>
  </w:num>
  <w:num w:numId="8" w16cid:durableId="889851356">
    <w:abstractNumId w:val="10"/>
  </w:num>
  <w:num w:numId="9" w16cid:durableId="1834182906">
    <w:abstractNumId w:val="1"/>
  </w:num>
  <w:num w:numId="10" w16cid:durableId="1002126054">
    <w:abstractNumId w:val="6"/>
  </w:num>
  <w:num w:numId="11" w16cid:durableId="1591234092">
    <w:abstractNumId w:val="3"/>
  </w:num>
  <w:num w:numId="12" w16cid:durableId="1851329593">
    <w:abstractNumId w:val="2"/>
  </w:num>
  <w:num w:numId="13" w16cid:durableId="704447264">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1CEB"/>
    <w:rsid w:val="00002C50"/>
    <w:rsid w:val="00004665"/>
    <w:rsid w:val="0000513A"/>
    <w:rsid w:val="0000522E"/>
    <w:rsid w:val="00011CB2"/>
    <w:rsid w:val="00012D6A"/>
    <w:rsid w:val="000145EB"/>
    <w:rsid w:val="00014D9E"/>
    <w:rsid w:val="00021326"/>
    <w:rsid w:val="000222CA"/>
    <w:rsid w:val="000228BF"/>
    <w:rsid w:val="00022C95"/>
    <w:rsid w:val="00030A87"/>
    <w:rsid w:val="0003148A"/>
    <w:rsid w:val="0003709B"/>
    <w:rsid w:val="00045FF3"/>
    <w:rsid w:val="000465B3"/>
    <w:rsid w:val="000466C1"/>
    <w:rsid w:val="00046DA8"/>
    <w:rsid w:val="0005229E"/>
    <w:rsid w:val="00054614"/>
    <w:rsid w:val="00056123"/>
    <w:rsid w:val="0005638B"/>
    <w:rsid w:val="0005652F"/>
    <w:rsid w:val="000567E5"/>
    <w:rsid w:val="00060B28"/>
    <w:rsid w:val="00061034"/>
    <w:rsid w:val="00062AD3"/>
    <w:rsid w:val="00062D9E"/>
    <w:rsid w:val="000638B2"/>
    <w:rsid w:val="00064F63"/>
    <w:rsid w:val="0006557F"/>
    <w:rsid w:val="000674EA"/>
    <w:rsid w:val="00071A1C"/>
    <w:rsid w:val="0007269D"/>
    <w:rsid w:val="00072CB9"/>
    <w:rsid w:val="00073C1D"/>
    <w:rsid w:val="0007552D"/>
    <w:rsid w:val="0008071A"/>
    <w:rsid w:val="000807A2"/>
    <w:rsid w:val="000807FB"/>
    <w:rsid w:val="0008153E"/>
    <w:rsid w:val="000817D6"/>
    <w:rsid w:val="00081DA6"/>
    <w:rsid w:val="00084E01"/>
    <w:rsid w:val="000902F4"/>
    <w:rsid w:val="00090850"/>
    <w:rsid w:val="00091201"/>
    <w:rsid w:val="00091D8A"/>
    <w:rsid w:val="00092E76"/>
    <w:rsid w:val="000963AC"/>
    <w:rsid w:val="000A0442"/>
    <w:rsid w:val="000A1A56"/>
    <w:rsid w:val="000A2EEA"/>
    <w:rsid w:val="000A65B4"/>
    <w:rsid w:val="000A767C"/>
    <w:rsid w:val="000B0BAF"/>
    <w:rsid w:val="000B4C7F"/>
    <w:rsid w:val="000B5A46"/>
    <w:rsid w:val="000B78E4"/>
    <w:rsid w:val="000C01BF"/>
    <w:rsid w:val="000C3500"/>
    <w:rsid w:val="000C6232"/>
    <w:rsid w:val="000C6A83"/>
    <w:rsid w:val="000D05C0"/>
    <w:rsid w:val="000D316B"/>
    <w:rsid w:val="000D516B"/>
    <w:rsid w:val="000E000D"/>
    <w:rsid w:val="000E11D8"/>
    <w:rsid w:val="000E2433"/>
    <w:rsid w:val="000E2DA0"/>
    <w:rsid w:val="000E3966"/>
    <w:rsid w:val="000E4B50"/>
    <w:rsid w:val="000E780B"/>
    <w:rsid w:val="000F04EA"/>
    <w:rsid w:val="000F09BC"/>
    <w:rsid w:val="000F2E3F"/>
    <w:rsid w:val="000F36F2"/>
    <w:rsid w:val="000F414C"/>
    <w:rsid w:val="001020EF"/>
    <w:rsid w:val="00103563"/>
    <w:rsid w:val="001045AE"/>
    <w:rsid w:val="001049DF"/>
    <w:rsid w:val="00104ECE"/>
    <w:rsid w:val="00104FDB"/>
    <w:rsid w:val="0010511D"/>
    <w:rsid w:val="001052F8"/>
    <w:rsid w:val="001076AE"/>
    <w:rsid w:val="001079C8"/>
    <w:rsid w:val="00110473"/>
    <w:rsid w:val="00111B20"/>
    <w:rsid w:val="001135B3"/>
    <w:rsid w:val="00115981"/>
    <w:rsid w:val="00115EF3"/>
    <w:rsid w:val="00117B58"/>
    <w:rsid w:val="00117FA8"/>
    <w:rsid w:val="001207E8"/>
    <w:rsid w:val="00120FC9"/>
    <w:rsid w:val="001236E4"/>
    <w:rsid w:val="0012405D"/>
    <w:rsid w:val="00124A50"/>
    <w:rsid w:val="00124A69"/>
    <w:rsid w:val="00125F6C"/>
    <w:rsid w:val="00126EDF"/>
    <w:rsid w:val="001358DC"/>
    <w:rsid w:val="0014024D"/>
    <w:rsid w:val="0014152A"/>
    <w:rsid w:val="00141A4F"/>
    <w:rsid w:val="00142BA9"/>
    <w:rsid w:val="00143565"/>
    <w:rsid w:val="001438D3"/>
    <w:rsid w:val="001439CC"/>
    <w:rsid w:val="00145474"/>
    <w:rsid w:val="00145DCC"/>
    <w:rsid w:val="0014687A"/>
    <w:rsid w:val="0014788C"/>
    <w:rsid w:val="001500C4"/>
    <w:rsid w:val="0015030A"/>
    <w:rsid w:val="00150F7B"/>
    <w:rsid w:val="0015126F"/>
    <w:rsid w:val="00151D3E"/>
    <w:rsid w:val="00151F12"/>
    <w:rsid w:val="00153519"/>
    <w:rsid w:val="00153E61"/>
    <w:rsid w:val="00153F4C"/>
    <w:rsid w:val="001547C3"/>
    <w:rsid w:val="00155F5A"/>
    <w:rsid w:val="00157264"/>
    <w:rsid w:val="00157AC8"/>
    <w:rsid w:val="0016199E"/>
    <w:rsid w:val="00163031"/>
    <w:rsid w:val="00163E19"/>
    <w:rsid w:val="00163F97"/>
    <w:rsid w:val="0016504D"/>
    <w:rsid w:val="00165DA4"/>
    <w:rsid w:val="0016646B"/>
    <w:rsid w:val="00166851"/>
    <w:rsid w:val="00170ECA"/>
    <w:rsid w:val="0017148A"/>
    <w:rsid w:val="001727DC"/>
    <w:rsid w:val="00174E82"/>
    <w:rsid w:val="0017774B"/>
    <w:rsid w:val="001829AC"/>
    <w:rsid w:val="00182DFB"/>
    <w:rsid w:val="00184417"/>
    <w:rsid w:val="0018600F"/>
    <w:rsid w:val="00187382"/>
    <w:rsid w:val="00191D3E"/>
    <w:rsid w:val="00192A5B"/>
    <w:rsid w:val="001938DB"/>
    <w:rsid w:val="00197597"/>
    <w:rsid w:val="001A33C5"/>
    <w:rsid w:val="001A37E2"/>
    <w:rsid w:val="001A7060"/>
    <w:rsid w:val="001A71B6"/>
    <w:rsid w:val="001B5A7C"/>
    <w:rsid w:val="001B66FF"/>
    <w:rsid w:val="001B7FE8"/>
    <w:rsid w:val="001C3C8F"/>
    <w:rsid w:val="001C3E9B"/>
    <w:rsid w:val="001D134C"/>
    <w:rsid w:val="001D523C"/>
    <w:rsid w:val="001D7064"/>
    <w:rsid w:val="001E3070"/>
    <w:rsid w:val="001E3BBE"/>
    <w:rsid w:val="001E4E75"/>
    <w:rsid w:val="001E582E"/>
    <w:rsid w:val="001E63D7"/>
    <w:rsid w:val="001E7505"/>
    <w:rsid w:val="001E79BB"/>
    <w:rsid w:val="001E7DA0"/>
    <w:rsid w:val="001F0118"/>
    <w:rsid w:val="001F18A1"/>
    <w:rsid w:val="001F2401"/>
    <w:rsid w:val="001F2418"/>
    <w:rsid w:val="001F2778"/>
    <w:rsid w:val="001F4651"/>
    <w:rsid w:val="001F590E"/>
    <w:rsid w:val="001F6A17"/>
    <w:rsid w:val="00200159"/>
    <w:rsid w:val="00201602"/>
    <w:rsid w:val="002047AB"/>
    <w:rsid w:val="00206680"/>
    <w:rsid w:val="00210E8D"/>
    <w:rsid w:val="00211701"/>
    <w:rsid w:val="0021488E"/>
    <w:rsid w:val="002148B9"/>
    <w:rsid w:val="00214A83"/>
    <w:rsid w:val="00214AEB"/>
    <w:rsid w:val="00216916"/>
    <w:rsid w:val="00216E0A"/>
    <w:rsid w:val="00216F53"/>
    <w:rsid w:val="00220101"/>
    <w:rsid w:val="00220726"/>
    <w:rsid w:val="0022210F"/>
    <w:rsid w:val="00222601"/>
    <w:rsid w:val="002238E7"/>
    <w:rsid w:val="002245DD"/>
    <w:rsid w:val="0022572A"/>
    <w:rsid w:val="00227331"/>
    <w:rsid w:val="00227D9C"/>
    <w:rsid w:val="002344E8"/>
    <w:rsid w:val="002356A7"/>
    <w:rsid w:val="00237C08"/>
    <w:rsid w:val="00237F8A"/>
    <w:rsid w:val="002401F6"/>
    <w:rsid w:val="002403D2"/>
    <w:rsid w:val="002411C7"/>
    <w:rsid w:val="00242D50"/>
    <w:rsid w:val="0024528E"/>
    <w:rsid w:val="002457A5"/>
    <w:rsid w:val="002476F0"/>
    <w:rsid w:val="00251136"/>
    <w:rsid w:val="00252EB9"/>
    <w:rsid w:val="00253A41"/>
    <w:rsid w:val="00255D73"/>
    <w:rsid w:val="002664BD"/>
    <w:rsid w:val="002667FC"/>
    <w:rsid w:val="00266F09"/>
    <w:rsid w:val="0027193C"/>
    <w:rsid w:val="00271CA8"/>
    <w:rsid w:val="00272D12"/>
    <w:rsid w:val="00273010"/>
    <w:rsid w:val="00274AC9"/>
    <w:rsid w:val="00276DAE"/>
    <w:rsid w:val="002806DA"/>
    <w:rsid w:val="0028244D"/>
    <w:rsid w:val="0028289A"/>
    <w:rsid w:val="00284CE8"/>
    <w:rsid w:val="00285F50"/>
    <w:rsid w:val="00287DDA"/>
    <w:rsid w:val="00290357"/>
    <w:rsid w:val="002967D1"/>
    <w:rsid w:val="002967D3"/>
    <w:rsid w:val="002A1094"/>
    <w:rsid w:val="002A263B"/>
    <w:rsid w:val="002A3A15"/>
    <w:rsid w:val="002A56B4"/>
    <w:rsid w:val="002A6D13"/>
    <w:rsid w:val="002A78EE"/>
    <w:rsid w:val="002B1048"/>
    <w:rsid w:val="002B23AA"/>
    <w:rsid w:val="002B2AE8"/>
    <w:rsid w:val="002B2C7F"/>
    <w:rsid w:val="002B4B9A"/>
    <w:rsid w:val="002B4CB8"/>
    <w:rsid w:val="002B4D86"/>
    <w:rsid w:val="002B5A99"/>
    <w:rsid w:val="002B5C9B"/>
    <w:rsid w:val="002B617F"/>
    <w:rsid w:val="002C17C5"/>
    <w:rsid w:val="002C25A2"/>
    <w:rsid w:val="002C2D38"/>
    <w:rsid w:val="002C2D93"/>
    <w:rsid w:val="002C3DE5"/>
    <w:rsid w:val="002C415B"/>
    <w:rsid w:val="002C55A4"/>
    <w:rsid w:val="002D15D6"/>
    <w:rsid w:val="002D1851"/>
    <w:rsid w:val="002D21C7"/>
    <w:rsid w:val="002D2233"/>
    <w:rsid w:val="002D2B9D"/>
    <w:rsid w:val="002D375D"/>
    <w:rsid w:val="002D609D"/>
    <w:rsid w:val="002D7E8C"/>
    <w:rsid w:val="002E2B85"/>
    <w:rsid w:val="002E2F02"/>
    <w:rsid w:val="002E55EF"/>
    <w:rsid w:val="002E5C3A"/>
    <w:rsid w:val="002F0B35"/>
    <w:rsid w:val="002F0B6A"/>
    <w:rsid w:val="002F1382"/>
    <w:rsid w:val="002F3903"/>
    <w:rsid w:val="002F41B9"/>
    <w:rsid w:val="002F6BEE"/>
    <w:rsid w:val="00300BFB"/>
    <w:rsid w:val="00301B1F"/>
    <w:rsid w:val="00302982"/>
    <w:rsid w:val="00305F79"/>
    <w:rsid w:val="00307C83"/>
    <w:rsid w:val="003126D6"/>
    <w:rsid w:val="0031302C"/>
    <w:rsid w:val="003150BF"/>
    <w:rsid w:val="00316BEC"/>
    <w:rsid w:val="00320A5F"/>
    <w:rsid w:val="00321A31"/>
    <w:rsid w:val="0032220D"/>
    <w:rsid w:val="00322F3D"/>
    <w:rsid w:val="003246A0"/>
    <w:rsid w:val="0032650D"/>
    <w:rsid w:val="00326DD8"/>
    <w:rsid w:val="003276C1"/>
    <w:rsid w:val="0032786B"/>
    <w:rsid w:val="0033124F"/>
    <w:rsid w:val="00333281"/>
    <w:rsid w:val="00334163"/>
    <w:rsid w:val="00334522"/>
    <w:rsid w:val="003379F7"/>
    <w:rsid w:val="003403FB"/>
    <w:rsid w:val="00341BE6"/>
    <w:rsid w:val="003430FA"/>
    <w:rsid w:val="003460B8"/>
    <w:rsid w:val="00346558"/>
    <w:rsid w:val="00350B3A"/>
    <w:rsid w:val="003519D4"/>
    <w:rsid w:val="00351BB4"/>
    <w:rsid w:val="00352568"/>
    <w:rsid w:val="0035387D"/>
    <w:rsid w:val="00355C41"/>
    <w:rsid w:val="00356F9D"/>
    <w:rsid w:val="00360112"/>
    <w:rsid w:val="003629C9"/>
    <w:rsid w:val="003631DE"/>
    <w:rsid w:val="00364B16"/>
    <w:rsid w:val="003653BB"/>
    <w:rsid w:val="0036686C"/>
    <w:rsid w:val="0037151F"/>
    <w:rsid w:val="00371AA4"/>
    <w:rsid w:val="0037504B"/>
    <w:rsid w:val="003752B2"/>
    <w:rsid w:val="00376B47"/>
    <w:rsid w:val="00380FFB"/>
    <w:rsid w:val="003811D6"/>
    <w:rsid w:val="00383A61"/>
    <w:rsid w:val="00387D0D"/>
    <w:rsid w:val="00390D2E"/>
    <w:rsid w:val="00391213"/>
    <w:rsid w:val="00395745"/>
    <w:rsid w:val="00396334"/>
    <w:rsid w:val="003A0E80"/>
    <w:rsid w:val="003A1F61"/>
    <w:rsid w:val="003A2480"/>
    <w:rsid w:val="003A6E39"/>
    <w:rsid w:val="003A7025"/>
    <w:rsid w:val="003A7BEC"/>
    <w:rsid w:val="003B4025"/>
    <w:rsid w:val="003B5887"/>
    <w:rsid w:val="003B6F61"/>
    <w:rsid w:val="003B71EE"/>
    <w:rsid w:val="003B73EC"/>
    <w:rsid w:val="003B7472"/>
    <w:rsid w:val="003B773A"/>
    <w:rsid w:val="003B7E32"/>
    <w:rsid w:val="003C3E75"/>
    <w:rsid w:val="003C4CB5"/>
    <w:rsid w:val="003C5A9C"/>
    <w:rsid w:val="003C5F14"/>
    <w:rsid w:val="003C7733"/>
    <w:rsid w:val="003C7E02"/>
    <w:rsid w:val="003D1452"/>
    <w:rsid w:val="003D1791"/>
    <w:rsid w:val="003D1BDD"/>
    <w:rsid w:val="003D2B60"/>
    <w:rsid w:val="003D4248"/>
    <w:rsid w:val="003D48EF"/>
    <w:rsid w:val="003D4A35"/>
    <w:rsid w:val="003D565D"/>
    <w:rsid w:val="003E2231"/>
    <w:rsid w:val="003E4949"/>
    <w:rsid w:val="003F0145"/>
    <w:rsid w:val="003F03E5"/>
    <w:rsid w:val="003F09E9"/>
    <w:rsid w:val="003F0F6E"/>
    <w:rsid w:val="003F204D"/>
    <w:rsid w:val="003F39A4"/>
    <w:rsid w:val="003F3AD4"/>
    <w:rsid w:val="003F5405"/>
    <w:rsid w:val="003F59AD"/>
    <w:rsid w:val="004008EE"/>
    <w:rsid w:val="0040137F"/>
    <w:rsid w:val="00401463"/>
    <w:rsid w:val="00402C04"/>
    <w:rsid w:val="00404010"/>
    <w:rsid w:val="0040461A"/>
    <w:rsid w:val="00405CEE"/>
    <w:rsid w:val="00405DED"/>
    <w:rsid w:val="00406CE2"/>
    <w:rsid w:val="004100F5"/>
    <w:rsid w:val="00411FDA"/>
    <w:rsid w:val="004133F1"/>
    <w:rsid w:val="004143B7"/>
    <w:rsid w:val="004148E0"/>
    <w:rsid w:val="004168D9"/>
    <w:rsid w:val="004209AE"/>
    <w:rsid w:val="004217E2"/>
    <w:rsid w:val="00423981"/>
    <w:rsid w:val="00424A67"/>
    <w:rsid w:val="00427564"/>
    <w:rsid w:val="004315DD"/>
    <w:rsid w:val="00431D11"/>
    <w:rsid w:val="00431E9E"/>
    <w:rsid w:val="004349A5"/>
    <w:rsid w:val="0043634A"/>
    <w:rsid w:val="004367BF"/>
    <w:rsid w:val="00445321"/>
    <w:rsid w:val="00446C8A"/>
    <w:rsid w:val="00447127"/>
    <w:rsid w:val="00447809"/>
    <w:rsid w:val="004539A9"/>
    <w:rsid w:val="0045576F"/>
    <w:rsid w:val="0045586B"/>
    <w:rsid w:val="0045643E"/>
    <w:rsid w:val="00456AD0"/>
    <w:rsid w:val="00456CB9"/>
    <w:rsid w:val="00462988"/>
    <w:rsid w:val="00464553"/>
    <w:rsid w:val="00475990"/>
    <w:rsid w:val="004802FF"/>
    <w:rsid w:val="00482069"/>
    <w:rsid w:val="00482C52"/>
    <w:rsid w:val="00482E0E"/>
    <w:rsid w:val="00483259"/>
    <w:rsid w:val="00484FB9"/>
    <w:rsid w:val="00485824"/>
    <w:rsid w:val="00486BCF"/>
    <w:rsid w:val="0048782A"/>
    <w:rsid w:val="00490827"/>
    <w:rsid w:val="004939DD"/>
    <w:rsid w:val="004948CE"/>
    <w:rsid w:val="004960CE"/>
    <w:rsid w:val="004A064B"/>
    <w:rsid w:val="004A0A12"/>
    <w:rsid w:val="004A0CA1"/>
    <w:rsid w:val="004A1388"/>
    <w:rsid w:val="004A1F1F"/>
    <w:rsid w:val="004A3C7B"/>
    <w:rsid w:val="004A4D46"/>
    <w:rsid w:val="004A6D14"/>
    <w:rsid w:val="004A7F90"/>
    <w:rsid w:val="004B0CB5"/>
    <w:rsid w:val="004B2941"/>
    <w:rsid w:val="004B44D3"/>
    <w:rsid w:val="004B6DF4"/>
    <w:rsid w:val="004C0583"/>
    <w:rsid w:val="004C12E7"/>
    <w:rsid w:val="004C1399"/>
    <w:rsid w:val="004C16D5"/>
    <w:rsid w:val="004C4864"/>
    <w:rsid w:val="004C4CCC"/>
    <w:rsid w:val="004C5C50"/>
    <w:rsid w:val="004C5C92"/>
    <w:rsid w:val="004C65D2"/>
    <w:rsid w:val="004C6E2D"/>
    <w:rsid w:val="004C74C2"/>
    <w:rsid w:val="004C7C0F"/>
    <w:rsid w:val="004D1DB1"/>
    <w:rsid w:val="004D3754"/>
    <w:rsid w:val="004D3AD6"/>
    <w:rsid w:val="004D3C81"/>
    <w:rsid w:val="004D4702"/>
    <w:rsid w:val="004D4863"/>
    <w:rsid w:val="004D5F9C"/>
    <w:rsid w:val="004D619B"/>
    <w:rsid w:val="004E0CB2"/>
    <w:rsid w:val="004E11D2"/>
    <w:rsid w:val="004E4C57"/>
    <w:rsid w:val="004E5A80"/>
    <w:rsid w:val="004E60C0"/>
    <w:rsid w:val="004E789B"/>
    <w:rsid w:val="004F42F1"/>
    <w:rsid w:val="004F5ACD"/>
    <w:rsid w:val="004F6447"/>
    <w:rsid w:val="0050056F"/>
    <w:rsid w:val="0050294A"/>
    <w:rsid w:val="0050416B"/>
    <w:rsid w:val="00504B49"/>
    <w:rsid w:val="00506442"/>
    <w:rsid w:val="00507A21"/>
    <w:rsid w:val="005134FC"/>
    <w:rsid w:val="00513D94"/>
    <w:rsid w:val="005154C0"/>
    <w:rsid w:val="00517254"/>
    <w:rsid w:val="0051769C"/>
    <w:rsid w:val="005209AE"/>
    <w:rsid w:val="005238A5"/>
    <w:rsid w:val="0052501F"/>
    <w:rsid w:val="00526813"/>
    <w:rsid w:val="005273C8"/>
    <w:rsid w:val="005279CF"/>
    <w:rsid w:val="0053269A"/>
    <w:rsid w:val="00534320"/>
    <w:rsid w:val="00534F7E"/>
    <w:rsid w:val="00535CA5"/>
    <w:rsid w:val="005409F1"/>
    <w:rsid w:val="005419A7"/>
    <w:rsid w:val="00543D3C"/>
    <w:rsid w:val="005460D0"/>
    <w:rsid w:val="00547AA6"/>
    <w:rsid w:val="0055104C"/>
    <w:rsid w:val="00554A45"/>
    <w:rsid w:val="005568ED"/>
    <w:rsid w:val="00557D87"/>
    <w:rsid w:val="005611CD"/>
    <w:rsid w:val="00563F13"/>
    <w:rsid w:val="005660D0"/>
    <w:rsid w:val="005678CE"/>
    <w:rsid w:val="005715F7"/>
    <w:rsid w:val="00580879"/>
    <w:rsid w:val="005811FE"/>
    <w:rsid w:val="0058179A"/>
    <w:rsid w:val="00583AAB"/>
    <w:rsid w:val="00586422"/>
    <w:rsid w:val="005868A8"/>
    <w:rsid w:val="00586DFB"/>
    <w:rsid w:val="00587ADB"/>
    <w:rsid w:val="005905D8"/>
    <w:rsid w:val="00596EE3"/>
    <w:rsid w:val="005976E1"/>
    <w:rsid w:val="005A15B1"/>
    <w:rsid w:val="005A40F9"/>
    <w:rsid w:val="005A431E"/>
    <w:rsid w:val="005A75F6"/>
    <w:rsid w:val="005A7C11"/>
    <w:rsid w:val="005B17D0"/>
    <w:rsid w:val="005B5408"/>
    <w:rsid w:val="005B5E21"/>
    <w:rsid w:val="005C05CA"/>
    <w:rsid w:val="005C18FE"/>
    <w:rsid w:val="005C2E12"/>
    <w:rsid w:val="005C37A1"/>
    <w:rsid w:val="005C6A5D"/>
    <w:rsid w:val="005C6C5A"/>
    <w:rsid w:val="005D1A23"/>
    <w:rsid w:val="005D21A0"/>
    <w:rsid w:val="005D29F7"/>
    <w:rsid w:val="005D4A85"/>
    <w:rsid w:val="005D5A21"/>
    <w:rsid w:val="005D6B46"/>
    <w:rsid w:val="005E218E"/>
    <w:rsid w:val="005E2795"/>
    <w:rsid w:val="005E2C36"/>
    <w:rsid w:val="005E417A"/>
    <w:rsid w:val="005E54ED"/>
    <w:rsid w:val="005E6842"/>
    <w:rsid w:val="005F0AA0"/>
    <w:rsid w:val="005F1AD7"/>
    <w:rsid w:val="005F203A"/>
    <w:rsid w:val="005F357B"/>
    <w:rsid w:val="005F38D1"/>
    <w:rsid w:val="005F3CED"/>
    <w:rsid w:val="005F3DCD"/>
    <w:rsid w:val="005F445D"/>
    <w:rsid w:val="005F44CB"/>
    <w:rsid w:val="005F702D"/>
    <w:rsid w:val="005F71FC"/>
    <w:rsid w:val="005F7334"/>
    <w:rsid w:val="005F7526"/>
    <w:rsid w:val="005F7C55"/>
    <w:rsid w:val="006011F7"/>
    <w:rsid w:val="00601E03"/>
    <w:rsid w:val="006045A8"/>
    <w:rsid w:val="00606F49"/>
    <w:rsid w:val="00610EEE"/>
    <w:rsid w:val="00611762"/>
    <w:rsid w:val="00611D95"/>
    <w:rsid w:val="00615EA5"/>
    <w:rsid w:val="00616704"/>
    <w:rsid w:val="006169CC"/>
    <w:rsid w:val="00616C3C"/>
    <w:rsid w:val="00622241"/>
    <w:rsid w:val="00623ABF"/>
    <w:rsid w:val="00623E56"/>
    <w:rsid w:val="00626660"/>
    <w:rsid w:val="00630A93"/>
    <w:rsid w:val="00631F66"/>
    <w:rsid w:val="006376F2"/>
    <w:rsid w:val="00637B0A"/>
    <w:rsid w:val="00642706"/>
    <w:rsid w:val="00643AC4"/>
    <w:rsid w:val="00644B7C"/>
    <w:rsid w:val="006511BF"/>
    <w:rsid w:val="00653FD5"/>
    <w:rsid w:val="0065439B"/>
    <w:rsid w:val="006565FA"/>
    <w:rsid w:val="006573AE"/>
    <w:rsid w:val="00657693"/>
    <w:rsid w:val="006600F6"/>
    <w:rsid w:val="00661020"/>
    <w:rsid w:val="00661B4E"/>
    <w:rsid w:val="00664BC4"/>
    <w:rsid w:val="00664C4E"/>
    <w:rsid w:val="00671DD0"/>
    <w:rsid w:val="00674E71"/>
    <w:rsid w:val="00677789"/>
    <w:rsid w:val="00677F18"/>
    <w:rsid w:val="006815F5"/>
    <w:rsid w:val="00681635"/>
    <w:rsid w:val="006850E4"/>
    <w:rsid w:val="00685BDF"/>
    <w:rsid w:val="006860EB"/>
    <w:rsid w:val="00687839"/>
    <w:rsid w:val="00687A34"/>
    <w:rsid w:val="00690F7C"/>
    <w:rsid w:val="0069200F"/>
    <w:rsid w:val="0069545F"/>
    <w:rsid w:val="00695F08"/>
    <w:rsid w:val="006A08FE"/>
    <w:rsid w:val="006A1E88"/>
    <w:rsid w:val="006A3793"/>
    <w:rsid w:val="006A3E56"/>
    <w:rsid w:val="006A733D"/>
    <w:rsid w:val="006A79A5"/>
    <w:rsid w:val="006A7AA4"/>
    <w:rsid w:val="006B2D32"/>
    <w:rsid w:val="006B45EA"/>
    <w:rsid w:val="006B777D"/>
    <w:rsid w:val="006C42CD"/>
    <w:rsid w:val="006C5FFE"/>
    <w:rsid w:val="006C65D4"/>
    <w:rsid w:val="006D037B"/>
    <w:rsid w:val="006D14CD"/>
    <w:rsid w:val="006D1CB6"/>
    <w:rsid w:val="006D2E13"/>
    <w:rsid w:val="006D4DC8"/>
    <w:rsid w:val="006D4E2B"/>
    <w:rsid w:val="006D558B"/>
    <w:rsid w:val="006E483D"/>
    <w:rsid w:val="006E7C5D"/>
    <w:rsid w:val="006E7E1B"/>
    <w:rsid w:val="006F40DD"/>
    <w:rsid w:val="006F484F"/>
    <w:rsid w:val="006F7193"/>
    <w:rsid w:val="006F7C3A"/>
    <w:rsid w:val="00702865"/>
    <w:rsid w:val="00712156"/>
    <w:rsid w:val="007122EE"/>
    <w:rsid w:val="00712B5F"/>
    <w:rsid w:val="00713080"/>
    <w:rsid w:val="00713900"/>
    <w:rsid w:val="007168F9"/>
    <w:rsid w:val="00716B4E"/>
    <w:rsid w:val="00716DFE"/>
    <w:rsid w:val="0071785A"/>
    <w:rsid w:val="00717943"/>
    <w:rsid w:val="00720C7F"/>
    <w:rsid w:val="00721106"/>
    <w:rsid w:val="00723567"/>
    <w:rsid w:val="0073083D"/>
    <w:rsid w:val="00735235"/>
    <w:rsid w:val="00735F61"/>
    <w:rsid w:val="007371F9"/>
    <w:rsid w:val="0074071D"/>
    <w:rsid w:val="007426CC"/>
    <w:rsid w:val="007426F0"/>
    <w:rsid w:val="007431D5"/>
    <w:rsid w:val="00743485"/>
    <w:rsid w:val="0074401E"/>
    <w:rsid w:val="007440B2"/>
    <w:rsid w:val="00747317"/>
    <w:rsid w:val="00750AFE"/>
    <w:rsid w:val="00751A45"/>
    <w:rsid w:val="007531DE"/>
    <w:rsid w:val="00756096"/>
    <w:rsid w:val="00760219"/>
    <w:rsid w:val="00763BC5"/>
    <w:rsid w:val="007652B0"/>
    <w:rsid w:val="00765DB1"/>
    <w:rsid w:val="007678FC"/>
    <w:rsid w:val="00773D4F"/>
    <w:rsid w:val="00775A42"/>
    <w:rsid w:val="007768EF"/>
    <w:rsid w:val="00776E11"/>
    <w:rsid w:val="00777BAC"/>
    <w:rsid w:val="00782587"/>
    <w:rsid w:val="00782A5A"/>
    <w:rsid w:val="00786030"/>
    <w:rsid w:val="007864D4"/>
    <w:rsid w:val="007867C6"/>
    <w:rsid w:val="00786B43"/>
    <w:rsid w:val="0079023E"/>
    <w:rsid w:val="00790900"/>
    <w:rsid w:val="007918D9"/>
    <w:rsid w:val="007925C5"/>
    <w:rsid w:val="0079429C"/>
    <w:rsid w:val="007954A7"/>
    <w:rsid w:val="00795861"/>
    <w:rsid w:val="00795DD4"/>
    <w:rsid w:val="00795EDF"/>
    <w:rsid w:val="00795FAD"/>
    <w:rsid w:val="0079711E"/>
    <w:rsid w:val="007A1DD5"/>
    <w:rsid w:val="007A47E7"/>
    <w:rsid w:val="007A5A47"/>
    <w:rsid w:val="007A6500"/>
    <w:rsid w:val="007A6AFE"/>
    <w:rsid w:val="007A6F65"/>
    <w:rsid w:val="007A6FC6"/>
    <w:rsid w:val="007A7D33"/>
    <w:rsid w:val="007B068F"/>
    <w:rsid w:val="007B189C"/>
    <w:rsid w:val="007B37DF"/>
    <w:rsid w:val="007B4079"/>
    <w:rsid w:val="007B5D4E"/>
    <w:rsid w:val="007B75D1"/>
    <w:rsid w:val="007C0B29"/>
    <w:rsid w:val="007C1036"/>
    <w:rsid w:val="007C1246"/>
    <w:rsid w:val="007C3299"/>
    <w:rsid w:val="007C3600"/>
    <w:rsid w:val="007C5C99"/>
    <w:rsid w:val="007C699B"/>
    <w:rsid w:val="007C6F37"/>
    <w:rsid w:val="007D0250"/>
    <w:rsid w:val="007D14CC"/>
    <w:rsid w:val="007D17AD"/>
    <w:rsid w:val="007D2654"/>
    <w:rsid w:val="007D30E5"/>
    <w:rsid w:val="007D58DA"/>
    <w:rsid w:val="007D59D5"/>
    <w:rsid w:val="007D673F"/>
    <w:rsid w:val="007D7CDD"/>
    <w:rsid w:val="007E1488"/>
    <w:rsid w:val="007E25FF"/>
    <w:rsid w:val="007E2722"/>
    <w:rsid w:val="007E2DF5"/>
    <w:rsid w:val="007E4D9D"/>
    <w:rsid w:val="007F0C8E"/>
    <w:rsid w:val="007F0CF0"/>
    <w:rsid w:val="007F1BB5"/>
    <w:rsid w:val="007F1DB2"/>
    <w:rsid w:val="007F5B52"/>
    <w:rsid w:val="007F7675"/>
    <w:rsid w:val="00800242"/>
    <w:rsid w:val="008015B8"/>
    <w:rsid w:val="00803DCC"/>
    <w:rsid w:val="00805AF4"/>
    <w:rsid w:val="008078C3"/>
    <w:rsid w:val="00807E5C"/>
    <w:rsid w:val="00810465"/>
    <w:rsid w:val="00810F74"/>
    <w:rsid w:val="00811A71"/>
    <w:rsid w:val="00811F39"/>
    <w:rsid w:val="00813F80"/>
    <w:rsid w:val="00814F82"/>
    <w:rsid w:val="00815286"/>
    <w:rsid w:val="0081574E"/>
    <w:rsid w:val="00820826"/>
    <w:rsid w:val="00822B28"/>
    <w:rsid w:val="00824B2F"/>
    <w:rsid w:val="00825A47"/>
    <w:rsid w:val="00825E6F"/>
    <w:rsid w:val="0082620F"/>
    <w:rsid w:val="00827601"/>
    <w:rsid w:val="00830BD5"/>
    <w:rsid w:val="00832A97"/>
    <w:rsid w:val="00833DAE"/>
    <w:rsid w:val="00834903"/>
    <w:rsid w:val="00836813"/>
    <w:rsid w:val="00840F2E"/>
    <w:rsid w:val="00843B2D"/>
    <w:rsid w:val="00843F3F"/>
    <w:rsid w:val="00843FC7"/>
    <w:rsid w:val="008442E4"/>
    <w:rsid w:val="00845B97"/>
    <w:rsid w:val="00846572"/>
    <w:rsid w:val="008517BF"/>
    <w:rsid w:val="00854647"/>
    <w:rsid w:val="00854E4A"/>
    <w:rsid w:val="00856471"/>
    <w:rsid w:val="00856C58"/>
    <w:rsid w:val="00860959"/>
    <w:rsid w:val="00861B6C"/>
    <w:rsid w:val="008632F7"/>
    <w:rsid w:val="00867B41"/>
    <w:rsid w:val="00872983"/>
    <w:rsid w:val="00872B1B"/>
    <w:rsid w:val="00873FB9"/>
    <w:rsid w:val="0087465E"/>
    <w:rsid w:val="0087481F"/>
    <w:rsid w:val="0087608E"/>
    <w:rsid w:val="00877D6B"/>
    <w:rsid w:val="00880E97"/>
    <w:rsid w:val="00880F50"/>
    <w:rsid w:val="0088181D"/>
    <w:rsid w:val="0088480C"/>
    <w:rsid w:val="008849F3"/>
    <w:rsid w:val="00885313"/>
    <w:rsid w:val="008857C7"/>
    <w:rsid w:val="00886D2F"/>
    <w:rsid w:val="008911DB"/>
    <w:rsid w:val="0089312F"/>
    <w:rsid w:val="00895522"/>
    <w:rsid w:val="008967F8"/>
    <w:rsid w:val="008A1769"/>
    <w:rsid w:val="008A2EB1"/>
    <w:rsid w:val="008A515A"/>
    <w:rsid w:val="008A605E"/>
    <w:rsid w:val="008A6FC4"/>
    <w:rsid w:val="008A7D06"/>
    <w:rsid w:val="008B0329"/>
    <w:rsid w:val="008B0A24"/>
    <w:rsid w:val="008B4A03"/>
    <w:rsid w:val="008B5B1D"/>
    <w:rsid w:val="008B69E5"/>
    <w:rsid w:val="008C16BC"/>
    <w:rsid w:val="008C1F2B"/>
    <w:rsid w:val="008C246E"/>
    <w:rsid w:val="008D0262"/>
    <w:rsid w:val="008D09A6"/>
    <w:rsid w:val="008D0DDB"/>
    <w:rsid w:val="008D20E4"/>
    <w:rsid w:val="008D2624"/>
    <w:rsid w:val="008D3941"/>
    <w:rsid w:val="008D47FD"/>
    <w:rsid w:val="008D5339"/>
    <w:rsid w:val="008D5C47"/>
    <w:rsid w:val="008D625F"/>
    <w:rsid w:val="008D6D2F"/>
    <w:rsid w:val="008D7687"/>
    <w:rsid w:val="008D76B5"/>
    <w:rsid w:val="008E0A9C"/>
    <w:rsid w:val="008E1A53"/>
    <w:rsid w:val="008E1D2A"/>
    <w:rsid w:val="008E2595"/>
    <w:rsid w:val="008E31BF"/>
    <w:rsid w:val="008F42C4"/>
    <w:rsid w:val="008F4479"/>
    <w:rsid w:val="008F5E36"/>
    <w:rsid w:val="0090194F"/>
    <w:rsid w:val="009023C9"/>
    <w:rsid w:val="009032E0"/>
    <w:rsid w:val="00903852"/>
    <w:rsid w:val="00907BD2"/>
    <w:rsid w:val="00907D40"/>
    <w:rsid w:val="00907E0D"/>
    <w:rsid w:val="00912A51"/>
    <w:rsid w:val="009163C5"/>
    <w:rsid w:val="00920C9E"/>
    <w:rsid w:val="0092113C"/>
    <w:rsid w:val="00922C0B"/>
    <w:rsid w:val="009262C8"/>
    <w:rsid w:val="00927081"/>
    <w:rsid w:val="00927204"/>
    <w:rsid w:val="00927B47"/>
    <w:rsid w:val="009307E1"/>
    <w:rsid w:val="00934544"/>
    <w:rsid w:val="00934753"/>
    <w:rsid w:val="00941B42"/>
    <w:rsid w:val="0094524D"/>
    <w:rsid w:val="00945F33"/>
    <w:rsid w:val="00950DE3"/>
    <w:rsid w:val="009511D4"/>
    <w:rsid w:val="009516E4"/>
    <w:rsid w:val="00952CF7"/>
    <w:rsid w:val="00955F18"/>
    <w:rsid w:val="00956383"/>
    <w:rsid w:val="00956D96"/>
    <w:rsid w:val="009574BE"/>
    <w:rsid w:val="009610B8"/>
    <w:rsid w:val="0096204E"/>
    <w:rsid w:val="00962FC1"/>
    <w:rsid w:val="009633BD"/>
    <w:rsid w:val="0096482F"/>
    <w:rsid w:val="00965B7D"/>
    <w:rsid w:val="00970A6F"/>
    <w:rsid w:val="00973453"/>
    <w:rsid w:val="00974C6D"/>
    <w:rsid w:val="00975368"/>
    <w:rsid w:val="00975878"/>
    <w:rsid w:val="00977715"/>
    <w:rsid w:val="0098145D"/>
    <w:rsid w:val="00981656"/>
    <w:rsid w:val="00985EDD"/>
    <w:rsid w:val="00992485"/>
    <w:rsid w:val="0099313D"/>
    <w:rsid w:val="00996D41"/>
    <w:rsid w:val="009A1D52"/>
    <w:rsid w:val="009A214F"/>
    <w:rsid w:val="009A2924"/>
    <w:rsid w:val="009A391A"/>
    <w:rsid w:val="009A500C"/>
    <w:rsid w:val="009A5839"/>
    <w:rsid w:val="009A741A"/>
    <w:rsid w:val="009B54B4"/>
    <w:rsid w:val="009B5778"/>
    <w:rsid w:val="009B7AE3"/>
    <w:rsid w:val="009C0C43"/>
    <w:rsid w:val="009C1508"/>
    <w:rsid w:val="009C33F7"/>
    <w:rsid w:val="009C4C6F"/>
    <w:rsid w:val="009C5A15"/>
    <w:rsid w:val="009C5D9C"/>
    <w:rsid w:val="009D2685"/>
    <w:rsid w:val="009D2A17"/>
    <w:rsid w:val="009D2F06"/>
    <w:rsid w:val="009D406C"/>
    <w:rsid w:val="009D4F60"/>
    <w:rsid w:val="009D62A1"/>
    <w:rsid w:val="009D66C3"/>
    <w:rsid w:val="009D75C4"/>
    <w:rsid w:val="009D7AAB"/>
    <w:rsid w:val="009D7C7C"/>
    <w:rsid w:val="009E16A1"/>
    <w:rsid w:val="009E26F4"/>
    <w:rsid w:val="009E2E0A"/>
    <w:rsid w:val="009E34B9"/>
    <w:rsid w:val="009E3710"/>
    <w:rsid w:val="009E73AF"/>
    <w:rsid w:val="009F04C5"/>
    <w:rsid w:val="009F0BA1"/>
    <w:rsid w:val="009F167E"/>
    <w:rsid w:val="009F1916"/>
    <w:rsid w:val="009F25AE"/>
    <w:rsid w:val="009F32E4"/>
    <w:rsid w:val="00A00F04"/>
    <w:rsid w:val="00A0180C"/>
    <w:rsid w:val="00A02A7F"/>
    <w:rsid w:val="00A03988"/>
    <w:rsid w:val="00A0528E"/>
    <w:rsid w:val="00A06991"/>
    <w:rsid w:val="00A10156"/>
    <w:rsid w:val="00A1335A"/>
    <w:rsid w:val="00A15325"/>
    <w:rsid w:val="00A15EEA"/>
    <w:rsid w:val="00A17554"/>
    <w:rsid w:val="00A1758E"/>
    <w:rsid w:val="00A178BB"/>
    <w:rsid w:val="00A17C70"/>
    <w:rsid w:val="00A21744"/>
    <w:rsid w:val="00A21A13"/>
    <w:rsid w:val="00A24400"/>
    <w:rsid w:val="00A25D4D"/>
    <w:rsid w:val="00A3140E"/>
    <w:rsid w:val="00A31D1E"/>
    <w:rsid w:val="00A33463"/>
    <w:rsid w:val="00A336C5"/>
    <w:rsid w:val="00A34203"/>
    <w:rsid w:val="00A34D66"/>
    <w:rsid w:val="00A40CFC"/>
    <w:rsid w:val="00A41927"/>
    <w:rsid w:val="00A42D86"/>
    <w:rsid w:val="00A43082"/>
    <w:rsid w:val="00A44B76"/>
    <w:rsid w:val="00A4613D"/>
    <w:rsid w:val="00A50191"/>
    <w:rsid w:val="00A51F8F"/>
    <w:rsid w:val="00A531C4"/>
    <w:rsid w:val="00A53B25"/>
    <w:rsid w:val="00A53F1A"/>
    <w:rsid w:val="00A55E8E"/>
    <w:rsid w:val="00A5718C"/>
    <w:rsid w:val="00A6042F"/>
    <w:rsid w:val="00A61F4E"/>
    <w:rsid w:val="00A65137"/>
    <w:rsid w:val="00A656C2"/>
    <w:rsid w:val="00A6632B"/>
    <w:rsid w:val="00A66AF1"/>
    <w:rsid w:val="00A6725A"/>
    <w:rsid w:val="00A67DD5"/>
    <w:rsid w:val="00A706C2"/>
    <w:rsid w:val="00A712AA"/>
    <w:rsid w:val="00A74A3A"/>
    <w:rsid w:val="00A74FF6"/>
    <w:rsid w:val="00A75246"/>
    <w:rsid w:val="00A763C4"/>
    <w:rsid w:val="00A76591"/>
    <w:rsid w:val="00A9156F"/>
    <w:rsid w:val="00A937C4"/>
    <w:rsid w:val="00A97BE9"/>
    <w:rsid w:val="00A97E7D"/>
    <w:rsid w:val="00AA0F91"/>
    <w:rsid w:val="00AA5B85"/>
    <w:rsid w:val="00AA74D5"/>
    <w:rsid w:val="00AA7DEE"/>
    <w:rsid w:val="00AB0320"/>
    <w:rsid w:val="00AB375D"/>
    <w:rsid w:val="00AB43E8"/>
    <w:rsid w:val="00AB4835"/>
    <w:rsid w:val="00AB65F6"/>
    <w:rsid w:val="00AB7E42"/>
    <w:rsid w:val="00AC0FEF"/>
    <w:rsid w:val="00AC1621"/>
    <w:rsid w:val="00AC4571"/>
    <w:rsid w:val="00AC4776"/>
    <w:rsid w:val="00AC5EE0"/>
    <w:rsid w:val="00AD07DC"/>
    <w:rsid w:val="00AD3935"/>
    <w:rsid w:val="00AD72F2"/>
    <w:rsid w:val="00AE0385"/>
    <w:rsid w:val="00AE3074"/>
    <w:rsid w:val="00AE3A1A"/>
    <w:rsid w:val="00AE4F5E"/>
    <w:rsid w:val="00AE5EA3"/>
    <w:rsid w:val="00AE62B1"/>
    <w:rsid w:val="00AF0AAA"/>
    <w:rsid w:val="00AF0FB4"/>
    <w:rsid w:val="00AF2E79"/>
    <w:rsid w:val="00AF317A"/>
    <w:rsid w:val="00AF35A4"/>
    <w:rsid w:val="00AF4265"/>
    <w:rsid w:val="00AF4684"/>
    <w:rsid w:val="00AF7E34"/>
    <w:rsid w:val="00B0123D"/>
    <w:rsid w:val="00B04520"/>
    <w:rsid w:val="00B04B3D"/>
    <w:rsid w:val="00B06F39"/>
    <w:rsid w:val="00B12161"/>
    <w:rsid w:val="00B12411"/>
    <w:rsid w:val="00B12A5F"/>
    <w:rsid w:val="00B12EF6"/>
    <w:rsid w:val="00B146EE"/>
    <w:rsid w:val="00B150A2"/>
    <w:rsid w:val="00B1524C"/>
    <w:rsid w:val="00B1568E"/>
    <w:rsid w:val="00B16C58"/>
    <w:rsid w:val="00B17147"/>
    <w:rsid w:val="00B203A2"/>
    <w:rsid w:val="00B20980"/>
    <w:rsid w:val="00B23083"/>
    <w:rsid w:val="00B24F79"/>
    <w:rsid w:val="00B26473"/>
    <w:rsid w:val="00B26835"/>
    <w:rsid w:val="00B26F74"/>
    <w:rsid w:val="00B31744"/>
    <w:rsid w:val="00B340CC"/>
    <w:rsid w:val="00B34900"/>
    <w:rsid w:val="00B34AF8"/>
    <w:rsid w:val="00B351A7"/>
    <w:rsid w:val="00B361BF"/>
    <w:rsid w:val="00B411C3"/>
    <w:rsid w:val="00B420D3"/>
    <w:rsid w:val="00B47EC7"/>
    <w:rsid w:val="00B503AE"/>
    <w:rsid w:val="00B50C9B"/>
    <w:rsid w:val="00B5320E"/>
    <w:rsid w:val="00B542AB"/>
    <w:rsid w:val="00B54834"/>
    <w:rsid w:val="00B55D4F"/>
    <w:rsid w:val="00B57EA4"/>
    <w:rsid w:val="00B60C68"/>
    <w:rsid w:val="00B6166B"/>
    <w:rsid w:val="00B63183"/>
    <w:rsid w:val="00B6571A"/>
    <w:rsid w:val="00B6679C"/>
    <w:rsid w:val="00B70CD4"/>
    <w:rsid w:val="00B7143B"/>
    <w:rsid w:val="00B7148A"/>
    <w:rsid w:val="00B72ECB"/>
    <w:rsid w:val="00B739D7"/>
    <w:rsid w:val="00B74CF0"/>
    <w:rsid w:val="00B76542"/>
    <w:rsid w:val="00B76E5D"/>
    <w:rsid w:val="00B80B62"/>
    <w:rsid w:val="00B80C9D"/>
    <w:rsid w:val="00B81441"/>
    <w:rsid w:val="00B821E6"/>
    <w:rsid w:val="00B82309"/>
    <w:rsid w:val="00B831D9"/>
    <w:rsid w:val="00B85413"/>
    <w:rsid w:val="00B866DB"/>
    <w:rsid w:val="00B86C3F"/>
    <w:rsid w:val="00B87D81"/>
    <w:rsid w:val="00B939DD"/>
    <w:rsid w:val="00B95F06"/>
    <w:rsid w:val="00BA0C1E"/>
    <w:rsid w:val="00BA3427"/>
    <w:rsid w:val="00BA370F"/>
    <w:rsid w:val="00BA5CB9"/>
    <w:rsid w:val="00BA76DA"/>
    <w:rsid w:val="00BA787B"/>
    <w:rsid w:val="00BA7E96"/>
    <w:rsid w:val="00BB177E"/>
    <w:rsid w:val="00BB38D1"/>
    <w:rsid w:val="00BB4255"/>
    <w:rsid w:val="00BB4DA6"/>
    <w:rsid w:val="00BB506C"/>
    <w:rsid w:val="00BB7239"/>
    <w:rsid w:val="00BC012C"/>
    <w:rsid w:val="00BC0CBC"/>
    <w:rsid w:val="00BC344E"/>
    <w:rsid w:val="00BC39ED"/>
    <w:rsid w:val="00BC48E1"/>
    <w:rsid w:val="00BC5852"/>
    <w:rsid w:val="00BC7D20"/>
    <w:rsid w:val="00BD095A"/>
    <w:rsid w:val="00BD096B"/>
    <w:rsid w:val="00BD4D1A"/>
    <w:rsid w:val="00BD5EBC"/>
    <w:rsid w:val="00BD5F49"/>
    <w:rsid w:val="00BD5F50"/>
    <w:rsid w:val="00BD662D"/>
    <w:rsid w:val="00BD7149"/>
    <w:rsid w:val="00BD7CBC"/>
    <w:rsid w:val="00BE16CF"/>
    <w:rsid w:val="00BE4072"/>
    <w:rsid w:val="00BE5CE0"/>
    <w:rsid w:val="00BE6268"/>
    <w:rsid w:val="00BE78BC"/>
    <w:rsid w:val="00BF37B9"/>
    <w:rsid w:val="00BF5FF5"/>
    <w:rsid w:val="00BF643B"/>
    <w:rsid w:val="00BF6CCE"/>
    <w:rsid w:val="00C0012F"/>
    <w:rsid w:val="00C01BFC"/>
    <w:rsid w:val="00C0430B"/>
    <w:rsid w:val="00C04667"/>
    <w:rsid w:val="00C0634E"/>
    <w:rsid w:val="00C1326B"/>
    <w:rsid w:val="00C133C6"/>
    <w:rsid w:val="00C1537B"/>
    <w:rsid w:val="00C15AF4"/>
    <w:rsid w:val="00C15E76"/>
    <w:rsid w:val="00C20D16"/>
    <w:rsid w:val="00C21CBA"/>
    <w:rsid w:val="00C2203E"/>
    <w:rsid w:val="00C233B0"/>
    <w:rsid w:val="00C237F1"/>
    <w:rsid w:val="00C24543"/>
    <w:rsid w:val="00C258F7"/>
    <w:rsid w:val="00C27B41"/>
    <w:rsid w:val="00C304C7"/>
    <w:rsid w:val="00C32A7E"/>
    <w:rsid w:val="00C353B7"/>
    <w:rsid w:val="00C36070"/>
    <w:rsid w:val="00C372DE"/>
    <w:rsid w:val="00C373AD"/>
    <w:rsid w:val="00C40346"/>
    <w:rsid w:val="00C42117"/>
    <w:rsid w:val="00C432AD"/>
    <w:rsid w:val="00C44224"/>
    <w:rsid w:val="00C52923"/>
    <w:rsid w:val="00C5417D"/>
    <w:rsid w:val="00C557F1"/>
    <w:rsid w:val="00C55D77"/>
    <w:rsid w:val="00C606F4"/>
    <w:rsid w:val="00C60C2C"/>
    <w:rsid w:val="00C61954"/>
    <w:rsid w:val="00C62A43"/>
    <w:rsid w:val="00C638A4"/>
    <w:rsid w:val="00C64BEC"/>
    <w:rsid w:val="00C65020"/>
    <w:rsid w:val="00C71DB0"/>
    <w:rsid w:val="00C721FA"/>
    <w:rsid w:val="00C746A1"/>
    <w:rsid w:val="00C74E6C"/>
    <w:rsid w:val="00C75331"/>
    <w:rsid w:val="00C75832"/>
    <w:rsid w:val="00C76A27"/>
    <w:rsid w:val="00C80535"/>
    <w:rsid w:val="00C80786"/>
    <w:rsid w:val="00C85061"/>
    <w:rsid w:val="00C8754B"/>
    <w:rsid w:val="00C90F62"/>
    <w:rsid w:val="00C92F62"/>
    <w:rsid w:val="00C95223"/>
    <w:rsid w:val="00C96756"/>
    <w:rsid w:val="00CA320D"/>
    <w:rsid w:val="00CA39FD"/>
    <w:rsid w:val="00CA5CD0"/>
    <w:rsid w:val="00CA6FBC"/>
    <w:rsid w:val="00CA73A0"/>
    <w:rsid w:val="00CB40D7"/>
    <w:rsid w:val="00CB460E"/>
    <w:rsid w:val="00CB5741"/>
    <w:rsid w:val="00CC13A2"/>
    <w:rsid w:val="00CC1A2F"/>
    <w:rsid w:val="00CC279A"/>
    <w:rsid w:val="00CC6709"/>
    <w:rsid w:val="00CC70CA"/>
    <w:rsid w:val="00CD258E"/>
    <w:rsid w:val="00CD5236"/>
    <w:rsid w:val="00CD5457"/>
    <w:rsid w:val="00CD56D2"/>
    <w:rsid w:val="00CD64AE"/>
    <w:rsid w:val="00CE0BDC"/>
    <w:rsid w:val="00CE1C63"/>
    <w:rsid w:val="00CE30D7"/>
    <w:rsid w:val="00CF1BC0"/>
    <w:rsid w:val="00CF2188"/>
    <w:rsid w:val="00CF32B0"/>
    <w:rsid w:val="00CF461D"/>
    <w:rsid w:val="00CF5DD3"/>
    <w:rsid w:val="00CF6108"/>
    <w:rsid w:val="00CF6A1C"/>
    <w:rsid w:val="00CF71A5"/>
    <w:rsid w:val="00CF7A3D"/>
    <w:rsid w:val="00D00446"/>
    <w:rsid w:val="00D006EB"/>
    <w:rsid w:val="00D00A4B"/>
    <w:rsid w:val="00D01361"/>
    <w:rsid w:val="00D03101"/>
    <w:rsid w:val="00D04670"/>
    <w:rsid w:val="00D046DC"/>
    <w:rsid w:val="00D04E9B"/>
    <w:rsid w:val="00D05DF7"/>
    <w:rsid w:val="00D123B0"/>
    <w:rsid w:val="00D12DFB"/>
    <w:rsid w:val="00D13133"/>
    <w:rsid w:val="00D140AD"/>
    <w:rsid w:val="00D212F1"/>
    <w:rsid w:val="00D229DB"/>
    <w:rsid w:val="00D24548"/>
    <w:rsid w:val="00D246FD"/>
    <w:rsid w:val="00D26A6A"/>
    <w:rsid w:val="00D30A1E"/>
    <w:rsid w:val="00D30BF4"/>
    <w:rsid w:val="00D326B2"/>
    <w:rsid w:val="00D33D75"/>
    <w:rsid w:val="00D33F28"/>
    <w:rsid w:val="00D340D5"/>
    <w:rsid w:val="00D34EED"/>
    <w:rsid w:val="00D350F6"/>
    <w:rsid w:val="00D353F4"/>
    <w:rsid w:val="00D36A13"/>
    <w:rsid w:val="00D40CC7"/>
    <w:rsid w:val="00D4101C"/>
    <w:rsid w:val="00D41147"/>
    <w:rsid w:val="00D43EC5"/>
    <w:rsid w:val="00D44BD6"/>
    <w:rsid w:val="00D44DAD"/>
    <w:rsid w:val="00D45087"/>
    <w:rsid w:val="00D47332"/>
    <w:rsid w:val="00D47474"/>
    <w:rsid w:val="00D50113"/>
    <w:rsid w:val="00D5227C"/>
    <w:rsid w:val="00D5259E"/>
    <w:rsid w:val="00D52A6B"/>
    <w:rsid w:val="00D53AC5"/>
    <w:rsid w:val="00D54EEF"/>
    <w:rsid w:val="00D57875"/>
    <w:rsid w:val="00D6047E"/>
    <w:rsid w:val="00D60C8C"/>
    <w:rsid w:val="00D63512"/>
    <w:rsid w:val="00D6469D"/>
    <w:rsid w:val="00D64B1C"/>
    <w:rsid w:val="00D723B1"/>
    <w:rsid w:val="00D745AF"/>
    <w:rsid w:val="00D7483D"/>
    <w:rsid w:val="00D80297"/>
    <w:rsid w:val="00D87802"/>
    <w:rsid w:val="00D902FC"/>
    <w:rsid w:val="00D92172"/>
    <w:rsid w:val="00D936CD"/>
    <w:rsid w:val="00D949AC"/>
    <w:rsid w:val="00D96F1C"/>
    <w:rsid w:val="00DA191B"/>
    <w:rsid w:val="00DA1C4C"/>
    <w:rsid w:val="00DA1FA3"/>
    <w:rsid w:val="00DA3D02"/>
    <w:rsid w:val="00DA46B8"/>
    <w:rsid w:val="00DA5B5E"/>
    <w:rsid w:val="00DA5C43"/>
    <w:rsid w:val="00DA5F8C"/>
    <w:rsid w:val="00DA5FC1"/>
    <w:rsid w:val="00DA75D6"/>
    <w:rsid w:val="00DB04BF"/>
    <w:rsid w:val="00DB0E9A"/>
    <w:rsid w:val="00DB198F"/>
    <w:rsid w:val="00DB352E"/>
    <w:rsid w:val="00DB562D"/>
    <w:rsid w:val="00DC0B35"/>
    <w:rsid w:val="00DC102B"/>
    <w:rsid w:val="00DC25E7"/>
    <w:rsid w:val="00DC283B"/>
    <w:rsid w:val="00DC7C7B"/>
    <w:rsid w:val="00DC7FB7"/>
    <w:rsid w:val="00DD0FBA"/>
    <w:rsid w:val="00DD20A7"/>
    <w:rsid w:val="00DD3774"/>
    <w:rsid w:val="00DD486B"/>
    <w:rsid w:val="00DD5A3F"/>
    <w:rsid w:val="00DD61CD"/>
    <w:rsid w:val="00DE44D3"/>
    <w:rsid w:val="00DE77FA"/>
    <w:rsid w:val="00DF1A57"/>
    <w:rsid w:val="00DF38F4"/>
    <w:rsid w:val="00DF3943"/>
    <w:rsid w:val="00DF5555"/>
    <w:rsid w:val="00DF6763"/>
    <w:rsid w:val="00E02DD0"/>
    <w:rsid w:val="00E04CB6"/>
    <w:rsid w:val="00E05F44"/>
    <w:rsid w:val="00E06190"/>
    <w:rsid w:val="00E06600"/>
    <w:rsid w:val="00E06CE4"/>
    <w:rsid w:val="00E07411"/>
    <w:rsid w:val="00E13E03"/>
    <w:rsid w:val="00E15B2D"/>
    <w:rsid w:val="00E21805"/>
    <w:rsid w:val="00E22821"/>
    <w:rsid w:val="00E23D0B"/>
    <w:rsid w:val="00E2403F"/>
    <w:rsid w:val="00E25052"/>
    <w:rsid w:val="00E25D99"/>
    <w:rsid w:val="00E260AE"/>
    <w:rsid w:val="00E26792"/>
    <w:rsid w:val="00E272F6"/>
    <w:rsid w:val="00E300D2"/>
    <w:rsid w:val="00E30438"/>
    <w:rsid w:val="00E30AA0"/>
    <w:rsid w:val="00E310E3"/>
    <w:rsid w:val="00E32413"/>
    <w:rsid w:val="00E33832"/>
    <w:rsid w:val="00E342C4"/>
    <w:rsid w:val="00E34304"/>
    <w:rsid w:val="00E34B55"/>
    <w:rsid w:val="00E3758D"/>
    <w:rsid w:val="00E376AB"/>
    <w:rsid w:val="00E41EC6"/>
    <w:rsid w:val="00E440B1"/>
    <w:rsid w:val="00E501C3"/>
    <w:rsid w:val="00E52203"/>
    <w:rsid w:val="00E53F6B"/>
    <w:rsid w:val="00E55181"/>
    <w:rsid w:val="00E560F1"/>
    <w:rsid w:val="00E5699B"/>
    <w:rsid w:val="00E57078"/>
    <w:rsid w:val="00E60575"/>
    <w:rsid w:val="00E62209"/>
    <w:rsid w:val="00E657E9"/>
    <w:rsid w:val="00E7057B"/>
    <w:rsid w:val="00E72206"/>
    <w:rsid w:val="00E722F0"/>
    <w:rsid w:val="00E72A24"/>
    <w:rsid w:val="00E72EA9"/>
    <w:rsid w:val="00E74AA8"/>
    <w:rsid w:val="00E808B8"/>
    <w:rsid w:val="00E80A69"/>
    <w:rsid w:val="00E8284D"/>
    <w:rsid w:val="00E83830"/>
    <w:rsid w:val="00E858F9"/>
    <w:rsid w:val="00E862B8"/>
    <w:rsid w:val="00E8740F"/>
    <w:rsid w:val="00E87C96"/>
    <w:rsid w:val="00E90CDE"/>
    <w:rsid w:val="00E91072"/>
    <w:rsid w:val="00E91BD9"/>
    <w:rsid w:val="00E9372A"/>
    <w:rsid w:val="00E962B7"/>
    <w:rsid w:val="00EA26FD"/>
    <w:rsid w:val="00EA2DE6"/>
    <w:rsid w:val="00EA423A"/>
    <w:rsid w:val="00EA5572"/>
    <w:rsid w:val="00EA5818"/>
    <w:rsid w:val="00EA5AFC"/>
    <w:rsid w:val="00EA7ABC"/>
    <w:rsid w:val="00EB0181"/>
    <w:rsid w:val="00EB153E"/>
    <w:rsid w:val="00EB1E81"/>
    <w:rsid w:val="00EB5455"/>
    <w:rsid w:val="00EC0019"/>
    <w:rsid w:val="00EC1B2F"/>
    <w:rsid w:val="00EC2649"/>
    <w:rsid w:val="00EC5D1D"/>
    <w:rsid w:val="00EC6D11"/>
    <w:rsid w:val="00EC6E1B"/>
    <w:rsid w:val="00ED051B"/>
    <w:rsid w:val="00ED1D8D"/>
    <w:rsid w:val="00ED2482"/>
    <w:rsid w:val="00ED3E00"/>
    <w:rsid w:val="00ED58BA"/>
    <w:rsid w:val="00ED6281"/>
    <w:rsid w:val="00EE0239"/>
    <w:rsid w:val="00EE0ECB"/>
    <w:rsid w:val="00EE0ED9"/>
    <w:rsid w:val="00EE1DF3"/>
    <w:rsid w:val="00EE2882"/>
    <w:rsid w:val="00EE3D71"/>
    <w:rsid w:val="00EE5728"/>
    <w:rsid w:val="00EE7BF8"/>
    <w:rsid w:val="00EF377D"/>
    <w:rsid w:val="00EF45CB"/>
    <w:rsid w:val="00EF515B"/>
    <w:rsid w:val="00EF6305"/>
    <w:rsid w:val="00EF65F2"/>
    <w:rsid w:val="00EF6D05"/>
    <w:rsid w:val="00F002FD"/>
    <w:rsid w:val="00F0322C"/>
    <w:rsid w:val="00F034FE"/>
    <w:rsid w:val="00F03BEE"/>
    <w:rsid w:val="00F03C00"/>
    <w:rsid w:val="00F048F5"/>
    <w:rsid w:val="00F04BD6"/>
    <w:rsid w:val="00F04F4C"/>
    <w:rsid w:val="00F055E5"/>
    <w:rsid w:val="00F067BA"/>
    <w:rsid w:val="00F0735A"/>
    <w:rsid w:val="00F1018A"/>
    <w:rsid w:val="00F10396"/>
    <w:rsid w:val="00F147A3"/>
    <w:rsid w:val="00F151C4"/>
    <w:rsid w:val="00F15565"/>
    <w:rsid w:val="00F15FB6"/>
    <w:rsid w:val="00F172C2"/>
    <w:rsid w:val="00F17ADA"/>
    <w:rsid w:val="00F20936"/>
    <w:rsid w:val="00F21C49"/>
    <w:rsid w:val="00F22F91"/>
    <w:rsid w:val="00F24543"/>
    <w:rsid w:val="00F26254"/>
    <w:rsid w:val="00F26AC2"/>
    <w:rsid w:val="00F317BB"/>
    <w:rsid w:val="00F31C6E"/>
    <w:rsid w:val="00F35259"/>
    <w:rsid w:val="00F36582"/>
    <w:rsid w:val="00F372C2"/>
    <w:rsid w:val="00F37ABB"/>
    <w:rsid w:val="00F40EA0"/>
    <w:rsid w:val="00F45BC5"/>
    <w:rsid w:val="00F51478"/>
    <w:rsid w:val="00F536D8"/>
    <w:rsid w:val="00F55110"/>
    <w:rsid w:val="00F55D5C"/>
    <w:rsid w:val="00F56C99"/>
    <w:rsid w:val="00F57C2F"/>
    <w:rsid w:val="00F62EBD"/>
    <w:rsid w:val="00F65CD9"/>
    <w:rsid w:val="00F7162C"/>
    <w:rsid w:val="00F7238D"/>
    <w:rsid w:val="00F73689"/>
    <w:rsid w:val="00F73A04"/>
    <w:rsid w:val="00F7757C"/>
    <w:rsid w:val="00F7788E"/>
    <w:rsid w:val="00F800DD"/>
    <w:rsid w:val="00F80B5F"/>
    <w:rsid w:val="00F817B8"/>
    <w:rsid w:val="00F837E4"/>
    <w:rsid w:val="00F84151"/>
    <w:rsid w:val="00F8533B"/>
    <w:rsid w:val="00F8588B"/>
    <w:rsid w:val="00F85A33"/>
    <w:rsid w:val="00F86121"/>
    <w:rsid w:val="00F8753F"/>
    <w:rsid w:val="00F87629"/>
    <w:rsid w:val="00F906DE"/>
    <w:rsid w:val="00F910A7"/>
    <w:rsid w:val="00F92579"/>
    <w:rsid w:val="00FA0021"/>
    <w:rsid w:val="00FA0356"/>
    <w:rsid w:val="00FA0E6B"/>
    <w:rsid w:val="00FA0F20"/>
    <w:rsid w:val="00FA10CE"/>
    <w:rsid w:val="00FA1E34"/>
    <w:rsid w:val="00FA2DB3"/>
    <w:rsid w:val="00FA30CC"/>
    <w:rsid w:val="00FA38BC"/>
    <w:rsid w:val="00FA4F00"/>
    <w:rsid w:val="00FA4FF1"/>
    <w:rsid w:val="00FB4BC5"/>
    <w:rsid w:val="00FB6428"/>
    <w:rsid w:val="00FC3518"/>
    <w:rsid w:val="00FC4138"/>
    <w:rsid w:val="00FC76D8"/>
    <w:rsid w:val="00FD08A9"/>
    <w:rsid w:val="00FD3295"/>
    <w:rsid w:val="00FD3D71"/>
    <w:rsid w:val="00FD4A3D"/>
    <w:rsid w:val="00FD781E"/>
    <w:rsid w:val="00FE1AF2"/>
    <w:rsid w:val="00FE1D51"/>
    <w:rsid w:val="00FE2865"/>
    <w:rsid w:val="00FE58F8"/>
    <w:rsid w:val="00FF0FA0"/>
    <w:rsid w:val="00FF1BDB"/>
    <w:rsid w:val="00FF32A5"/>
    <w:rsid w:val="00FF3E6D"/>
    <w:rsid w:val="00FF429D"/>
    <w:rsid w:val="00FF5A7C"/>
    <w:rsid w:val="00FF6796"/>
    <w:rsid w:val="00FF781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A85F9"/>
  <w15:chartTrackingRefBased/>
  <w15:docId w15:val="{B0765347-9F02-4B25-AD41-A0D662971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99E"/>
    <w:pPr>
      <w:spacing w:after="200" w:line="276" w:lineRule="auto"/>
      <w:jc w:val="both"/>
    </w:pPr>
    <w:rPr>
      <w:kern w:val="0"/>
      <w:lang w:val="en-US"/>
      <w14:ligatures w14:val="none"/>
    </w:rPr>
  </w:style>
  <w:style w:type="paragraph" w:styleId="Heading1">
    <w:name w:val="heading 1"/>
    <w:basedOn w:val="Normal"/>
    <w:next w:val="Normal"/>
    <w:link w:val="Heading1Char"/>
    <w:uiPriority w:val="9"/>
    <w:qFormat/>
    <w:rsid w:val="0016199E"/>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16199E"/>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16199E"/>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unhideWhenUsed/>
    <w:qFormat/>
    <w:rsid w:val="0016199E"/>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semiHidden/>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rsid w:val="0016199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6199E"/>
  </w:style>
  <w:style w:type="character" w:customStyle="1" w:styleId="Heading1Char">
    <w:name w:val="Heading 1 Char"/>
    <w:basedOn w:val="DefaultParagraphFont"/>
    <w:link w:val="Heading1"/>
    <w:uiPriority w:val="9"/>
    <w:rsid w:val="0016199E"/>
    <w:rPr>
      <w:rFonts w:asciiTheme="majorHAnsi" w:eastAsiaTheme="majorEastAsia" w:hAnsiTheme="majorHAnsi" w:cstheme="majorBidi"/>
      <w:b/>
      <w:bCs/>
      <w:color w:val="0F4761" w:themeColor="accent1" w:themeShade="BF"/>
      <w:kern w:val="0"/>
      <w:sz w:val="28"/>
      <w:szCs w:val="28"/>
      <w:lang w:val="en-US"/>
      <w14:ligatures w14:val="none"/>
    </w:rPr>
  </w:style>
  <w:style w:type="character" w:customStyle="1" w:styleId="Heading2Char">
    <w:name w:val="Heading 2 Char"/>
    <w:basedOn w:val="DefaultParagraphFont"/>
    <w:link w:val="Heading2"/>
    <w:uiPriority w:val="9"/>
    <w:rsid w:val="0016199E"/>
    <w:rPr>
      <w:rFonts w:asciiTheme="majorHAnsi" w:eastAsiaTheme="majorEastAsia" w:hAnsiTheme="majorHAnsi" w:cstheme="majorBidi"/>
      <w:b/>
      <w:bCs/>
      <w:color w:val="156082" w:themeColor="accent1"/>
      <w:kern w:val="0"/>
      <w:sz w:val="26"/>
      <w:szCs w:val="26"/>
      <w:lang w:val="en-US"/>
      <w14:ligatures w14:val="none"/>
    </w:rPr>
  </w:style>
  <w:style w:type="character" w:customStyle="1" w:styleId="Heading3Char">
    <w:name w:val="Heading 3 Char"/>
    <w:basedOn w:val="DefaultParagraphFont"/>
    <w:link w:val="Heading3"/>
    <w:uiPriority w:val="9"/>
    <w:rsid w:val="0016199E"/>
    <w:rPr>
      <w:rFonts w:asciiTheme="majorHAnsi" w:eastAsiaTheme="majorEastAsia" w:hAnsiTheme="majorHAnsi" w:cstheme="majorBidi"/>
      <w:b/>
      <w:bCs/>
      <w:color w:val="156082" w:themeColor="accent1"/>
      <w:kern w:val="0"/>
      <w:lang w:val="en-US"/>
      <w14:ligatures w14:val="none"/>
    </w:rPr>
  </w:style>
  <w:style w:type="character" w:customStyle="1" w:styleId="Heading4Char">
    <w:name w:val="Heading 4 Char"/>
    <w:basedOn w:val="DefaultParagraphFont"/>
    <w:link w:val="Heading4"/>
    <w:uiPriority w:val="9"/>
    <w:rsid w:val="0016199E"/>
    <w:rPr>
      <w:rFonts w:asciiTheme="majorHAnsi" w:eastAsiaTheme="majorEastAsia" w:hAnsiTheme="majorHAnsi" w:cstheme="majorBidi"/>
      <w:b/>
      <w:bCs/>
      <w:i/>
      <w:iCs/>
      <w:color w:val="156082" w:themeColor="accent1"/>
      <w:kern w:val="0"/>
      <w:lang w:val="en-US"/>
      <w14:ligatures w14:val="none"/>
    </w:rPr>
  </w:style>
  <w:style w:type="character" w:customStyle="1" w:styleId="Heading5Char">
    <w:name w:val="Heading 5 Char"/>
    <w:basedOn w:val="DefaultParagraphFont"/>
    <w:link w:val="Heading5"/>
    <w:uiPriority w:val="9"/>
    <w:semiHidden/>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16199E"/>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leChar">
    <w:name w:val="Title Char"/>
    <w:basedOn w:val="DefaultParagraphFont"/>
    <w:link w:val="Title"/>
    <w:uiPriority w:val="10"/>
    <w:rsid w:val="0016199E"/>
    <w:rPr>
      <w:rFonts w:asciiTheme="majorHAnsi" w:eastAsiaTheme="majorEastAsia" w:hAnsiTheme="majorHAnsi" w:cstheme="majorBidi"/>
      <w:color w:val="0A1D30" w:themeColor="text2" w:themeShade="BF"/>
      <w:spacing w:val="5"/>
      <w:kern w:val="28"/>
      <w:sz w:val="52"/>
      <w:szCs w:val="52"/>
      <w:lang w:val="en-US"/>
      <w14:ligatures w14:val="none"/>
    </w:rPr>
  </w:style>
  <w:style w:type="paragraph" w:styleId="Subtitle">
    <w:name w:val="Subtitle"/>
    <w:basedOn w:val="Normal"/>
    <w:next w:val="Normal"/>
    <w:link w:val="SubtitleChar"/>
    <w:uiPriority w:val="11"/>
    <w:qFormat/>
    <w:rsid w:val="0016199E"/>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16199E"/>
    <w:rPr>
      <w:rFonts w:asciiTheme="majorHAnsi" w:eastAsiaTheme="majorEastAsia" w:hAnsiTheme="majorHAnsi" w:cstheme="majorBidi"/>
      <w:i/>
      <w:iCs/>
      <w:color w:val="156082" w:themeColor="accent1"/>
      <w:spacing w:val="15"/>
      <w:kern w:val="0"/>
      <w:sz w:val="24"/>
      <w:szCs w:val="24"/>
      <w:lang w:val="en-US"/>
      <w14:ligatures w14:val="none"/>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16199E"/>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16199E"/>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16199E"/>
    <w:rPr>
      <w:color w:val="467886" w:themeColor="hyperlink"/>
      <w:u w:val="single"/>
    </w:rPr>
  </w:style>
  <w:style w:type="character" w:styleId="UnresolvedMention">
    <w:name w:val="Unresolved Mention"/>
    <w:basedOn w:val="DefaultParagraphFont"/>
    <w:uiPriority w:val="99"/>
    <w:semiHidden/>
    <w:unhideWhenUsed/>
    <w:rsid w:val="0016199E"/>
    <w:rPr>
      <w:color w:val="605E5C"/>
      <w:shd w:val="clear" w:color="auto" w:fill="E1DFDD"/>
    </w:rPr>
  </w:style>
  <w:style w:type="paragraph" w:styleId="Caption">
    <w:name w:val="caption"/>
    <w:basedOn w:val="Normal"/>
    <w:next w:val="Normal"/>
    <w:uiPriority w:val="35"/>
    <w:unhideWhenUsed/>
    <w:qFormat/>
    <w:rsid w:val="00FA38BC"/>
    <w:pPr>
      <w:spacing w:line="240" w:lineRule="auto"/>
    </w:pPr>
    <w:rPr>
      <w:i/>
      <w:iCs/>
      <w:color w:val="0E2841" w:themeColor="text2"/>
      <w:sz w:val="18"/>
      <w:szCs w:val="18"/>
    </w:rPr>
  </w:style>
  <w:style w:type="character" w:styleId="PlaceholderText">
    <w:name w:val="Placeholder Text"/>
    <w:basedOn w:val="DefaultParagraphFont"/>
    <w:uiPriority w:val="99"/>
    <w:semiHidden/>
    <w:rsid w:val="0016199E"/>
    <w:rPr>
      <w:color w:val="666666"/>
    </w:rPr>
  </w:style>
  <w:style w:type="paragraph" w:styleId="FootnoteText">
    <w:name w:val="footnote text"/>
    <w:basedOn w:val="Normal"/>
    <w:link w:val="FootnoteTextChar"/>
    <w:uiPriority w:val="99"/>
    <w:semiHidden/>
    <w:unhideWhenUsed/>
    <w:rsid w:val="001619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99E"/>
    <w:rPr>
      <w:kern w:val="0"/>
      <w:sz w:val="20"/>
      <w:szCs w:val="20"/>
      <w:lang w:val="en-US"/>
      <w14:ligatures w14:val="none"/>
    </w:rPr>
  </w:style>
  <w:style w:type="character" w:styleId="FootnoteReference">
    <w:name w:val="footnote reference"/>
    <w:basedOn w:val="DefaultParagraphFont"/>
    <w:uiPriority w:val="99"/>
    <w:semiHidden/>
    <w:unhideWhenUsed/>
    <w:rsid w:val="0016199E"/>
    <w:rPr>
      <w:vertAlign w:val="superscript"/>
    </w:rPr>
  </w:style>
  <w:style w:type="paragraph" w:styleId="NormalWeb">
    <w:name w:val="Normal (Web)"/>
    <w:basedOn w:val="Normal"/>
    <w:uiPriority w:val="99"/>
    <w:rsid w:val="0016199E"/>
    <w:pPr>
      <w:spacing w:before="100" w:beforeAutospacing="1" w:after="100" w:afterAutospacing="1" w:line="240" w:lineRule="auto"/>
      <w:jc w:val="left"/>
    </w:pPr>
    <w:rPr>
      <w:rFonts w:ascii="Times New Roman" w:eastAsia="Times New Roman" w:hAnsi="Times New Roman" w:cs="Times New Roman"/>
      <w:sz w:val="24"/>
      <w:szCs w:val="24"/>
      <w:lang w:val="en-AU" w:eastAsia="en-AU"/>
    </w:rPr>
  </w:style>
  <w:style w:type="paragraph" w:styleId="Header">
    <w:name w:val="header"/>
    <w:basedOn w:val="Normal"/>
    <w:link w:val="HeaderChar"/>
    <w:uiPriority w:val="99"/>
    <w:unhideWhenUsed/>
    <w:rsid w:val="001619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199E"/>
    <w:rPr>
      <w:kern w:val="0"/>
      <w:lang w:val="en-US"/>
      <w14:ligatures w14:val="none"/>
    </w:rPr>
  </w:style>
  <w:style w:type="paragraph" w:styleId="Footer">
    <w:name w:val="footer"/>
    <w:basedOn w:val="Normal"/>
    <w:link w:val="FooterChar"/>
    <w:uiPriority w:val="99"/>
    <w:unhideWhenUsed/>
    <w:rsid w:val="001619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199E"/>
    <w:rPr>
      <w:kern w:val="0"/>
      <w:lang w:val="en-US"/>
      <w14:ligatures w14:val="none"/>
    </w:rPr>
  </w:style>
  <w:style w:type="paragraph" w:styleId="BalloonText">
    <w:name w:val="Balloon Text"/>
    <w:basedOn w:val="Normal"/>
    <w:link w:val="BalloonTextChar"/>
    <w:uiPriority w:val="99"/>
    <w:semiHidden/>
    <w:unhideWhenUsed/>
    <w:rsid w:val="001619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99E"/>
    <w:rPr>
      <w:rFonts w:ascii="Tahoma" w:hAnsi="Tahoma" w:cs="Tahoma"/>
      <w:kern w:val="0"/>
      <w:sz w:val="16"/>
      <w:szCs w:val="16"/>
      <w:lang w:val="en-US"/>
      <w14:ligatures w14:val="none"/>
    </w:rPr>
  </w:style>
  <w:style w:type="paragraph" w:styleId="BodyText3">
    <w:name w:val="Body Text 3"/>
    <w:basedOn w:val="Normal"/>
    <w:link w:val="BodyText3Char"/>
    <w:rsid w:val="0016199E"/>
    <w:pPr>
      <w:spacing w:after="120" w:line="240" w:lineRule="auto"/>
      <w:jc w:val="left"/>
    </w:pPr>
    <w:rPr>
      <w:rFonts w:ascii="Times New Roman" w:eastAsia="Batang" w:hAnsi="Times New Roman" w:cs="Times New Roman"/>
      <w:sz w:val="16"/>
      <w:szCs w:val="16"/>
      <w:lang w:val="en-AU"/>
    </w:rPr>
  </w:style>
  <w:style w:type="character" w:customStyle="1" w:styleId="BodyText3Char">
    <w:name w:val="Body Text 3 Char"/>
    <w:basedOn w:val="DefaultParagraphFont"/>
    <w:link w:val="BodyText3"/>
    <w:rsid w:val="0016199E"/>
    <w:rPr>
      <w:rFonts w:ascii="Times New Roman" w:eastAsia="Batang" w:hAnsi="Times New Roman" w:cs="Times New Roman"/>
      <w:kern w:val="0"/>
      <w:sz w:val="16"/>
      <w:szCs w:val="16"/>
      <w14:ligatures w14:val="none"/>
    </w:rPr>
  </w:style>
  <w:style w:type="character" w:styleId="CommentReference">
    <w:name w:val="annotation reference"/>
    <w:basedOn w:val="DefaultParagraphFont"/>
    <w:uiPriority w:val="99"/>
    <w:semiHidden/>
    <w:unhideWhenUsed/>
    <w:rsid w:val="0016199E"/>
    <w:rPr>
      <w:sz w:val="16"/>
      <w:szCs w:val="16"/>
    </w:rPr>
  </w:style>
  <w:style w:type="paragraph" w:styleId="CommentText">
    <w:name w:val="annotation text"/>
    <w:basedOn w:val="Normal"/>
    <w:link w:val="CommentTextChar"/>
    <w:uiPriority w:val="99"/>
    <w:semiHidden/>
    <w:unhideWhenUsed/>
    <w:rsid w:val="0016199E"/>
    <w:pPr>
      <w:spacing w:line="240" w:lineRule="auto"/>
    </w:pPr>
    <w:rPr>
      <w:sz w:val="20"/>
      <w:szCs w:val="20"/>
    </w:rPr>
  </w:style>
  <w:style w:type="character" w:customStyle="1" w:styleId="CommentTextChar">
    <w:name w:val="Comment Text Char"/>
    <w:basedOn w:val="DefaultParagraphFont"/>
    <w:link w:val="CommentText"/>
    <w:uiPriority w:val="99"/>
    <w:semiHidden/>
    <w:rsid w:val="0016199E"/>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16199E"/>
    <w:rPr>
      <w:b/>
      <w:bCs/>
    </w:rPr>
  </w:style>
  <w:style w:type="character" w:customStyle="1" w:styleId="CommentSubjectChar">
    <w:name w:val="Comment Subject Char"/>
    <w:basedOn w:val="CommentTextChar"/>
    <w:link w:val="CommentSubject"/>
    <w:uiPriority w:val="99"/>
    <w:semiHidden/>
    <w:rsid w:val="0016199E"/>
    <w:rPr>
      <w:b/>
      <w:bCs/>
      <w:kern w:val="0"/>
      <w:sz w:val="20"/>
      <w:szCs w:val="20"/>
      <w:lang w:val="en-US"/>
      <w14:ligatures w14:val="none"/>
    </w:rPr>
  </w:style>
  <w:style w:type="paragraph" w:styleId="PlainText">
    <w:name w:val="Plain Text"/>
    <w:basedOn w:val="Normal"/>
    <w:link w:val="PlainTextChar"/>
    <w:uiPriority w:val="99"/>
    <w:unhideWhenUsed/>
    <w:rsid w:val="0016199E"/>
    <w:pPr>
      <w:spacing w:after="0" w:line="240" w:lineRule="auto"/>
      <w:jc w:val="left"/>
    </w:pPr>
    <w:rPr>
      <w:rFonts w:ascii="Consolas" w:hAnsi="Consolas" w:cs="Times New Roman"/>
      <w:sz w:val="21"/>
      <w:szCs w:val="21"/>
      <w:lang w:val="en-NZ" w:eastAsia="en-NZ"/>
    </w:rPr>
  </w:style>
  <w:style w:type="character" w:customStyle="1" w:styleId="PlainTextChar">
    <w:name w:val="Plain Text Char"/>
    <w:basedOn w:val="DefaultParagraphFont"/>
    <w:link w:val="PlainText"/>
    <w:uiPriority w:val="99"/>
    <w:rsid w:val="0016199E"/>
    <w:rPr>
      <w:rFonts w:ascii="Consolas" w:hAnsi="Consolas" w:cs="Times New Roman"/>
      <w:kern w:val="0"/>
      <w:sz w:val="21"/>
      <w:szCs w:val="21"/>
      <w:lang w:val="en-NZ" w:eastAsia="en-NZ"/>
      <w14:ligatures w14:val="none"/>
    </w:rPr>
  </w:style>
  <w:style w:type="table" w:customStyle="1" w:styleId="LightList1">
    <w:name w:val="Light List1"/>
    <w:basedOn w:val="TableNormal"/>
    <w:uiPriority w:val="61"/>
    <w:rsid w:val="0016199E"/>
    <w:pPr>
      <w:spacing w:after="0" w:line="240" w:lineRule="auto"/>
    </w:pPr>
    <w:rPr>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Revision">
    <w:name w:val="Revision"/>
    <w:hidden/>
    <w:uiPriority w:val="99"/>
    <w:semiHidden/>
    <w:rsid w:val="0016199E"/>
    <w:pPr>
      <w:spacing w:after="0" w:line="240" w:lineRule="auto"/>
    </w:pPr>
    <w:rPr>
      <w:kern w:val="0"/>
      <w:lang w:val="en-US"/>
      <w14:ligatures w14:val="none"/>
    </w:rPr>
  </w:style>
  <w:style w:type="paragraph" w:styleId="TOCHeading">
    <w:name w:val="TOC Heading"/>
    <w:basedOn w:val="Heading1"/>
    <w:next w:val="Normal"/>
    <w:uiPriority w:val="39"/>
    <w:unhideWhenUsed/>
    <w:qFormat/>
    <w:rsid w:val="0016199E"/>
    <w:pPr>
      <w:jc w:val="left"/>
      <w:outlineLvl w:val="9"/>
    </w:pPr>
    <w:rPr>
      <w:lang w:eastAsia="ja-JP"/>
    </w:rPr>
  </w:style>
  <w:style w:type="paragraph" w:styleId="TOC1">
    <w:name w:val="toc 1"/>
    <w:basedOn w:val="Normal"/>
    <w:next w:val="Normal"/>
    <w:autoRedefine/>
    <w:uiPriority w:val="39"/>
    <w:unhideWhenUsed/>
    <w:rsid w:val="0016199E"/>
    <w:pPr>
      <w:spacing w:after="100"/>
    </w:pPr>
  </w:style>
  <w:style w:type="paragraph" w:styleId="TOC2">
    <w:name w:val="toc 2"/>
    <w:basedOn w:val="Normal"/>
    <w:next w:val="Normal"/>
    <w:autoRedefine/>
    <w:uiPriority w:val="39"/>
    <w:unhideWhenUsed/>
    <w:rsid w:val="0016199E"/>
    <w:pPr>
      <w:spacing w:after="100"/>
      <w:ind w:left="220"/>
    </w:pPr>
  </w:style>
  <w:style w:type="paragraph" w:styleId="TOC3">
    <w:name w:val="toc 3"/>
    <w:basedOn w:val="Normal"/>
    <w:next w:val="Normal"/>
    <w:autoRedefine/>
    <w:uiPriority w:val="39"/>
    <w:unhideWhenUsed/>
    <w:rsid w:val="0016199E"/>
    <w:pPr>
      <w:spacing w:after="100"/>
      <w:ind w:left="440"/>
    </w:pPr>
  </w:style>
  <w:style w:type="character" w:styleId="Emphasis">
    <w:name w:val="Emphasis"/>
    <w:basedOn w:val="DefaultParagraphFont"/>
    <w:uiPriority w:val="20"/>
    <w:qFormat/>
    <w:rsid w:val="0016199E"/>
    <w:rPr>
      <w:i/>
      <w:iCs/>
    </w:rPr>
  </w:style>
  <w:style w:type="character" w:customStyle="1" w:styleId="UnresolvedMention1">
    <w:name w:val="Unresolved Mention1"/>
    <w:basedOn w:val="DefaultParagraphFont"/>
    <w:uiPriority w:val="99"/>
    <w:semiHidden/>
    <w:unhideWhenUsed/>
    <w:rsid w:val="0016199E"/>
    <w:rPr>
      <w:color w:val="605E5C"/>
      <w:shd w:val="clear" w:color="auto" w:fill="E1DFDD"/>
    </w:rPr>
  </w:style>
  <w:style w:type="character" w:styleId="FollowedHyperlink">
    <w:name w:val="FollowedHyperlink"/>
    <w:basedOn w:val="DefaultParagraphFont"/>
    <w:uiPriority w:val="99"/>
    <w:semiHidden/>
    <w:unhideWhenUsed/>
    <w:rsid w:val="0016199E"/>
    <w:rPr>
      <w:color w:val="96607D" w:themeColor="followedHyperlink"/>
      <w:u w:val="single"/>
    </w:rPr>
  </w:style>
  <w:style w:type="paragraph" w:styleId="ListBullet">
    <w:name w:val="List Bullet"/>
    <w:basedOn w:val="Normal"/>
    <w:uiPriority w:val="99"/>
    <w:unhideWhenUsed/>
    <w:rsid w:val="0016199E"/>
    <w:pPr>
      <w:numPr>
        <w:numId w:val="5"/>
      </w:numPr>
      <w:contextualSpacing/>
    </w:pPr>
  </w:style>
  <w:style w:type="character" w:customStyle="1" w:styleId="fontstyle01">
    <w:name w:val="fontstyle01"/>
    <w:basedOn w:val="DefaultParagraphFont"/>
    <w:rsid w:val="0016199E"/>
    <w:rPr>
      <w:rFonts w:ascii="ArialMT" w:hAnsi="ArialMT" w:hint="default"/>
      <w:b w:val="0"/>
      <w:bCs w:val="0"/>
      <w:i w:val="0"/>
      <w:iCs w:val="0"/>
      <w:color w:val="000000"/>
      <w:sz w:val="28"/>
      <w:szCs w:val="28"/>
    </w:rPr>
  </w:style>
  <w:style w:type="table" w:customStyle="1" w:styleId="TableGrid1">
    <w:name w:val="Table Grid1"/>
    <w:basedOn w:val="TableNormal"/>
    <w:next w:val="TableGrid"/>
    <w:uiPriority w:val="39"/>
    <w:rsid w:val="0016199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6199E"/>
    <w:pPr>
      <w:spacing w:after="0" w:line="240" w:lineRule="auto"/>
      <w:jc w:val="both"/>
    </w:pPr>
    <w:rPr>
      <w:kern w:val="0"/>
      <w:lang w:val="en-US"/>
      <w14:ligatures w14:val="none"/>
    </w:rPr>
  </w:style>
  <w:style w:type="paragraph" w:styleId="BodyText">
    <w:name w:val="Body Text"/>
    <w:basedOn w:val="Normal"/>
    <w:link w:val="BodyTextChar"/>
    <w:uiPriority w:val="99"/>
    <w:unhideWhenUsed/>
    <w:qFormat/>
    <w:rsid w:val="004A1F1F"/>
    <w:pPr>
      <w:spacing w:after="120" w:line="288" w:lineRule="auto"/>
      <w:jc w:val="left"/>
    </w:pPr>
    <w:rPr>
      <w:rFonts w:ascii="Verdana" w:eastAsia="Times New Roman" w:hAnsi="Verdana" w:cs="Times New Roman"/>
      <w:sz w:val="20"/>
      <w:szCs w:val="24"/>
      <w:lang w:val="en-GB" w:eastAsia="en-GB"/>
    </w:rPr>
  </w:style>
  <w:style w:type="character" w:customStyle="1" w:styleId="BodyTextChar">
    <w:name w:val="Body Text Char"/>
    <w:basedOn w:val="DefaultParagraphFont"/>
    <w:link w:val="BodyText"/>
    <w:uiPriority w:val="99"/>
    <w:rsid w:val="004A1F1F"/>
    <w:rPr>
      <w:rFonts w:ascii="Verdana" w:eastAsia="Times New Roman" w:hAnsi="Verdana" w:cs="Times New Roman"/>
      <w:kern w:val="0"/>
      <w:sz w:val="20"/>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30023">
      <w:bodyDiv w:val="1"/>
      <w:marLeft w:val="0"/>
      <w:marRight w:val="0"/>
      <w:marTop w:val="0"/>
      <w:marBottom w:val="0"/>
      <w:divBdr>
        <w:top w:val="none" w:sz="0" w:space="0" w:color="auto"/>
        <w:left w:val="none" w:sz="0" w:space="0" w:color="auto"/>
        <w:bottom w:val="none" w:sz="0" w:space="0" w:color="auto"/>
        <w:right w:val="none" w:sz="0" w:space="0" w:color="auto"/>
      </w:divBdr>
    </w:div>
    <w:div w:id="203713443">
      <w:bodyDiv w:val="1"/>
      <w:marLeft w:val="0"/>
      <w:marRight w:val="0"/>
      <w:marTop w:val="0"/>
      <w:marBottom w:val="0"/>
      <w:divBdr>
        <w:top w:val="none" w:sz="0" w:space="0" w:color="auto"/>
        <w:left w:val="none" w:sz="0" w:space="0" w:color="auto"/>
        <w:bottom w:val="none" w:sz="0" w:space="0" w:color="auto"/>
        <w:right w:val="none" w:sz="0" w:space="0" w:color="auto"/>
      </w:divBdr>
      <w:divsChild>
        <w:div w:id="599220709">
          <w:marLeft w:val="480"/>
          <w:marRight w:val="0"/>
          <w:marTop w:val="0"/>
          <w:marBottom w:val="0"/>
          <w:divBdr>
            <w:top w:val="none" w:sz="0" w:space="0" w:color="auto"/>
            <w:left w:val="none" w:sz="0" w:space="0" w:color="auto"/>
            <w:bottom w:val="none" w:sz="0" w:space="0" w:color="auto"/>
            <w:right w:val="none" w:sz="0" w:space="0" w:color="auto"/>
          </w:divBdr>
        </w:div>
        <w:div w:id="111746686">
          <w:marLeft w:val="480"/>
          <w:marRight w:val="0"/>
          <w:marTop w:val="0"/>
          <w:marBottom w:val="0"/>
          <w:divBdr>
            <w:top w:val="none" w:sz="0" w:space="0" w:color="auto"/>
            <w:left w:val="none" w:sz="0" w:space="0" w:color="auto"/>
            <w:bottom w:val="none" w:sz="0" w:space="0" w:color="auto"/>
            <w:right w:val="none" w:sz="0" w:space="0" w:color="auto"/>
          </w:divBdr>
        </w:div>
        <w:div w:id="843323185">
          <w:marLeft w:val="480"/>
          <w:marRight w:val="0"/>
          <w:marTop w:val="0"/>
          <w:marBottom w:val="0"/>
          <w:divBdr>
            <w:top w:val="none" w:sz="0" w:space="0" w:color="auto"/>
            <w:left w:val="none" w:sz="0" w:space="0" w:color="auto"/>
            <w:bottom w:val="none" w:sz="0" w:space="0" w:color="auto"/>
            <w:right w:val="none" w:sz="0" w:space="0" w:color="auto"/>
          </w:divBdr>
        </w:div>
        <w:div w:id="237793030">
          <w:marLeft w:val="480"/>
          <w:marRight w:val="0"/>
          <w:marTop w:val="0"/>
          <w:marBottom w:val="0"/>
          <w:divBdr>
            <w:top w:val="none" w:sz="0" w:space="0" w:color="auto"/>
            <w:left w:val="none" w:sz="0" w:space="0" w:color="auto"/>
            <w:bottom w:val="none" w:sz="0" w:space="0" w:color="auto"/>
            <w:right w:val="none" w:sz="0" w:space="0" w:color="auto"/>
          </w:divBdr>
        </w:div>
        <w:div w:id="1371765504">
          <w:marLeft w:val="480"/>
          <w:marRight w:val="0"/>
          <w:marTop w:val="0"/>
          <w:marBottom w:val="0"/>
          <w:divBdr>
            <w:top w:val="none" w:sz="0" w:space="0" w:color="auto"/>
            <w:left w:val="none" w:sz="0" w:space="0" w:color="auto"/>
            <w:bottom w:val="none" w:sz="0" w:space="0" w:color="auto"/>
            <w:right w:val="none" w:sz="0" w:space="0" w:color="auto"/>
          </w:divBdr>
        </w:div>
        <w:div w:id="487331844">
          <w:marLeft w:val="480"/>
          <w:marRight w:val="0"/>
          <w:marTop w:val="0"/>
          <w:marBottom w:val="0"/>
          <w:divBdr>
            <w:top w:val="none" w:sz="0" w:space="0" w:color="auto"/>
            <w:left w:val="none" w:sz="0" w:space="0" w:color="auto"/>
            <w:bottom w:val="none" w:sz="0" w:space="0" w:color="auto"/>
            <w:right w:val="none" w:sz="0" w:space="0" w:color="auto"/>
          </w:divBdr>
        </w:div>
        <w:div w:id="2021464263">
          <w:marLeft w:val="480"/>
          <w:marRight w:val="0"/>
          <w:marTop w:val="0"/>
          <w:marBottom w:val="0"/>
          <w:divBdr>
            <w:top w:val="none" w:sz="0" w:space="0" w:color="auto"/>
            <w:left w:val="none" w:sz="0" w:space="0" w:color="auto"/>
            <w:bottom w:val="none" w:sz="0" w:space="0" w:color="auto"/>
            <w:right w:val="none" w:sz="0" w:space="0" w:color="auto"/>
          </w:divBdr>
        </w:div>
        <w:div w:id="902763674">
          <w:marLeft w:val="480"/>
          <w:marRight w:val="0"/>
          <w:marTop w:val="0"/>
          <w:marBottom w:val="0"/>
          <w:divBdr>
            <w:top w:val="none" w:sz="0" w:space="0" w:color="auto"/>
            <w:left w:val="none" w:sz="0" w:space="0" w:color="auto"/>
            <w:bottom w:val="none" w:sz="0" w:space="0" w:color="auto"/>
            <w:right w:val="none" w:sz="0" w:space="0" w:color="auto"/>
          </w:divBdr>
        </w:div>
        <w:div w:id="1175341306">
          <w:marLeft w:val="480"/>
          <w:marRight w:val="0"/>
          <w:marTop w:val="0"/>
          <w:marBottom w:val="0"/>
          <w:divBdr>
            <w:top w:val="none" w:sz="0" w:space="0" w:color="auto"/>
            <w:left w:val="none" w:sz="0" w:space="0" w:color="auto"/>
            <w:bottom w:val="none" w:sz="0" w:space="0" w:color="auto"/>
            <w:right w:val="none" w:sz="0" w:space="0" w:color="auto"/>
          </w:divBdr>
        </w:div>
        <w:div w:id="1698962546">
          <w:marLeft w:val="480"/>
          <w:marRight w:val="0"/>
          <w:marTop w:val="0"/>
          <w:marBottom w:val="0"/>
          <w:divBdr>
            <w:top w:val="none" w:sz="0" w:space="0" w:color="auto"/>
            <w:left w:val="none" w:sz="0" w:space="0" w:color="auto"/>
            <w:bottom w:val="none" w:sz="0" w:space="0" w:color="auto"/>
            <w:right w:val="none" w:sz="0" w:space="0" w:color="auto"/>
          </w:divBdr>
        </w:div>
        <w:div w:id="1332177483">
          <w:marLeft w:val="480"/>
          <w:marRight w:val="0"/>
          <w:marTop w:val="0"/>
          <w:marBottom w:val="0"/>
          <w:divBdr>
            <w:top w:val="none" w:sz="0" w:space="0" w:color="auto"/>
            <w:left w:val="none" w:sz="0" w:space="0" w:color="auto"/>
            <w:bottom w:val="none" w:sz="0" w:space="0" w:color="auto"/>
            <w:right w:val="none" w:sz="0" w:space="0" w:color="auto"/>
          </w:divBdr>
        </w:div>
        <w:div w:id="99640831">
          <w:marLeft w:val="480"/>
          <w:marRight w:val="0"/>
          <w:marTop w:val="0"/>
          <w:marBottom w:val="0"/>
          <w:divBdr>
            <w:top w:val="none" w:sz="0" w:space="0" w:color="auto"/>
            <w:left w:val="none" w:sz="0" w:space="0" w:color="auto"/>
            <w:bottom w:val="none" w:sz="0" w:space="0" w:color="auto"/>
            <w:right w:val="none" w:sz="0" w:space="0" w:color="auto"/>
          </w:divBdr>
        </w:div>
        <w:div w:id="2021812158">
          <w:marLeft w:val="480"/>
          <w:marRight w:val="0"/>
          <w:marTop w:val="0"/>
          <w:marBottom w:val="0"/>
          <w:divBdr>
            <w:top w:val="none" w:sz="0" w:space="0" w:color="auto"/>
            <w:left w:val="none" w:sz="0" w:space="0" w:color="auto"/>
            <w:bottom w:val="none" w:sz="0" w:space="0" w:color="auto"/>
            <w:right w:val="none" w:sz="0" w:space="0" w:color="auto"/>
          </w:divBdr>
        </w:div>
        <w:div w:id="352731430">
          <w:marLeft w:val="480"/>
          <w:marRight w:val="0"/>
          <w:marTop w:val="0"/>
          <w:marBottom w:val="0"/>
          <w:divBdr>
            <w:top w:val="none" w:sz="0" w:space="0" w:color="auto"/>
            <w:left w:val="none" w:sz="0" w:space="0" w:color="auto"/>
            <w:bottom w:val="none" w:sz="0" w:space="0" w:color="auto"/>
            <w:right w:val="none" w:sz="0" w:space="0" w:color="auto"/>
          </w:divBdr>
        </w:div>
        <w:div w:id="2029137943">
          <w:marLeft w:val="480"/>
          <w:marRight w:val="0"/>
          <w:marTop w:val="0"/>
          <w:marBottom w:val="0"/>
          <w:divBdr>
            <w:top w:val="none" w:sz="0" w:space="0" w:color="auto"/>
            <w:left w:val="none" w:sz="0" w:space="0" w:color="auto"/>
            <w:bottom w:val="none" w:sz="0" w:space="0" w:color="auto"/>
            <w:right w:val="none" w:sz="0" w:space="0" w:color="auto"/>
          </w:divBdr>
        </w:div>
        <w:div w:id="49765501">
          <w:marLeft w:val="480"/>
          <w:marRight w:val="0"/>
          <w:marTop w:val="0"/>
          <w:marBottom w:val="0"/>
          <w:divBdr>
            <w:top w:val="none" w:sz="0" w:space="0" w:color="auto"/>
            <w:left w:val="none" w:sz="0" w:space="0" w:color="auto"/>
            <w:bottom w:val="none" w:sz="0" w:space="0" w:color="auto"/>
            <w:right w:val="none" w:sz="0" w:space="0" w:color="auto"/>
          </w:divBdr>
        </w:div>
        <w:div w:id="1147359829">
          <w:marLeft w:val="480"/>
          <w:marRight w:val="0"/>
          <w:marTop w:val="0"/>
          <w:marBottom w:val="0"/>
          <w:divBdr>
            <w:top w:val="none" w:sz="0" w:space="0" w:color="auto"/>
            <w:left w:val="none" w:sz="0" w:space="0" w:color="auto"/>
            <w:bottom w:val="none" w:sz="0" w:space="0" w:color="auto"/>
            <w:right w:val="none" w:sz="0" w:space="0" w:color="auto"/>
          </w:divBdr>
        </w:div>
        <w:div w:id="1829395718">
          <w:marLeft w:val="480"/>
          <w:marRight w:val="0"/>
          <w:marTop w:val="0"/>
          <w:marBottom w:val="0"/>
          <w:divBdr>
            <w:top w:val="none" w:sz="0" w:space="0" w:color="auto"/>
            <w:left w:val="none" w:sz="0" w:space="0" w:color="auto"/>
            <w:bottom w:val="none" w:sz="0" w:space="0" w:color="auto"/>
            <w:right w:val="none" w:sz="0" w:space="0" w:color="auto"/>
          </w:divBdr>
        </w:div>
        <w:div w:id="1013654638">
          <w:marLeft w:val="480"/>
          <w:marRight w:val="0"/>
          <w:marTop w:val="0"/>
          <w:marBottom w:val="0"/>
          <w:divBdr>
            <w:top w:val="none" w:sz="0" w:space="0" w:color="auto"/>
            <w:left w:val="none" w:sz="0" w:space="0" w:color="auto"/>
            <w:bottom w:val="none" w:sz="0" w:space="0" w:color="auto"/>
            <w:right w:val="none" w:sz="0" w:space="0" w:color="auto"/>
          </w:divBdr>
        </w:div>
        <w:div w:id="1991670391">
          <w:marLeft w:val="480"/>
          <w:marRight w:val="0"/>
          <w:marTop w:val="0"/>
          <w:marBottom w:val="0"/>
          <w:divBdr>
            <w:top w:val="none" w:sz="0" w:space="0" w:color="auto"/>
            <w:left w:val="none" w:sz="0" w:space="0" w:color="auto"/>
            <w:bottom w:val="none" w:sz="0" w:space="0" w:color="auto"/>
            <w:right w:val="none" w:sz="0" w:space="0" w:color="auto"/>
          </w:divBdr>
        </w:div>
        <w:div w:id="1518808880">
          <w:marLeft w:val="480"/>
          <w:marRight w:val="0"/>
          <w:marTop w:val="0"/>
          <w:marBottom w:val="0"/>
          <w:divBdr>
            <w:top w:val="none" w:sz="0" w:space="0" w:color="auto"/>
            <w:left w:val="none" w:sz="0" w:space="0" w:color="auto"/>
            <w:bottom w:val="none" w:sz="0" w:space="0" w:color="auto"/>
            <w:right w:val="none" w:sz="0" w:space="0" w:color="auto"/>
          </w:divBdr>
        </w:div>
        <w:div w:id="1412972793">
          <w:marLeft w:val="480"/>
          <w:marRight w:val="0"/>
          <w:marTop w:val="0"/>
          <w:marBottom w:val="0"/>
          <w:divBdr>
            <w:top w:val="none" w:sz="0" w:space="0" w:color="auto"/>
            <w:left w:val="none" w:sz="0" w:space="0" w:color="auto"/>
            <w:bottom w:val="none" w:sz="0" w:space="0" w:color="auto"/>
            <w:right w:val="none" w:sz="0" w:space="0" w:color="auto"/>
          </w:divBdr>
        </w:div>
        <w:div w:id="1504082668">
          <w:marLeft w:val="480"/>
          <w:marRight w:val="0"/>
          <w:marTop w:val="0"/>
          <w:marBottom w:val="0"/>
          <w:divBdr>
            <w:top w:val="none" w:sz="0" w:space="0" w:color="auto"/>
            <w:left w:val="none" w:sz="0" w:space="0" w:color="auto"/>
            <w:bottom w:val="none" w:sz="0" w:space="0" w:color="auto"/>
            <w:right w:val="none" w:sz="0" w:space="0" w:color="auto"/>
          </w:divBdr>
        </w:div>
        <w:div w:id="1167205566">
          <w:marLeft w:val="480"/>
          <w:marRight w:val="0"/>
          <w:marTop w:val="0"/>
          <w:marBottom w:val="0"/>
          <w:divBdr>
            <w:top w:val="none" w:sz="0" w:space="0" w:color="auto"/>
            <w:left w:val="none" w:sz="0" w:space="0" w:color="auto"/>
            <w:bottom w:val="none" w:sz="0" w:space="0" w:color="auto"/>
            <w:right w:val="none" w:sz="0" w:space="0" w:color="auto"/>
          </w:divBdr>
        </w:div>
        <w:div w:id="1577472832">
          <w:marLeft w:val="480"/>
          <w:marRight w:val="0"/>
          <w:marTop w:val="0"/>
          <w:marBottom w:val="0"/>
          <w:divBdr>
            <w:top w:val="none" w:sz="0" w:space="0" w:color="auto"/>
            <w:left w:val="none" w:sz="0" w:space="0" w:color="auto"/>
            <w:bottom w:val="none" w:sz="0" w:space="0" w:color="auto"/>
            <w:right w:val="none" w:sz="0" w:space="0" w:color="auto"/>
          </w:divBdr>
        </w:div>
        <w:div w:id="880287818">
          <w:marLeft w:val="480"/>
          <w:marRight w:val="0"/>
          <w:marTop w:val="0"/>
          <w:marBottom w:val="0"/>
          <w:divBdr>
            <w:top w:val="none" w:sz="0" w:space="0" w:color="auto"/>
            <w:left w:val="none" w:sz="0" w:space="0" w:color="auto"/>
            <w:bottom w:val="none" w:sz="0" w:space="0" w:color="auto"/>
            <w:right w:val="none" w:sz="0" w:space="0" w:color="auto"/>
          </w:divBdr>
        </w:div>
        <w:div w:id="1947076065">
          <w:marLeft w:val="480"/>
          <w:marRight w:val="0"/>
          <w:marTop w:val="0"/>
          <w:marBottom w:val="0"/>
          <w:divBdr>
            <w:top w:val="none" w:sz="0" w:space="0" w:color="auto"/>
            <w:left w:val="none" w:sz="0" w:space="0" w:color="auto"/>
            <w:bottom w:val="none" w:sz="0" w:space="0" w:color="auto"/>
            <w:right w:val="none" w:sz="0" w:space="0" w:color="auto"/>
          </w:divBdr>
        </w:div>
        <w:div w:id="1433352362">
          <w:marLeft w:val="480"/>
          <w:marRight w:val="0"/>
          <w:marTop w:val="0"/>
          <w:marBottom w:val="0"/>
          <w:divBdr>
            <w:top w:val="none" w:sz="0" w:space="0" w:color="auto"/>
            <w:left w:val="none" w:sz="0" w:space="0" w:color="auto"/>
            <w:bottom w:val="none" w:sz="0" w:space="0" w:color="auto"/>
            <w:right w:val="none" w:sz="0" w:space="0" w:color="auto"/>
          </w:divBdr>
        </w:div>
        <w:div w:id="1616909182">
          <w:marLeft w:val="480"/>
          <w:marRight w:val="0"/>
          <w:marTop w:val="0"/>
          <w:marBottom w:val="0"/>
          <w:divBdr>
            <w:top w:val="none" w:sz="0" w:space="0" w:color="auto"/>
            <w:left w:val="none" w:sz="0" w:space="0" w:color="auto"/>
            <w:bottom w:val="none" w:sz="0" w:space="0" w:color="auto"/>
            <w:right w:val="none" w:sz="0" w:space="0" w:color="auto"/>
          </w:divBdr>
        </w:div>
        <w:div w:id="1503469247">
          <w:marLeft w:val="480"/>
          <w:marRight w:val="0"/>
          <w:marTop w:val="0"/>
          <w:marBottom w:val="0"/>
          <w:divBdr>
            <w:top w:val="none" w:sz="0" w:space="0" w:color="auto"/>
            <w:left w:val="none" w:sz="0" w:space="0" w:color="auto"/>
            <w:bottom w:val="none" w:sz="0" w:space="0" w:color="auto"/>
            <w:right w:val="none" w:sz="0" w:space="0" w:color="auto"/>
          </w:divBdr>
        </w:div>
        <w:div w:id="757603345">
          <w:marLeft w:val="480"/>
          <w:marRight w:val="0"/>
          <w:marTop w:val="0"/>
          <w:marBottom w:val="0"/>
          <w:divBdr>
            <w:top w:val="none" w:sz="0" w:space="0" w:color="auto"/>
            <w:left w:val="none" w:sz="0" w:space="0" w:color="auto"/>
            <w:bottom w:val="none" w:sz="0" w:space="0" w:color="auto"/>
            <w:right w:val="none" w:sz="0" w:space="0" w:color="auto"/>
          </w:divBdr>
        </w:div>
        <w:div w:id="1055393507">
          <w:marLeft w:val="480"/>
          <w:marRight w:val="0"/>
          <w:marTop w:val="0"/>
          <w:marBottom w:val="0"/>
          <w:divBdr>
            <w:top w:val="none" w:sz="0" w:space="0" w:color="auto"/>
            <w:left w:val="none" w:sz="0" w:space="0" w:color="auto"/>
            <w:bottom w:val="none" w:sz="0" w:space="0" w:color="auto"/>
            <w:right w:val="none" w:sz="0" w:space="0" w:color="auto"/>
          </w:divBdr>
        </w:div>
        <w:div w:id="1824084373">
          <w:marLeft w:val="480"/>
          <w:marRight w:val="0"/>
          <w:marTop w:val="0"/>
          <w:marBottom w:val="0"/>
          <w:divBdr>
            <w:top w:val="none" w:sz="0" w:space="0" w:color="auto"/>
            <w:left w:val="none" w:sz="0" w:space="0" w:color="auto"/>
            <w:bottom w:val="none" w:sz="0" w:space="0" w:color="auto"/>
            <w:right w:val="none" w:sz="0" w:space="0" w:color="auto"/>
          </w:divBdr>
        </w:div>
        <w:div w:id="1943881674">
          <w:marLeft w:val="480"/>
          <w:marRight w:val="0"/>
          <w:marTop w:val="0"/>
          <w:marBottom w:val="0"/>
          <w:divBdr>
            <w:top w:val="none" w:sz="0" w:space="0" w:color="auto"/>
            <w:left w:val="none" w:sz="0" w:space="0" w:color="auto"/>
            <w:bottom w:val="none" w:sz="0" w:space="0" w:color="auto"/>
            <w:right w:val="none" w:sz="0" w:space="0" w:color="auto"/>
          </w:divBdr>
        </w:div>
        <w:div w:id="1727337671">
          <w:marLeft w:val="480"/>
          <w:marRight w:val="0"/>
          <w:marTop w:val="0"/>
          <w:marBottom w:val="0"/>
          <w:divBdr>
            <w:top w:val="none" w:sz="0" w:space="0" w:color="auto"/>
            <w:left w:val="none" w:sz="0" w:space="0" w:color="auto"/>
            <w:bottom w:val="none" w:sz="0" w:space="0" w:color="auto"/>
            <w:right w:val="none" w:sz="0" w:space="0" w:color="auto"/>
          </w:divBdr>
        </w:div>
        <w:div w:id="1651322365">
          <w:marLeft w:val="480"/>
          <w:marRight w:val="0"/>
          <w:marTop w:val="0"/>
          <w:marBottom w:val="0"/>
          <w:divBdr>
            <w:top w:val="none" w:sz="0" w:space="0" w:color="auto"/>
            <w:left w:val="none" w:sz="0" w:space="0" w:color="auto"/>
            <w:bottom w:val="none" w:sz="0" w:space="0" w:color="auto"/>
            <w:right w:val="none" w:sz="0" w:space="0" w:color="auto"/>
          </w:divBdr>
        </w:div>
        <w:div w:id="982077813">
          <w:marLeft w:val="480"/>
          <w:marRight w:val="0"/>
          <w:marTop w:val="0"/>
          <w:marBottom w:val="0"/>
          <w:divBdr>
            <w:top w:val="none" w:sz="0" w:space="0" w:color="auto"/>
            <w:left w:val="none" w:sz="0" w:space="0" w:color="auto"/>
            <w:bottom w:val="none" w:sz="0" w:space="0" w:color="auto"/>
            <w:right w:val="none" w:sz="0" w:space="0" w:color="auto"/>
          </w:divBdr>
        </w:div>
        <w:div w:id="1273592761">
          <w:marLeft w:val="480"/>
          <w:marRight w:val="0"/>
          <w:marTop w:val="0"/>
          <w:marBottom w:val="0"/>
          <w:divBdr>
            <w:top w:val="none" w:sz="0" w:space="0" w:color="auto"/>
            <w:left w:val="none" w:sz="0" w:space="0" w:color="auto"/>
            <w:bottom w:val="none" w:sz="0" w:space="0" w:color="auto"/>
            <w:right w:val="none" w:sz="0" w:space="0" w:color="auto"/>
          </w:divBdr>
        </w:div>
        <w:div w:id="637497009">
          <w:marLeft w:val="480"/>
          <w:marRight w:val="0"/>
          <w:marTop w:val="0"/>
          <w:marBottom w:val="0"/>
          <w:divBdr>
            <w:top w:val="none" w:sz="0" w:space="0" w:color="auto"/>
            <w:left w:val="none" w:sz="0" w:space="0" w:color="auto"/>
            <w:bottom w:val="none" w:sz="0" w:space="0" w:color="auto"/>
            <w:right w:val="none" w:sz="0" w:space="0" w:color="auto"/>
          </w:divBdr>
        </w:div>
        <w:div w:id="625937419">
          <w:marLeft w:val="480"/>
          <w:marRight w:val="0"/>
          <w:marTop w:val="0"/>
          <w:marBottom w:val="0"/>
          <w:divBdr>
            <w:top w:val="none" w:sz="0" w:space="0" w:color="auto"/>
            <w:left w:val="none" w:sz="0" w:space="0" w:color="auto"/>
            <w:bottom w:val="none" w:sz="0" w:space="0" w:color="auto"/>
            <w:right w:val="none" w:sz="0" w:space="0" w:color="auto"/>
          </w:divBdr>
        </w:div>
        <w:div w:id="1429430151">
          <w:marLeft w:val="480"/>
          <w:marRight w:val="0"/>
          <w:marTop w:val="0"/>
          <w:marBottom w:val="0"/>
          <w:divBdr>
            <w:top w:val="none" w:sz="0" w:space="0" w:color="auto"/>
            <w:left w:val="none" w:sz="0" w:space="0" w:color="auto"/>
            <w:bottom w:val="none" w:sz="0" w:space="0" w:color="auto"/>
            <w:right w:val="none" w:sz="0" w:space="0" w:color="auto"/>
          </w:divBdr>
        </w:div>
        <w:div w:id="2081176646">
          <w:marLeft w:val="480"/>
          <w:marRight w:val="0"/>
          <w:marTop w:val="0"/>
          <w:marBottom w:val="0"/>
          <w:divBdr>
            <w:top w:val="none" w:sz="0" w:space="0" w:color="auto"/>
            <w:left w:val="none" w:sz="0" w:space="0" w:color="auto"/>
            <w:bottom w:val="none" w:sz="0" w:space="0" w:color="auto"/>
            <w:right w:val="none" w:sz="0" w:space="0" w:color="auto"/>
          </w:divBdr>
        </w:div>
        <w:div w:id="263149611">
          <w:marLeft w:val="480"/>
          <w:marRight w:val="0"/>
          <w:marTop w:val="0"/>
          <w:marBottom w:val="0"/>
          <w:divBdr>
            <w:top w:val="none" w:sz="0" w:space="0" w:color="auto"/>
            <w:left w:val="none" w:sz="0" w:space="0" w:color="auto"/>
            <w:bottom w:val="none" w:sz="0" w:space="0" w:color="auto"/>
            <w:right w:val="none" w:sz="0" w:space="0" w:color="auto"/>
          </w:divBdr>
        </w:div>
        <w:div w:id="1730298779">
          <w:marLeft w:val="480"/>
          <w:marRight w:val="0"/>
          <w:marTop w:val="0"/>
          <w:marBottom w:val="0"/>
          <w:divBdr>
            <w:top w:val="none" w:sz="0" w:space="0" w:color="auto"/>
            <w:left w:val="none" w:sz="0" w:space="0" w:color="auto"/>
            <w:bottom w:val="none" w:sz="0" w:space="0" w:color="auto"/>
            <w:right w:val="none" w:sz="0" w:space="0" w:color="auto"/>
          </w:divBdr>
        </w:div>
      </w:divsChild>
    </w:div>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415202008">
      <w:bodyDiv w:val="1"/>
      <w:marLeft w:val="0"/>
      <w:marRight w:val="0"/>
      <w:marTop w:val="0"/>
      <w:marBottom w:val="0"/>
      <w:divBdr>
        <w:top w:val="none" w:sz="0" w:space="0" w:color="auto"/>
        <w:left w:val="none" w:sz="0" w:space="0" w:color="auto"/>
        <w:bottom w:val="none" w:sz="0" w:space="0" w:color="auto"/>
        <w:right w:val="none" w:sz="0" w:space="0" w:color="auto"/>
      </w:divBdr>
      <w:divsChild>
        <w:div w:id="2011641660">
          <w:marLeft w:val="480"/>
          <w:marRight w:val="0"/>
          <w:marTop w:val="0"/>
          <w:marBottom w:val="0"/>
          <w:divBdr>
            <w:top w:val="none" w:sz="0" w:space="0" w:color="auto"/>
            <w:left w:val="none" w:sz="0" w:space="0" w:color="auto"/>
            <w:bottom w:val="none" w:sz="0" w:space="0" w:color="auto"/>
            <w:right w:val="none" w:sz="0" w:space="0" w:color="auto"/>
          </w:divBdr>
        </w:div>
        <w:div w:id="289365728">
          <w:marLeft w:val="480"/>
          <w:marRight w:val="0"/>
          <w:marTop w:val="0"/>
          <w:marBottom w:val="0"/>
          <w:divBdr>
            <w:top w:val="none" w:sz="0" w:space="0" w:color="auto"/>
            <w:left w:val="none" w:sz="0" w:space="0" w:color="auto"/>
            <w:bottom w:val="none" w:sz="0" w:space="0" w:color="auto"/>
            <w:right w:val="none" w:sz="0" w:space="0" w:color="auto"/>
          </w:divBdr>
        </w:div>
        <w:div w:id="1951279164">
          <w:marLeft w:val="480"/>
          <w:marRight w:val="0"/>
          <w:marTop w:val="0"/>
          <w:marBottom w:val="0"/>
          <w:divBdr>
            <w:top w:val="none" w:sz="0" w:space="0" w:color="auto"/>
            <w:left w:val="none" w:sz="0" w:space="0" w:color="auto"/>
            <w:bottom w:val="none" w:sz="0" w:space="0" w:color="auto"/>
            <w:right w:val="none" w:sz="0" w:space="0" w:color="auto"/>
          </w:divBdr>
        </w:div>
        <w:div w:id="1465194078">
          <w:marLeft w:val="480"/>
          <w:marRight w:val="0"/>
          <w:marTop w:val="0"/>
          <w:marBottom w:val="0"/>
          <w:divBdr>
            <w:top w:val="none" w:sz="0" w:space="0" w:color="auto"/>
            <w:left w:val="none" w:sz="0" w:space="0" w:color="auto"/>
            <w:bottom w:val="none" w:sz="0" w:space="0" w:color="auto"/>
            <w:right w:val="none" w:sz="0" w:space="0" w:color="auto"/>
          </w:divBdr>
        </w:div>
        <w:div w:id="858591659">
          <w:marLeft w:val="480"/>
          <w:marRight w:val="0"/>
          <w:marTop w:val="0"/>
          <w:marBottom w:val="0"/>
          <w:divBdr>
            <w:top w:val="none" w:sz="0" w:space="0" w:color="auto"/>
            <w:left w:val="none" w:sz="0" w:space="0" w:color="auto"/>
            <w:bottom w:val="none" w:sz="0" w:space="0" w:color="auto"/>
            <w:right w:val="none" w:sz="0" w:space="0" w:color="auto"/>
          </w:divBdr>
        </w:div>
        <w:div w:id="1266956592">
          <w:marLeft w:val="480"/>
          <w:marRight w:val="0"/>
          <w:marTop w:val="0"/>
          <w:marBottom w:val="0"/>
          <w:divBdr>
            <w:top w:val="none" w:sz="0" w:space="0" w:color="auto"/>
            <w:left w:val="none" w:sz="0" w:space="0" w:color="auto"/>
            <w:bottom w:val="none" w:sz="0" w:space="0" w:color="auto"/>
            <w:right w:val="none" w:sz="0" w:space="0" w:color="auto"/>
          </w:divBdr>
        </w:div>
        <w:div w:id="1931161819">
          <w:marLeft w:val="480"/>
          <w:marRight w:val="0"/>
          <w:marTop w:val="0"/>
          <w:marBottom w:val="0"/>
          <w:divBdr>
            <w:top w:val="none" w:sz="0" w:space="0" w:color="auto"/>
            <w:left w:val="none" w:sz="0" w:space="0" w:color="auto"/>
            <w:bottom w:val="none" w:sz="0" w:space="0" w:color="auto"/>
            <w:right w:val="none" w:sz="0" w:space="0" w:color="auto"/>
          </w:divBdr>
        </w:div>
        <w:div w:id="1602107503">
          <w:marLeft w:val="480"/>
          <w:marRight w:val="0"/>
          <w:marTop w:val="0"/>
          <w:marBottom w:val="0"/>
          <w:divBdr>
            <w:top w:val="none" w:sz="0" w:space="0" w:color="auto"/>
            <w:left w:val="none" w:sz="0" w:space="0" w:color="auto"/>
            <w:bottom w:val="none" w:sz="0" w:space="0" w:color="auto"/>
            <w:right w:val="none" w:sz="0" w:space="0" w:color="auto"/>
          </w:divBdr>
        </w:div>
        <w:div w:id="338508737">
          <w:marLeft w:val="480"/>
          <w:marRight w:val="0"/>
          <w:marTop w:val="0"/>
          <w:marBottom w:val="0"/>
          <w:divBdr>
            <w:top w:val="none" w:sz="0" w:space="0" w:color="auto"/>
            <w:left w:val="none" w:sz="0" w:space="0" w:color="auto"/>
            <w:bottom w:val="none" w:sz="0" w:space="0" w:color="auto"/>
            <w:right w:val="none" w:sz="0" w:space="0" w:color="auto"/>
          </w:divBdr>
        </w:div>
        <w:div w:id="1079593499">
          <w:marLeft w:val="480"/>
          <w:marRight w:val="0"/>
          <w:marTop w:val="0"/>
          <w:marBottom w:val="0"/>
          <w:divBdr>
            <w:top w:val="none" w:sz="0" w:space="0" w:color="auto"/>
            <w:left w:val="none" w:sz="0" w:space="0" w:color="auto"/>
            <w:bottom w:val="none" w:sz="0" w:space="0" w:color="auto"/>
            <w:right w:val="none" w:sz="0" w:space="0" w:color="auto"/>
          </w:divBdr>
        </w:div>
        <w:div w:id="1976642704">
          <w:marLeft w:val="480"/>
          <w:marRight w:val="0"/>
          <w:marTop w:val="0"/>
          <w:marBottom w:val="0"/>
          <w:divBdr>
            <w:top w:val="none" w:sz="0" w:space="0" w:color="auto"/>
            <w:left w:val="none" w:sz="0" w:space="0" w:color="auto"/>
            <w:bottom w:val="none" w:sz="0" w:space="0" w:color="auto"/>
            <w:right w:val="none" w:sz="0" w:space="0" w:color="auto"/>
          </w:divBdr>
        </w:div>
        <w:div w:id="2085374097">
          <w:marLeft w:val="480"/>
          <w:marRight w:val="0"/>
          <w:marTop w:val="0"/>
          <w:marBottom w:val="0"/>
          <w:divBdr>
            <w:top w:val="none" w:sz="0" w:space="0" w:color="auto"/>
            <w:left w:val="none" w:sz="0" w:space="0" w:color="auto"/>
            <w:bottom w:val="none" w:sz="0" w:space="0" w:color="auto"/>
            <w:right w:val="none" w:sz="0" w:space="0" w:color="auto"/>
          </w:divBdr>
        </w:div>
        <w:div w:id="969244229">
          <w:marLeft w:val="480"/>
          <w:marRight w:val="0"/>
          <w:marTop w:val="0"/>
          <w:marBottom w:val="0"/>
          <w:divBdr>
            <w:top w:val="none" w:sz="0" w:space="0" w:color="auto"/>
            <w:left w:val="none" w:sz="0" w:space="0" w:color="auto"/>
            <w:bottom w:val="none" w:sz="0" w:space="0" w:color="auto"/>
            <w:right w:val="none" w:sz="0" w:space="0" w:color="auto"/>
          </w:divBdr>
        </w:div>
        <w:div w:id="1480153319">
          <w:marLeft w:val="480"/>
          <w:marRight w:val="0"/>
          <w:marTop w:val="0"/>
          <w:marBottom w:val="0"/>
          <w:divBdr>
            <w:top w:val="none" w:sz="0" w:space="0" w:color="auto"/>
            <w:left w:val="none" w:sz="0" w:space="0" w:color="auto"/>
            <w:bottom w:val="none" w:sz="0" w:space="0" w:color="auto"/>
            <w:right w:val="none" w:sz="0" w:space="0" w:color="auto"/>
          </w:divBdr>
        </w:div>
        <w:div w:id="291907867">
          <w:marLeft w:val="480"/>
          <w:marRight w:val="0"/>
          <w:marTop w:val="0"/>
          <w:marBottom w:val="0"/>
          <w:divBdr>
            <w:top w:val="none" w:sz="0" w:space="0" w:color="auto"/>
            <w:left w:val="none" w:sz="0" w:space="0" w:color="auto"/>
            <w:bottom w:val="none" w:sz="0" w:space="0" w:color="auto"/>
            <w:right w:val="none" w:sz="0" w:space="0" w:color="auto"/>
          </w:divBdr>
        </w:div>
        <w:div w:id="889919739">
          <w:marLeft w:val="480"/>
          <w:marRight w:val="0"/>
          <w:marTop w:val="0"/>
          <w:marBottom w:val="0"/>
          <w:divBdr>
            <w:top w:val="none" w:sz="0" w:space="0" w:color="auto"/>
            <w:left w:val="none" w:sz="0" w:space="0" w:color="auto"/>
            <w:bottom w:val="none" w:sz="0" w:space="0" w:color="auto"/>
            <w:right w:val="none" w:sz="0" w:space="0" w:color="auto"/>
          </w:divBdr>
        </w:div>
        <w:div w:id="1235897621">
          <w:marLeft w:val="480"/>
          <w:marRight w:val="0"/>
          <w:marTop w:val="0"/>
          <w:marBottom w:val="0"/>
          <w:divBdr>
            <w:top w:val="none" w:sz="0" w:space="0" w:color="auto"/>
            <w:left w:val="none" w:sz="0" w:space="0" w:color="auto"/>
            <w:bottom w:val="none" w:sz="0" w:space="0" w:color="auto"/>
            <w:right w:val="none" w:sz="0" w:space="0" w:color="auto"/>
          </w:divBdr>
        </w:div>
        <w:div w:id="439303239">
          <w:marLeft w:val="480"/>
          <w:marRight w:val="0"/>
          <w:marTop w:val="0"/>
          <w:marBottom w:val="0"/>
          <w:divBdr>
            <w:top w:val="none" w:sz="0" w:space="0" w:color="auto"/>
            <w:left w:val="none" w:sz="0" w:space="0" w:color="auto"/>
            <w:bottom w:val="none" w:sz="0" w:space="0" w:color="auto"/>
            <w:right w:val="none" w:sz="0" w:space="0" w:color="auto"/>
          </w:divBdr>
        </w:div>
        <w:div w:id="789739661">
          <w:marLeft w:val="480"/>
          <w:marRight w:val="0"/>
          <w:marTop w:val="0"/>
          <w:marBottom w:val="0"/>
          <w:divBdr>
            <w:top w:val="none" w:sz="0" w:space="0" w:color="auto"/>
            <w:left w:val="none" w:sz="0" w:space="0" w:color="auto"/>
            <w:bottom w:val="none" w:sz="0" w:space="0" w:color="auto"/>
            <w:right w:val="none" w:sz="0" w:space="0" w:color="auto"/>
          </w:divBdr>
        </w:div>
        <w:div w:id="504707456">
          <w:marLeft w:val="480"/>
          <w:marRight w:val="0"/>
          <w:marTop w:val="0"/>
          <w:marBottom w:val="0"/>
          <w:divBdr>
            <w:top w:val="none" w:sz="0" w:space="0" w:color="auto"/>
            <w:left w:val="none" w:sz="0" w:space="0" w:color="auto"/>
            <w:bottom w:val="none" w:sz="0" w:space="0" w:color="auto"/>
            <w:right w:val="none" w:sz="0" w:space="0" w:color="auto"/>
          </w:divBdr>
        </w:div>
        <w:div w:id="469203147">
          <w:marLeft w:val="480"/>
          <w:marRight w:val="0"/>
          <w:marTop w:val="0"/>
          <w:marBottom w:val="0"/>
          <w:divBdr>
            <w:top w:val="none" w:sz="0" w:space="0" w:color="auto"/>
            <w:left w:val="none" w:sz="0" w:space="0" w:color="auto"/>
            <w:bottom w:val="none" w:sz="0" w:space="0" w:color="auto"/>
            <w:right w:val="none" w:sz="0" w:space="0" w:color="auto"/>
          </w:divBdr>
        </w:div>
        <w:div w:id="1438794104">
          <w:marLeft w:val="480"/>
          <w:marRight w:val="0"/>
          <w:marTop w:val="0"/>
          <w:marBottom w:val="0"/>
          <w:divBdr>
            <w:top w:val="none" w:sz="0" w:space="0" w:color="auto"/>
            <w:left w:val="none" w:sz="0" w:space="0" w:color="auto"/>
            <w:bottom w:val="none" w:sz="0" w:space="0" w:color="auto"/>
            <w:right w:val="none" w:sz="0" w:space="0" w:color="auto"/>
          </w:divBdr>
        </w:div>
        <w:div w:id="1033919393">
          <w:marLeft w:val="480"/>
          <w:marRight w:val="0"/>
          <w:marTop w:val="0"/>
          <w:marBottom w:val="0"/>
          <w:divBdr>
            <w:top w:val="none" w:sz="0" w:space="0" w:color="auto"/>
            <w:left w:val="none" w:sz="0" w:space="0" w:color="auto"/>
            <w:bottom w:val="none" w:sz="0" w:space="0" w:color="auto"/>
            <w:right w:val="none" w:sz="0" w:space="0" w:color="auto"/>
          </w:divBdr>
        </w:div>
        <w:div w:id="1302468132">
          <w:marLeft w:val="480"/>
          <w:marRight w:val="0"/>
          <w:marTop w:val="0"/>
          <w:marBottom w:val="0"/>
          <w:divBdr>
            <w:top w:val="none" w:sz="0" w:space="0" w:color="auto"/>
            <w:left w:val="none" w:sz="0" w:space="0" w:color="auto"/>
            <w:bottom w:val="none" w:sz="0" w:space="0" w:color="auto"/>
            <w:right w:val="none" w:sz="0" w:space="0" w:color="auto"/>
          </w:divBdr>
        </w:div>
        <w:div w:id="2142068738">
          <w:marLeft w:val="480"/>
          <w:marRight w:val="0"/>
          <w:marTop w:val="0"/>
          <w:marBottom w:val="0"/>
          <w:divBdr>
            <w:top w:val="none" w:sz="0" w:space="0" w:color="auto"/>
            <w:left w:val="none" w:sz="0" w:space="0" w:color="auto"/>
            <w:bottom w:val="none" w:sz="0" w:space="0" w:color="auto"/>
            <w:right w:val="none" w:sz="0" w:space="0" w:color="auto"/>
          </w:divBdr>
        </w:div>
        <w:div w:id="204605498">
          <w:marLeft w:val="480"/>
          <w:marRight w:val="0"/>
          <w:marTop w:val="0"/>
          <w:marBottom w:val="0"/>
          <w:divBdr>
            <w:top w:val="none" w:sz="0" w:space="0" w:color="auto"/>
            <w:left w:val="none" w:sz="0" w:space="0" w:color="auto"/>
            <w:bottom w:val="none" w:sz="0" w:space="0" w:color="auto"/>
            <w:right w:val="none" w:sz="0" w:space="0" w:color="auto"/>
          </w:divBdr>
        </w:div>
        <w:div w:id="831220815">
          <w:marLeft w:val="480"/>
          <w:marRight w:val="0"/>
          <w:marTop w:val="0"/>
          <w:marBottom w:val="0"/>
          <w:divBdr>
            <w:top w:val="none" w:sz="0" w:space="0" w:color="auto"/>
            <w:left w:val="none" w:sz="0" w:space="0" w:color="auto"/>
            <w:bottom w:val="none" w:sz="0" w:space="0" w:color="auto"/>
            <w:right w:val="none" w:sz="0" w:space="0" w:color="auto"/>
          </w:divBdr>
        </w:div>
        <w:div w:id="911695029">
          <w:marLeft w:val="480"/>
          <w:marRight w:val="0"/>
          <w:marTop w:val="0"/>
          <w:marBottom w:val="0"/>
          <w:divBdr>
            <w:top w:val="none" w:sz="0" w:space="0" w:color="auto"/>
            <w:left w:val="none" w:sz="0" w:space="0" w:color="auto"/>
            <w:bottom w:val="none" w:sz="0" w:space="0" w:color="auto"/>
            <w:right w:val="none" w:sz="0" w:space="0" w:color="auto"/>
          </w:divBdr>
        </w:div>
        <w:div w:id="1572542177">
          <w:marLeft w:val="480"/>
          <w:marRight w:val="0"/>
          <w:marTop w:val="0"/>
          <w:marBottom w:val="0"/>
          <w:divBdr>
            <w:top w:val="none" w:sz="0" w:space="0" w:color="auto"/>
            <w:left w:val="none" w:sz="0" w:space="0" w:color="auto"/>
            <w:bottom w:val="none" w:sz="0" w:space="0" w:color="auto"/>
            <w:right w:val="none" w:sz="0" w:space="0" w:color="auto"/>
          </w:divBdr>
        </w:div>
        <w:div w:id="1544249900">
          <w:marLeft w:val="480"/>
          <w:marRight w:val="0"/>
          <w:marTop w:val="0"/>
          <w:marBottom w:val="0"/>
          <w:divBdr>
            <w:top w:val="none" w:sz="0" w:space="0" w:color="auto"/>
            <w:left w:val="none" w:sz="0" w:space="0" w:color="auto"/>
            <w:bottom w:val="none" w:sz="0" w:space="0" w:color="auto"/>
            <w:right w:val="none" w:sz="0" w:space="0" w:color="auto"/>
          </w:divBdr>
        </w:div>
        <w:div w:id="537931962">
          <w:marLeft w:val="480"/>
          <w:marRight w:val="0"/>
          <w:marTop w:val="0"/>
          <w:marBottom w:val="0"/>
          <w:divBdr>
            <w:top w:val="none" w:sz="0" w:space="0" w:color="auto"/>
            <w:left w:val="none" w:sz="0" w:space="0" w:color="auto"/>
            <w:bottom w:val="none" w:sz="0" w:space="0" w:color="auto"/>
            <w:right w:val="none" w:sz="0" w:space="0" w:color="auto"/>
          </w:divBdr>
        </w:div>
        <w:div w:id="1021662335">
          <w:marLeft w:val="480"/>
          <w:marRight w:val="0"/>
          <w:marTop w:val="0"/>
          <w:marBottom w:val="0"/>
          <w:divBdr>
            <w:top w:val="none" w:sz="0" w:space="0" w:color="auto"/>
            <w:left w:val="none" w:sz="0" w:space="0" w:color="auto"/>
            <w:bottom w:val="none" w:sz="0" w:space="0" w:color="auto"/>
            <w:right w:val="none" w:sz="0" w:space="0" w:color="auto"/>
          </w:divBdr>
        </w:div>
        <w:div w:id="389156541">
          <w:marLeft w:val="480"/>
          <w:marRight w:val="0"/>
          <w:marTop w:val="0"/>
          <w:marBottom w:val="0"/>
          <w:divBdr>
            <w:top w:val="none" w:sz="0" w:space="0" w:color="auto"/>
            <w:left w:val="none" w:sz="0" w:space="0" w:color="auto"/>
            <w:bottom w:val="none" w:sz="0" w:space="0" w:color="auto"/>
            <w:right w:val="none" w:sz="0" w:space="0" w:color="auto"/>
          </w:divBdr>
        </w:div>
        <w:div w:id="1790784142">
          <w:marLeft w:val="480"/>
          <w:marRight w:val="0"/>
          <w:marTop w:val="0"/>
          <w:marBottom w:val="0"/>
          <w:divBdr>
            <w:top w:val="none" w:sz="0" w:space="0" w:color="auto"/>
            <w:left w:val="none" w:sz="0" w:space="0" w:color="auto"/>
            <w:bottom w:val="none" w:sz="0" w:space="0" w:color="auto"/>
            <w:right w:val="none" w:sz="0" w:space="0" w:color="auto"/>
          </w:divBdr>
        </w:div>
        <w:div w:id="1299996019">
          <w:marLeft w:val="480"/>
          <w:marRight w:val="0"/>
          <w:marTop w:val="0"/>
          <w:marBottom w:val="0"/>
          <w:divBdr>
            <w:top w:val="none" w:sz="0" w:space="0" w:color="auto"/>
            <w:left w:val="none" w:sz="0" w:space="0" w:color="auto"/>
            <w:bottom w:val="none" w:sz="0" w:space="0" w:color="auto"/>
            <w:right w:val="none" w:sz="0" w:space="0" w:color="auto"/>
          </w:divBdr>
        </w:div>
        <w:div w:id="1281188439">
          <w:marLeft w:val="480"/>
          <w:marRight w:val="0"/>
          <w:marTop w:val="0"/>
          <w:marBottom w:val="0"/>
          <w:divBdr>
            <w:top w:val="none" w:sz="0" w:space="0" w:color="auto"/>
            <w:left w:val="none" w:sz="0" w:space="0" w:color="auto"/>
            <w:bottom w:val="none" w:sz="0" w:space="0" w:color="auto"/>
            <w:right w:val="none" w:sz="0" w:space="0" w:color="auto"/>
          </w:divBdr>
        </w:div>
        <w:div w:id="366375440">
          <w:marLeft w:val="480"/>
          <w:marRight w:val="0"/>
          <w:marTop w:val="0"/>
          <w:marBottom w:val="0"/>
          <w:divBdr>
            <w:top w:val="none" w:sz="0" w:space="0" w:color="auto"/>
            <w:left w:val="none" w:sz="0" w:space="0" w:color="auto"/>
            <w:bottom w:val="none" w:sz="0" w:space="0" w:color="auto"/>
            <w:right w:val="none" w:sz="0" w:space="0" w:color="auto"/>
          </w:divBdr>
        </w:div>
        <w:div w:id="951479537">
          <w:marLeft w:val="480"/>
          <w:marRight w:val="0"/>
          <w:marTop w:val="0"/>
          <w:marBottom w:val="0"/>
          <w:divBdr>
            <w:top w:val="none" w:sz="0" w:space="0" w:color="auto"/>
            <w:left w:val="none" w:sz="0" w:space="0" w:color="auto"/>
            <w:bottom w:val="none" w:sz="0" w:space="0" w:color="auto"/>
            <w:right w:val="none" w:sz="0" w:space="0" w:color="auto"/>
          </w:divBdr>
        </w:div>
        <w:div w:id="701321083">
          <w:marLeft w:val="480"/>
          <w:marRight w:val="0"/>
          <w:marTop w:val="0"/>
          <w:marBottom w:val="0"/>
          <w:divBdr>
            <w:top w:val="none" w:sz="0" w:space="0" w:color="auto"/>
            <w:left w:val="none" w:sz="0" w:space="0" w:color="auto"/>
            <w:bottom w:val="none" w:sz="0" w:space="0" w:color="auto"/>
            <w:right w:val="none" w:sz="0" w:space="0" w:color="auto"/>
          </w:divBdr>
        </w:div>
        <w:div w:id="1839346456">
          <w:marLeft w:val="480"/>
          <w:marRight w:val="0"/>
          <w:marTop w:val="0"/>
          <w:marBottom w:val="0"/>
          <w:divBdr>
            <w:top w:val="none" w:sz="0" w:space="0" w:color="auto"/>
            <w:left w:val="none" w:sz="0" w:space="0" w:color="auto"/>
            <w:bottom w:val="none" w:sz="0" w:space="0" w:color="auto"/>
            <w:right w:val="none" w:sz="0" w:space="0" w:color="auto"/>
          </w:divBdr>
        </w:div>
        <w:div w:id="782697634">
          <w:marLeft w:val="480"/>
          <w:marRight w:val="0"/>
          <w:marTop w:val="0"/>
          <w:marBottom w:val="0"/>
          <w:divBdr>
            <w:top w:val="none" w:sz="0" w:space="0" w:color="auto"/>
            <w:left w:val="none" w:sz="0" w:space="0" w:color="auto"/>
            <w:bottom w:val="none" w:sz="0" w:space="0" w:color="auto"/>
            <w:right w:val="none" w:sz="0" w:space="0" w:color="auto"/>
          </w:divBdr>
        </w:div>
        <w:div w:id="1274897383">
          <w:marLeft w:val="480"/>
          <w:marRight w:val="0"/>
          <w:marTop w:val="0"/>
          <w:marBottom w:val="0"/>
          <w:divBdr>
            <w:top w:val="none" w:sz="0" w:space="0" w:color="auto"/>
            <w:left w:val="none" w:sz="0" w:space="0" w:color="auto"/>
            <w:bottom w:val="none" w:sz="0" w:space="0" w:color="auto"/>
            <w:right w:val="none" w:sz="0" w:space="0" w:color="auto"/>
          </w:divBdr>
        </w:div>
        <w:div w:id="783572926">
          <w:marLeft w:val="480"/>
          <w:marRight w:val="0"/>
          <w:marTop w:val="0"/>
          <w:marBottom w:val="0"/>
          <w:divBdr>
            <w:top w:val="none" w:sz="0" w:space="0" w:color="auto"/>
            <w:left w:val="none" w:sz="0" w:space="0" w:color="auto"/>
            <w:bottom w:val="none" w:sz="0" w:space="0" w:color="auto"/>
            <w:right w:val="none" w:sz="0" w:space="0" w:color="auto"/>
          </w:divBdr>
        </w:div>
        <w:div w:id="1342122485">
          <w:marLeft w:val="480"/>
          <w:marRight w:val="0"/>
          <w:marTop w:val="0"/>
          <w:marBottom w:val="0"/>
          <w:divBdr>
            <w:top w:val="none" w:sz="0" w:space="0" w:color="auto"/>
            <w:left w:val="none" w:sz="0" w:space="0" w:color="auto"/>
            <w:bottom w:val="none" w:sz="0" w:space="0" w:color="auto"/>
            <w:right w:val="none" w:sz="0" w:space="0" w:color="auto"/>
          </w:divBdr>
        </w:div>
      </w:divsChild>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506407710">
      <w:bodyDiv w:val="1"/>
      <w:marLeft w:val="0"/>
      <w:marRight w:val="0"/>
      <w:marTop w:val="0"/>
      <w:marBottom w:val="0"/>
      <w:divBdr>
        <w:top w:val="none" w:sz="0" w:space="0" w:color="auto"/>
        <w:left w:val="none" w:sz="0" w:space="0" w:color="auto"/>
        <w:bottom w:val="none" w:sz="0" w:space="0" w:color="auto"/>
        <w:right w:val="none" w:sz="0" w:space="0" w:color="auto"/>
      </w:divBdr>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166164251">
      <w:bodyDiv w:val="1"/>
      <w:marLeft w:val="0"/>
      <w:marRight w:val="0"/>
      <w:marTop w:val="0"/>
      <w:marBottom w:val="0"/>
      <w:divBdr>
        <w:top w:val="none" w:sz="0" w:space="0" w:color="auto"/>
        <w:left w:val="none" w:sz="0" w:space="0" w:color="auto"/>
        <w:bottom w:val="none" w:sz="0" w:space="0" w:color="auto"/>
        <w:right w:val="none" w:sz="0" w:space="0" w:color="auto"/>
      </w:divBdr>
      <w:divsChild>
        <w:div w:id="179777726">
          <w:marLeft w:val="480"/>
          <w:marRight w:val="0"/>
          <w:marTop w:val="0"/>
          <w:marBottom w:val="0"/>
          <w:divBdr>
            <w:top w:val="none" w:sz="0" w:space="0" w:color="auto"/>
            <w:left w:val="none" w:sz="0" w:space="0" w:color="auto"/>
            <w:bottom w:val="none" w:sz="0" w:space="0" w:color="auto"/>
            <w:right w:val="none" w:sz="0" w:space="0" w:color="auto"/>
          </w:divBdr>
        </w:div>
        <w:div w:id="77094818">
          <w:marLeft w:val="480"/>
          <w:marRight w:val="0"/>
          <w:marTop w:val="0"/>
          <w:marBottom w:val="0"/>
          <w:divBdr>
            <w:top w:val="none" w:sz="0" w:space="0" w:color="auto"/>
            <w:left w:val="none" w:sz="0" w:space="0" w:color="auto"/>
            <w:bottom w:val="none" w:sz="0" w:space="0" w:color="auto"/>
            <w:right w:val="none" w:sz="0" w:space="0" w:color="auto"/>
          </w:divBdr>
        </w:div>
        <w:div w:id="212935085">
          <w:marLeft w:val="480"/>
          <w:marRight w:val="0"/>
          <w:marTop w:val="0"/>
          <w:marBottom w:val="0"/>
          <w:divBdr>
            <w:top w:val="none" w:sz="0" w:space="0" w:color="auto"/>
            <w:left w:val="none" w:sz="0" w:space="0" w:color="auto"/>
            <w:bottom w:val="none" w:sz="0" w:space="0" w:color="auto"/>
            <w:right w:val="none" w:sz="0" w:space="0" w:color="auto"/>
          </w:divBdr>
        </w:div>
        <w:div w:id="970331474">
          <w:marLeft w:val="480"/>
          <w:marRight w:val="0"/>
          <w:marTop w:val="0"/>
          <w:marBottom w:val="0"/>
          <w:divBdr>
            <w:top w:val="none" w:sz="0" w:space="0" w:color="auto"/>
            <w:left w:val="none" w:sz="0" w:space="0" w:color="auto"/>
            <w:bottom w:val="none" w:sz="0" w:space="0" w:color="auto"/>
            <w:right w:val="none" w:sz="0" w:space="0" w:color="auto"/>
          </w:divBdr>
        </w:div>
        <w:div w:id="242028952">
          <w:marLeft w:val="480"/>
          <w:marRight w:val="0"/>
          <w:marTop w:val="0"/>
          <w:marBottom w:val="0"/>
          <w:divBdr>
            <w:top w:val="none" w:sz="0" w:space="0" w:color="auto"/>
            <w:left w:val="none" w:sz="0" w:space="0" w:color="auto"/>
            <w:bottom w:val="none" w:sz="0" w:space="0" w:color="auto"/>
            <w:right w:val="none" w:sz="0" w:space="0" w:color="auto"/>
          </w:divBdr>
        </w:div>
        <w:div w:id="1612470081">
          <w:marLeft w:val="480"/>
          <w:marRight w:val="0"/>
          <w:marTop w:val="0"/>
          <w:marBottom w:val="0"/>
          <w:divBdr>
            <w:top w:val="none" w:sz="0" w:space="0" w:color="auto"/>
            <w:left w:val="none" w:sz="0" w:space="0" w:color="auto"/>
            <w:bottom w:val="none" w:sz="0" w:space="0" w:color="auto"/>
            <w:right w:val="none" w:sz="0" w:space="0" w:color="auto"/>
          </w:divBdr>
        </w:div>
        <w:div w:id="2127305022">
          <w:marLeft w:val="480"/>
          <w:marRight w:val="0"/>
          <w:marTop w:val="0"/>
          <w:marBottom w:val="0"/>
          <w:divBdr>
            <w:top w:val="none" w:sz="0" w:space="0" w:color="auto"/>
            <w:left w:val="none" w:sz="0" w:space="0" w:color="auto"/>
            <w:bottom w:val="none" w:sz="0" w:space="0" w:color="auto"/>
            <w:right w:val="none" w:sz="0" w:space="0" w:color="auto"/>
          </w:divBdr>
        </w:div>
        <w:div w:id="2091927700">
          <w:marLeft w:val="480"/>
          <w:marRight w:val="0"/>
          <w:marTop w:val="0"/>
          <w:marBottom w:val="0"/>
          <w:divBdr>
            <w:top w:val="none" w:sz="0" w:space="0" w:color="auto"/>
            <w:left w:val="none" w:sz="0" w:space="0" w:color="auto"/>
            <w:bottom w:val="none" w:sz="0" w:space="0" w:color="auto"/>
            <w:right w:val="none" w:sz="0" w:space="0" w:color="auto"/>
          </w:divBdr>
        </w:div>
        <w:div w:id="1572732929">
          <w:marLeft w:val="480"/>
          <w:marRight w:val="0"/>
          <w:marTop w:val="0"/>
          <w:marBottom w:val="0"/>
          <w:divBdr>
            <w:top w:val="none" w:sz="0" w:space="0" w:color="auto"/>
            <w:left w:val="none" w:sz="0" w:space="0" w:color="auto"/>
            <w:bottom w:val="none" w:sz="0" w:space="0" w:color="auto"/>
            <w:right w:val="none" w:sz="0" w:space="0" w:color="auto"/>
          </w:divBdr>
        </w:div>
        <w:div w:id="789202724">
          <w:marLeft w:val="480"/>
          <w:marRight w:val="0"/>
          <w:marTop w:val="0"/>
          <w:marBottom w:val="0"/>
          <w:divBdr>
            <w:top w:val="none" w:sz="0" w:space="0" w:color="auto"/>
            <w:left w:val="none" w:sz="0" w:space="0" w:color="auto"/>
            <w:bottom w:val="none" w:sz="0" w:space="0" w:color="auto"/>
            <w:right w:val="none" w:sz="0" w:space="0" w:color="auto"/>
          </w:divBdr>
        </w:div>
        <w:div w:id="445318625">
          <w:marLeft w:val="480"/>
          <w:marRight w:val="0"/>
          <w:marTop w:val="0"/>
          <w:marBottom w:val="0"/>
          <w:divBdr>
            <w:top w:val="none" w:sz="0" w:space="0" w:color="auto"/>
            <w:left w:val="none" w:sz="0" w:space="0" w:color="auto"/>
            <w:bottom w:val="none" w:sz="0" w:space="0" w:color="auto"/>
            <w:right w:val="none" w:sz="0" w:space="0" w:color="auto"/>
          </w:divBdr>
        </w:div>
        <w:div w:id="1181357228">
          <w:marLeft w:val="480"/>
          <w:marRight w:val="0"/>
          <w:marTop w:val="0"/>
          <w:marBottom w:val="0"/>
          <w:divBdr>
            <w:top w:val="none" w:sz="0" w:space="0" w:color="auto"/>
            <w:left w:val="none" w:sz="0" w:space="0" w:color="auto"/>
            <w:bottom w:val="none" w:sz="0" w:space="0" w:color="auto"/>
            <w:right w:val="none" w:sz="0" w:space="0" w:color="auto"/>
          </w:divBdr>
        </w:div>
        <w:div w:id="2079404239">
          <w:marLeft w:val="480"/>
          <w:marRight w:val="0"/>
          <w:marTop w:val="0"/>
          <w:marBottom w:val="0"/>
          <w:divBdr>
            <w:top w:val="none" w:sz="0" w:space="0" w:color="auto"/>
            <w:left w:val="none" w:sz="0" w:space="0" w:color="auto"/>
            <w:bottom w:val="none" w:sz="0" w:space="0" w:color="auto"/>
            <w:right w:val="none" w:sz="0" w:space="0" w:color="auto"/>
          </w:divBdr>
        </w:div>
        <w:div w:id="477500210">
          <w:marLeft w:val="480"/>
          <w:marRight w:val="0"/>
          <w:marTop w:val="0"/>
          <w:marBottom w:val="0"/>
          <w:divBdr>
            <w:top w:val="none" w:sz="0" w:space="0" w:color="auto"/>
            <w:left w:val="none" w:sz="0" w:space="0" w:color="auto"/>
            <w:bottom w:val="none" w:sz="0" w:space="0" w:color="auto"/>
            <w:right w:val="none" w:sz="0" w:space="0" w:color="auto"/>
          </w:divBdr>
        </w:div>
        <w:div w:id="1995328024">
          <w:marLeft w:val="480"/>
          <w:marRight w:val="0"/>
          <w:marTop w:val="0"/>
          <w:marBottom w:val="0"/>
          <w:divBdr>
            <w:top w:val="none" w:sz="0" w:space="0" w:color="auto"/>
            <w:left w:val="none" w:sz="0" w:space="0" w:color="auto"/>
            <w:bottom w:val="none" w:sz="0" w:space="0" w:color="auto"/>
            <w:right w:val="none" w:sz="0" w:space="0" w:color="auto"/>
          </w:divBdr>
        </w:div>
        <w:div w:id="1405836222">
          <w:marLeft w:val="480"/>
          <w:marRight w:val="0"/>
          <w:marTop w:val="0"/>
          <w:marBottom w:val="0"/>
          <w:divBdr>
            <w:top w:val="none" w:sz="0" w:space="0" w:color="auto"/>
            <w:left w:val="none" w:sz="0" w:space="0" w:color="auto"/>
            <w:bottom w:val="none" w:sz="0" w:space="0" w:color="auto"/>
            <w:right w:val="none" w:sz="0" w:space="0" w:color="auto"/>
          </w:divBdr>
        </w:div>
        <w:div w:id="170990178">
          <w:marLeft w:val="480"/>
          <w:marRight w:val="0"/>
          <w:marTop w:val="0"/>
          <w:marBottom w:val="0"/>
          <w:divBdr>
            <w:top w:val="none" w:sz="0" w:space="0" w:color="auto"/>
            <w:left w:val="none" w:sz="0" w:space="0" w:color="auto"/>
            <w:bottom w:val="none" w:sz="0" w:space="0" w:color="auto"/>
            <w:right w:val="none" w:sz="0" w:space="0" w:color="auto"/>
          </w:divBdr>
        </w:div>
        <w:div w:id="1750081373">
          <w:marLeft w:val="480"/>
          <w:marRight w:val="0"/>
          <w:marTop w:val="0"/>
          <w:marBottom w:val="0"/>
          <w:divBdr>
            <w:top w:val="none" w:sz="0" w:space="0" w:color="auto"/>
            <w:left w:val="none" w:sz="0" w:space="0" w:color="auto"/>
            <w:bottom w:val="none" w:sz="0" w:space="0" w:color="auto"/>
            <w:right w:val="none" w:sz="0" w:space="0" w:color="auto"/>
          </w:divBdr>
        </w:div>
        <w:div w:id="1277251166">
          <w:marLeft w:val="480"/>
          <w:marRight w:val="0"/>
          <w:marTop w:val="0"/>
          <w:marBottom w:val="0"/>
          <w:divBdr>
            <w:top w:val="none" w:sz="0" w:space="0" w:color="auto"/>
            <w:left w:val="none" w:sz="0" w:space="0" w:color="auto"/>
            <w:bottom w:val="none" w:sz="0" w:space="0" w:color="auto"/>
            <w:right w:val="none" w:sz="0" w:space="0" w:color="auto"/>
          </w:divBdr>
        </w:div>
        <w:div w:id="2101216163">
          <w:marLeft w:val="480"/>
          <w:marRight w:val="0"/>
          <w:marTop w:val="0"/>
          <w:marBottom w:val="0"/>
          <w:divBdr>
            <w:top w:val="none" w:sz="0" w:space="0" w:color="auto"/>
            <w:left w:val="none" w:sz="0" w:space="0" w:color="auto"/>
            <w:bottom w:val="none" w:sz="0" w:space="0" w:color="auto"/>
            <w:right w:val="none" w:sz="0" w:space="0" w:color="auto"/>
          </w:divBdr>
        </w:div>
        <w:div w:id="968125809">
          <w:marLeft w:val="480"/>
          <w:marRight w:val="0"/>
          <w:marTop w:val="0"/>
          <w:marBottom w:val="0"/>
          <w:divBdr>
            <w:top w:val="none" w:sz="0" w:space="0" w:color="auto"/>
            <w:left w:val="none" w:sz="0" w:space="0" w:color="auto"/>
            <w:bottom w:val="none" w:sz="0" w:space="0" w:color="auto"/>
            <w:right w:val="none" w:sz="0" w:space="0" w:color="auto"/>
          </w:divBdr>
        </w:div>
        <w:div w:id="267197672">
          <w:marLeft w:val="480"/>
          <w:marRight w:val="0"/>
          <w:marTop w:val="0"/>
          <w:marBottom w:val="0"/>
          <w:divBdr>
            <w:top w:val="none" w:sz="0" w:space="0" w:color="auto"/>
            <w:left w:val="none" w:sz="0" w:space="0" w:color="auto"/>
            <w:bottom w:val="none" w:sz="0" w:space="0" w:color="auto"/>
            <w:right w:val="none" w:sz="0" w:space="0" w:color="auto"/>
          </w:divBdr>
        </w:div>
        <w:div w:id="1933319096">
          <w:marLeft w:val="480"/>
          <w:marRight w:val="0"/>
          <w:marTop w:val="0"/>
          <w:marBottom w:val="0"/>
          <w:divBdr>
            <w:top w:val="none" w:sz="0" w:space="0" w:color="auto"/>
            <w:left w:val="none" w:sz="0" w:space="0" w:color="auto"/>
            <w:bottom w:val="none" w:sz="0" w:space="0" w:color="auto"/>
            <w:right w:val="none" w:sz="0" w:space="0" w:color="auto"/>
          </w:divBdr>
        </w:div>
        <w:div w:id="1658146964">
          <w:marLeft w:val="480"/>
          <w:marRight w:val="0"/>
          <w:marTop w:val="0"/>
          <w:marBottom w:val="0"/>
          <w:divBdr>
            <w:top w:val="none" w:sz="0" w:space="0" w:color="auto"/>
            <w:left w:val="none" w:sz="0" w:space="0" w:color="auto"/>
            <w:bottom w:val="none" w:sz="0" w:space="0" w:color="auto"/>
            <w:right w:val="none" w:sz="0" w:space="0" w:color="auto"/>
          </w:divBdr>
        </w:div>
        <w:div w:id="1418399585">
          <w:marLeft w:val="480"/>
          <w:marRight w:val="0"/>
          <w:marTop w:val="0"/>
          <w:marBottom w:val="0"/>
          <w:divBdr>
            <w:top w:val="none" w:sz="0" w:space="0" w:color="auto"/>
            <w:left w:val="none" w:sz="0" w:space="0" w:color="auto"/>
            <w:bottom w:val="none" w:sz="0" w:space="0" w:color="auto"/>
            <w:right w:val="none" w:sz="0" w:space="0" w:color="auto"/>
          </w:divBdr>
        </w:div>
        <w:div w:id="822936562">
          <w:marLeft w:val="480"/>
          <w:marRight w:val="0"/>
          <w:marTop w:val="0"/>
          <w:marBottom w:val="0"/>
          <w:divBdr>
            <w:top w:val="none" w:sz="0" w:space="0" w:color="auto"/>
            <w:left w:val="none" w:sz="0" w:space="0" w:color="auto"/>
            <w:bottom w:val="none" w:sz="0" w:space="0" w:color="auto"/>
            <w:right w:val="none" w:sz="0" w:space="0" w:color="auto"/>
          </w:divBdr>
        </w:div>
        <w:div w:id="1269235821">
          <w:marLeft w:val="480"/>
          <w:marRight w:val="0"/>
          <w:marTop w:val="0"/>
          <w:marBottom w:val="0"/>
          <w:divBdr>
            <w:top w:val="none" w:sz="0" w:space="0" w:color="auto"/>
            <w:left w:val="none" w:sz="0" w:space="0" w:color="auto"/>
            <w:bottom w:val="none" w:sz="0" w:space="0" w:color="auto"/>
            <w:right w:val="none" w:sz="0" w:space="0" w:color="auto"/>
          </w:divBdr>
        </w:div>
        <w:div w:id="181626453">
          <w:marLeft w:val="480"/>
          <w:marRight w:val="0"/>
          <w:marTop w:val="0"/>
          <w:marBottom w:val="0"/>
          <w:divBdr>
            <w:top w:val="none" w:sz="0" w:space="0" w:color="auto"/>
            <w:left w:val="none" w:sz="0" w:space="0" w:color="auto"/>
            <w:bottom w:val="none" w:sz="0" w:space="0" w:color="auto"/>
            <w:right w:val="none" w:sz="0" w:space="0" w:color="auto"/>
          </w:divBdr>
        </w:div>
        <w:div w:id="1010067861">
          <w:marLeft w:val="480"/>
          <w:marRight w:val="0"/>
          <w:marTop w:val="0"/>
          <w:marBottom w:val="0"/>
          <w:divBdr>
            <w:top w:val="none" w:sz="0" w:space="0" w:color="auto"/>
            <w:left w:val="none" w:sz="0" w:space="0" w:color="auto"/>
            <w:bottom w:val="none" w:sz="0" w:space="0" w:color="auto"/>
            <w:right w:val="none" w:sz="0" w:space="0" w:color="auto"/>
          </w:divBdr>
        </w:div>
        <w:div w:id="468940619">
          <w:marLeft w:val="480"/>
          <w:marRight w:val="0"/>
          <w:marTop w:val="0"/>
          <w:marBottom w:val="0"/>
          <w:divBdr>
            <w:top w:val="none" w:sz="0" w:space="0" w:color="auto"/>
            <w:left w:val="none" w:sz="0" w:space="0" w:color="auto"/>
            <w:bottom w:val="none" w:sz="0" w:space="0" w:color="auto"/>
            <w:right w:val="none" w:sz="0" w:space="0" w:color="auto"/>
          </w:divBdr>
        </w:div>
        <w:div w:id="355815238">
          <w:marLeft w:val="480"/>
          <w:marRight w:val="0"/>
          <w:marTop w:val="0"/>
          <w:marBottom w:val="0"/>
          <w:divBdr>
            <w:top w:val="none" w:sz="0" w:space="0" w:color="auto"/>
            <w:left w:val="none" w:sz="0" w:space="0" w:color="auto"/>
            <w:bottom w:val="none" w:sz="0" w:space="0" w:color="auto"/>
            <w:right w:val="none" w:sz="0" w:space="0" w:color="auto"/>
          </w:divBdr>
        </w:div>
        <w:div w:id="240871953">
          <w:marLeft w:val="480"/>
          <w:marRight w:val="0"/>
          <w:marTop w:val="0"/>
          <w:marBottom w:val="0"/>
          <w:divBdr>
            <w:top w:val="none" w:sz="0" w:space="0" w:color="auto"/>
            <w:left w:val="none" w:sz="0" w:space="0" w:color="auto"/>
            <w:bottom w:val="none" w:sz="0" w:space="0" w:color="auto"/>
            <w:right w:val="none" w:sz="0" w:space="0" w:color="auto"/>
          </w:divBdr>
        </w:div>
        <w:div w:id="1970477862">
          <w:marLeft w:val="480"/>
          <w:marRight w:val="0"/>
          <w:marTop w:val="0"/>
          <w:marBottom w:val="0"/>
          <w:divBdr>
            <w:top w:val="none" w:sz="0" w:space="0" w:color="auto"/>
            <w:left w:val="none" w:sz="0" w:space="0" w:color="auto"/>
            <w:bottom w:val="none" w:sz="0" w:space="0" w:color="auto"/>
            <w:right w:val="none" w:sz="0" w:space="0" w:color="auto"/>
          </w:divBdr>
        </w:div>
        <w:div w:id="122892969">
          <w:marLeft w:val="480"/>
          <w:marRight w:val="0"/>
          <w:marTop w:val="0"/>
          <w:marBottom w:val="0"/>
          <w:divBdr>
            <w:top w:val="none" w:sz="0" w:space="0" w:color="auto"/>
            <w:left w:val="none" w:sz="0" w:space="0" w:color="auto"/>
            <w:bottom w:val="none" w:sz="0" w:space="0" w:color="auto"/>
            <w:right w:val="none" w:sz="0" w:space="0" w:color="auto"/>
          </w:divBdr>
        </w:div>
        <w:div w:id="851723714">
          <w:marLeft w:val="480"/>
          <w:marRight w:val="0"/>
          <w:marTop w:val="0"/>
          <w:marBottom w:val="0"/>
          <w:divBdr>
            <w:top w:val="none" w:sz="0" w:space="0" w:color="auto"/>
            <w:left w:val="none" w:sz="0" w:space="0" w:color="auto"/>
            <w:bottom w:val="none" w:sz="0" w:space="0" w:color="auto"/>
            <w:right w:val="none" w:sz="0" w:space="0" w:color="auto"/>
          </w:divBdr>
        </w:div>
        <w:div w:id="1856848357">
          <w:marLeft w:val="480"/>
          <w:marRight w:val="0"/>
          <w:marTop w:val="0"/>
          <w:marBottom w:val="0"/>
          <w:divBdr>
            <w:top w:val="none" w:sz="0" w:space="0" w:color="auto"/>
            <w:left w:val="none" w:sz="0" w:space="0" w:color="auto"/>
            <w:bottom w:val="none" w:sz="0" w:space="0" w:color="auto"/>
            <w:right w:val="none" w:sz="0" w:space="0" w:color="auto"/>
          </w:divBdr>
        </w:div>
        <w:div w:id="1881167799">
          <w:marLeft w:val="480"/>
          <w:marRight w:val="0"/>
          <w:marTop w:val="0"/>
          <w:marBottom w:val="0"/>
          <w:divBdr>
            <w:top w:val="none" w:sz="0" w:space="0" w:color="auto"/>
            <w:left w:val="none" w:sz="0" w:space="0" w:color="auto"/>
            <w:bottom w:val="none" w:sz="0" w:space="0" w:color="auto"/>
            <w:right w:val="none" w:sz="0" w:space="0" w:color="auto"/>
          </w:divBdr>
        </w:div>
        <w:div w:id="1348485872">
          <w:marLeft w:val="480"/>
          <w:marRight w:val="0"/>
          <w:marTop w:val="0"/>
          <w:marBottom w:val="0"/>
          <w:divBdr>
            <w:top w:val="none" w:sz="0" w:space="0" w:color="auto"/>
            <w:left w:val="none" w:sz="0" w:space="0" w:color="auto"/>
            <w:bottom w:val="none" w:sz="0" w:space="0" w:color="auto"/>
            <w:right w:val="none" w:sz="0" w:space="0" w:color="auto"/>
          </w:divBdr>
        </w:div>
        <w:div w:id="489833536">
          <w:marLeft w:val="480"/>
          <w:marRight w:val="0"/>
          <w:marTop w:val="0"/>
          <w:marBottom w:val="0"/>
          <w:divBdr>
            <w:top w:val="none" w:sz="0" w:space="0" w:color="auto"/>
            <w:left w:val="none" w:sz="0" w:space="0" w:color="auto"/>
            <w:bottom w:val="none" w:sz="0" w:space="0" w:color="auto"/>
            <w:right w:val="none" w:sz="0" w:space="0" w:color="auto"/>
          </w:divBdr>
        </w:div>
        <w:div w:id="1708604735">
          <w:marLeft w:val="480"/>
          <w:marRight w:val="0"/>
          <w:marTop w:val="0"/>
          <w:marBottom w:val="0"/>
          <w:divBdr>
            <w:top w:val="none" w:sz="0" w:space="0" w:color="auto"/>
            <w:left w:val="none" w:sz="0" w:space="0" w:color="auto"/>
            <w:bottom w:val="none" w:sz="0" w:space="0" w:color="auto"/>
            <w:right w:val="none" w:sz="0" w:space="0" w:color="auto"/>
          </w:divBdr>
        </w:div>
        <w:div w:id="735207604">
          <w:marLeft w:val="480"/>
          <w:marRight w:val="0"/>
          <w:marTop w:val="0"/>
          <w:marBottom w:val="0"/>
          <w:divBdr>
            <w:top w:val="none" w:sz="0" w:space="0" w:color="auto"/>
            <w:left w:val="none" w:sz="0" w:space="0" w:color="auto"/>
            <w:bottom w:val="none" w:sz="0" w:space="0" w:color="auto"/>
            <w:right w:val="none" w:sz="0" w:space="0" w:color="auto"/>
          </w:divBdr>
        </w:div>
        <w:div w:id="1395397439">
          <w:marLeft w:val="480"/>
          <w:marRight w:val="0"/>
          <w:marTop w:val="0"/>
          <w:marBottom w:val="0"/>
          <w:divBdr>
            <w:top w:val="none" w:sz="0" w:space="0" w:color="auto"/>
            <w:left w:val="none" w:sz="0" w:space="0" w:color="auto"/>
            <w:bottom w:val="none" w:sz="0" w:space="0" w:color="auto"/>
            <w:right w:val="none" w:sz="0" w:space="0" w:color="auto"/>
          </w:divBdr>
        </w:div>
        <w:div w:id="2105302487">
          <w:marLeft w:val="480"/>
          <w:marRight w:val="0"/>
          <w:marTop w:val="0"/>
          <w:marBottom w:val="0"/>
          <w:divBdr>
            <w:top w:val="none" w:sz="0" w:space="0" w:color="auto"/>
            <w:left w:val="none" w:sz="0" w:space="0" w:color="auto"/>
            <w:bottom w:val="none" w:sz="0" w:space="0" w:color="auto"/>
            <w:right w:val="none" w:sz="0" w:space="0" w:color="auto"/>
          </w:divBdr>
        </w:div>
        <w:div w:id="763960269">
          <w:marLeft w:val="480"/>
          <w:marRight w:val="0"/>
          <w:marTop w:val="0"/>
          <w:marBottom w:val="0"/>
          <w:divBdr>
            <w:top w:val="none" w:sz="0" w:space="0" w:color="auto"/>
            <w:left w:val="none" w:sz="0" w:space="0" w:color="auto"/>
            <w:bottom w:val="none" w:sz="0" w:space="0" w:color="auto"/>
            <w:right w:val="none" w:sz="0" w:space="0" w:color="auto"/>
          </w:divBdr>
        </w:div>
      </w:divsChild>
    </w:div>
    <w:div w:id="1279724566">
      <w:bodyDiv w:val="1"/>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480"/>
          <w:marRight w:val="0"/>
          <w:marTop w:val="0"/>
          <w:marBottom w:val="0"/>
          <w:divBdr>
            <w:top w:val="none" w:sz="0" w:space="0" w:color="auto"/>
            <w:left w:val="none" w:sz="0" w:space="0" w:color="auto"/>
            <w:bottom w:val="none" w:sz="0" w:space="0" w:color="auto"/>
            <w:right w:val="none" w:sz="0" w:space="0" w:color="auto"/>
          </w:divBdr>
        </w:div>
        <w:div w:id="129978975">
          <w:marLeft w:val="480"/>
          <w:marRight w:val="0"/>
          <w:marTop w:val="0"/>
          <w:marBottom w:val="0"/>
          <w:divBdr>
            <w:top w:val="none" w:sz="0" w:space="0" w:color="auto"/>
            <w:left w:val="none" w:sz="0" w:space="0" w:color="auto"/>
            <w:bottom w:val="none" w:sz="0" w:space="0" w:color="auto"/>
            <w:right w:val="none" w:sz="0" w:space="0" w:color="auto"/>
          </w:divBdr>
        </w:div>
        <w:div w:id="2042121939">
          <w:marLeft w:val="480"/>
          <w:marRight w:val="0"/>
          <w:marTop w:val="0"/>
          <w:marBottom w:val="0"/>
          <w:divBdr>
            <w:top w:val="none" w:sz="0" w:space="0" w:color="auto"/>
            <w:left w:val="none" w:sz="0" w:space="0" w:color="auto"/>
            <w:bottom w:val="none" w:sz="0" w:space="0" w:color="auto"/>
            <w:right w:val="none" w:sz="0" w:space="0" w:color="auto"/>
          </w:divBdr>
        </w:div>
        <w:div w:id="1657802074">
          <w:marLeft w:val="480"/>
          <w:marRight w:val="0"/>
          <w:marTop w:val="0"/>
          <w:marBottom w:val="0"/>
          <w:divBdr>
            <w:top w:val="none" w:sz="0" w:space="0" w:color="auto"/>
            <w:left w:val="none" w:sz="0" w:space="0" w:color="auto"/>
            <w:bottom w:val="none" w:sz="0" w:space="0" w:color="auto"/>
            <w:right w:val="none" w:sz="0" w:space="0" w:color="auto"/>
          </w:divBdr>
        </w:div>
        <w:div w:id="1844271437">
          <w:marLeft w:val="480"/>
          <w:marRight w:val="0"/>
          <w:marTop w:val="0"/>
          <w:marBottom w:val="0"/>
          <w:divBdr>
            <w:top w:val="none" w:sz="0" w:space="0" w:color="auto"/>
            <w:left w:val="none" w:sz="0" w:space="0" w:color="auto"/>
            <w:bottom w:val="none" w:sz="0" w:space="0" w:color="auto"/>
            <w:right w:val="none" w:sz="0" w:space="0" w:color="auto"/>
          </w:divBdr>
        </w:div>
        <w:div w:id="59057895">
          <w:marLeft w:val="480"/>
          <w:marRight w:val="0"/>
          <w:marTop w:val="0"/>
          <w:marBottom w:val="0"/>
          <w:divBdr>
            <w:top w:val="none" w:sz="0" w:space="0" w:color="auto"/>
            <w:left w:val="none" w:sz="0" w:space="0" w:color="auto"/>
            <w:bottom w:val="none" w:sz="0" w:space="0" w:color="auto"/>
            <w:right w:val="none" w:sz="0" w:space="0" w:color="auto"/>
          </w:divBdr>
        </w:div>
        <w:div w:id="1756246306">
          <w:marLeft w:val="480"/>
          <w:marRight w:val="0"/>
          <w:marTop w:val="0"/>
          <w:marBottom w:val="0"/>
          <w:divBdr>
            <w:top w:val="none" w:sz="0" w:space="0" w:color="auto"/>
            <w:left w:val="none" w:sz="0" w:space="0" w:color="auto"/>
            <w:bottom w:val="none" w:sz="0" w:space="0" w:color="auto"/>
            <w:right w:val="none" w:sz="0" w:space="0" w:color="auto"/>
          </w:divBdr>
        </w:div>
        <w:div w:id="995913071">
          <w:marLeft w:val="480"/>
          <w:marRight w:val="0"/>
          <w:marTop w:val="0"/>
          <w:marBottom w:val="0"/>
          <w:divBdr>
            <w:top w:val="none" w:sz="0" w:space="0" w:color="auto"/>
            <w:left w:val="none" w:sz="0" w:space="0" w:color="auto"/>
            <w:bottom w:val="none" w:sz="0" w:space="0" w:color="auto"/>
            <w:right w:val="none" w:sz="0" w:space="0" w:color="auto"/>
          </w:divBdr>
        </w:div>
        <w:div w:id="1241255936">
          <w:marLeft w:val="480"/>
          <w:marRight w:val="0"/>
          <w:marTop w:val="0"/>
          <w:marBottom w:val="0"/>
          <w:divBdr>
            <w:top w:val="none" w:sz="0" w:space="0" w:color="auto"/>
            <w:left w:val="none" w:sz="0" w:space="0" w:color="auto"/>
            <w:bottom w:val="none" w:sz="0" w:space="0" w:color="auto"/>
            <w:right w:val="none" w:sz="0" w:space="0" w:color="auto"/>
          </w:divBdr>
        </w:div>
        <w:div w:id="703098108">
          <w:marLeft w:val="480"/>
          <w:marRight w:val="0"/>
          <w:marTop w:val="0"/>
          <w:marBottom w:val="0"/>
          <w:divBdr>
            <w:top w:val="none" w:sz="0" w:space="0" w:color="auto"/>
            <w:left w:val="none" w:sz="0" w:space="0" w:color="auto"/>
            <w:bottom w:val="none" w:sz="0" w:space="0" w:color="auto"/>
            <w:right w:val="none" w:sz="0" w:space="0" w:color="auto"/>
          </w:divBdr>
        </w:div>
        <w:div w:id="640382230">
          <w:marLeft w:val="480"/>
          <w:marRight w:val="0"/>
          <w:marTop w:val="0"/>
          <w:marBottom w:val="0"/>
          <w:divBdr>
            <w:top w:val="none" w:sz="0" w:space="0" w:color="auto"/>
            <w:left w:val="none" w:sz="0" w:space="0" w:color="auto"/>
            <w:bottom w:val="none" w:sz="0" w:space="0" w:color="auto"/>
            <w:right w:val="none" w:sz="0" w:space="0" w:color="auto"/>
          </w:divBdr>
        </w:div>
        <w:div w:id="100682558">
          <w:marLeft w:val="480"/>
          <w:marRight w:val="0"/>
          <w:marTop w:val="0"/>
          <w:marBottom w:val="0"/>
          <w:divBdr>
            <w:top w:val="none" w:sz="0" w:space="0" w:color="auto"/>
            <w:left w:val="none" w:sz="0" w:space="0" w:color="auto"/>
            <w:bottom w:val="none" w:sz="0" w:space="0" w:color="auto"/>
            <w:right w:val="none" w:sz="0" w:space="0" w:color="auto"/>
          </w:divBdr>
        </w:div>
        <w:div w:id="1742630705">
          <w:marLeft w:val="480"/>
          <w:marRight w:val="0"/>
          <w:marTop w:val="0"/>
          <w:marBottom w:val="0"/>
          <w:divBdr>
            <w:top w:val="none" w:sz="0" w:space="0" w:color="auto"/>
            <w:left w:val="none" w:sz="0" w:space="0" w:color="auto"/>
            <w:bottom w:val="none" w:sz="0" w:space="0" w:color="auto"/>
            <w:right w:val="none" w:sz="0" w:space="0" w:color="auto"/>
          </w:divBdr>
        </w:div>
        <w:div w:id="524370903">
          <w:marLeft w:val="480"/>
          <w:marRight w:val="0"/>
          <w:marTop w:val="0"/>
          <w:marBottom w:val="0"/>
          <w:divBdr>
            <w:top w:val="none" w:sz="0" w:space="0" w:color="auto"/>
            <w:left w:val="none" w:sz="0" w:space="0" w:color="auto"/>
            <w:bottom w:val="none" w:sz="0" w:space="0" w:color="auto"/>
            <w:right w:val="none" w:sz="0" w:space="0" w:color="auto"/>
          </w:divBdr>
        </w:div>
        <w:div w:id="1813669675">
          <w:marLeft w:val="480"/>
          <w:marRight w:val="0"/>
          <w:marTop w:val="0"/>
          <w:marBottom w:val="0"/>
          <w:divBdr>
            <w:top w:val="none" w:sz="0" w:space="0" w:color="auto"/>
            <w:left w:val="none" w:sz="0" w:space="0" w:color="auto"/>
            <w:bottom w:val="none" w:sz="0" w:space="0" w:color="auto"/>
            <w:right w:val="none" w:sz="0" w:space="0" w:color="auto"/>
          </w:divBdr>
        </w:div>
        <w:div w:id="327557587">
          <w:marLeft w:val="480"/>
          <w:marRight w:val="0"/>
          <w:marTop w:val="0"/>
          <w:marBottom w:val="0"/>
          <w:divBdr>
            <w:top w:val="none" w:sz="0" w:space="0" w:color="auto"/>
            <w:left w:val="none" w:sz="0" w:space="0" w:color="auto"/>
            <w:bottom w:val="none" w:sz="0" w:space="0" w:color="auto"/>
            <w:right w:val="none" w:sz="0" w:space="0" w:color="auto"/>
          </w:divBdr>
        </w:div>
        <w:div w:id="162669929">
          <w:marLeft w:val="480"/>
          <w:marRight w:val="0"/>
          <w:marTop w:val="0"/>
          <w:marBottom w:val="0"/>
          <w:divBdr>
            <w:top w:val="none" w:sz="0" w:space="0" w:color="auto"/>
            <w:left w:val="none" w:sz="0" w:space="0" w:color="auto"/>
            <w:bottom w:val="none" w:sz="0" w:space="0" w:color="auto"/>
            <w:right w:val="none" w:sz="0" w:space="0" w:color="auto"/>
          </w:divBdr>
        </w:div>
        <w:div w:id="1287158766">
          <w:marLeft w:val="480"/>
          <w:marRight w:val="0"/>
          <w:marTop w:val="0"/>
          <w:marBottom w:val="0"/>
          <w:divBdr>
            <w:top w:val="none" w:sz="0" w:space="0" w:color="auto"/>
            <w:left w:val="none" w:sz="0" w:space="0" w:color="auto"/>
            <w:bottom w:val="none" w:sz="0" w:space="0" w:color="auto"/>
            <w:right w:val="none" w:sz="0" w:space="0" w:color="auto"/>
          </w:divBdr>
        </w:div>
        <w:div w:id="2003001325">
          <w:marLeft w:val="480"/>
          <w:marRight w:val="0"/>
          <w:marTop w:val="0"/>
          <w:marBottom w:val="0"/>
          <w:divBdr>
            <w:top w:val="none" w:sz="0" w:space="0" w:color="auto"/>
            <w:left w:val="none" w:sz="0" w:space="0" w:color="auto"/>
            <w:bottom w:val="none" w:sz="0" w:space="0" w:color="auto"/>
            <w:right w:val="none" w:sz="0" w:space="0" w:color="auto"/>
          </w:divBdr>
        </w:div>
        <w:div w:id="467212478">
          <w:marLeft w:val="480"/>
          <w:marRight w:val="0"/>
          <w:marTop w:val="0"/>
          <w:marBottom w:val="0"/>
          <w:divBdr>
            <w:top w:val="none" w:sz="0" w:space="0" w:color="auto"/>
            <w:left w:val="none" w:sz="0" w:space="0" w:color="auto"/>
            <w:bottom w:val="none" w:sz="0" w:space="0" w:color="auto"/>
            <w:right w:val="none" w:sz="0" w:space="0" w:color="auto"/>
          </w:divBdr>
        </w:div>
        <w:div w:id="1860772617">
          <w:marLeft w:val="480"/>
          <w:marRight w:val="0"/>
          <w:marTop w:val="0"/>
          <w:marBottom w:val="0"/>
          <w:divBdr>
            <w:top w:val="none" w:sz="0" w:space="0" w:color="auto"/>
            <w:left w:val="none" w:sz="0" w:space="0" w:color="auto"/>
            <w:bottom w:val="none" w:sz="0" w:space="0" w:color="auto"/>
            <w:right w:val="none" w:sz="0" w:space="0" w:color="auto"/>
          </w:divBdr>
        </w:div>
        <w:div w:id="1240597270">
          <w:marLeft w:val="480"/>
          <w:marRight w:val="0"/>
          <w:marTop w:val="0"/>
          <w:marBottom w:val="0"/>
          <w:divBdr>
            <w:top w:val="none" w:sz="0" w:space="0" w:color="auto"/>
            <w:left w:val="none" w:sz="0" w:space="0" w:color="auto"/>
            <w:bottom w:val="none" w:sz="0" w:space="0" w:color="auto"/>
            <w:right w:val="none" w:sz="0" w:space="0" w:color="auto"/>
          </w:divBdr>
        </w:div>
        <w:div w:id="850068343">
          <w:marLeft w:val="480"/>
          <w:marRight w:val="0"/>
          <w:marTop w:val="0"/>
          <w:marBottom w:val="0"/>
          <w:divBdr>
            <w:top w:val="none" w:sz="0" w:space="0" w:color="auto"/>
            <w:left w:val="none" w:sz="0" w:space="0" w:color="auto"/>
            <w:bottom w:val="none" w:sz="0" w:space="0" w:color="auto"/>
            <w:right w:val="none" w:sz="0" w:space="0" w:color="auto"/>
          </w:divBdr>
        </w:div>
        <w:div w:id="622659166">
          <w:marLeft w:val="480"/>
          <w:marRight w:val="0"/>
          <w:marTop w:val="0"/>
          <w:marBottom w:val="0"/>
          <w:divBdr>
            <w:top w:val="none" w:sz="0" w:space="0" w:color="auto"/>
            <w:left w:val="none" w:sz="0" w:space="0" w:color="auto"/>
            <w:bottom w:val="none" w:sz="0" w:space="0" w:color="auto"/>
            <w:right w:val="none" w:sz="0" w:space="0" w:color="auto"/>
          </w:divBdr>
        </w:div>
        <w:div w:id="937759882">
          <w:marLeft w:val="480"/>
          <w:marRight w:val="0"/>
          <w:marTop w:val="0"/>
          <w:marBottom w:val="0"/>
          <w:divBdr>
            <w:top w:val="none" w:sz="0" w:space="0" w:color="auto"/>
            <w:left w:val="none" w:sz="0" w:space="0" w:color="auto"/>
            <w:bottom w:val="none" w:sz="0" w:space="0" w:color="auto"/>
            <w:right w:val="none" w:sz="0" w:space="0" w:color="auto"/>
          </w:divBdr>
        </w:div>
        <w:div w:id="492256576">
          <w:marLeft w:val="480"/>
          <w:marRight w:val="0"/>
          <w:marTop w:val="0"/>
          <w:marBottom w:val="0"/>
          <w:divBdr>
            <w:top w:val="none" w:sz="0" w:space="0" w:color="auto"/>
            <w:left w:val="none" w:sz="0" w:space="0" w:color="auto"/>
            <w:bottom w:val="none" w:sz="0" w:space="0" w:color="auto"/>
            <w:right w:val="none" w:sz="0" w:space="0" w:color="auto"/>
          </w:divBdr>
        </w:div>
        <w:div w:id="160897455">
          <w:marLeft w:val="480"/>
          <w:marRight w:val="0"/>
          <w:marTop w:val="0"/>
          <w:marBottom w:val="0"/>
          <w:divBdr>
            <w:top w:val="none" w:sz="0" w:space="0" w:color="auto"/>
            <w:left w:val="none" w:sz="0" w:space="0" w:color="auto"/>
            <w:bottom w:val="none" w:sz="0" w:space="0" w:color="auto"/>
            <w:right w:val="none" w:sz="0" w:space="0" w:color="auto"/>
          </w:divBdr>
        </w:div>
        <w:div w:id="1687096086">
          <w:marLeft w:val="480"/>
          <w:marRight w:val="0"/>
          <w:marTop w:val="0"/>
          <w:marBottom w:val="0"/>
          <w:divBdr>
            <w:top w:val="none" w:sz="0" w:space="0" w:color="auto"/>
            <w:left w:val="none" w:sz="0" w:space="0" w:color="auto"/>
            <w:bottom w:val="none" w:sz="0" w:space="0" w:color="auto"/>
            <w:right w:val="none" w:sz="0" w:space="0" w:color="auto"/>
          </w:divBdr>
        </w:div>
        <w:div w:id="826827040">
          <w:marLeft w:val="480"/>
          <w:marRight w:val="0"/>
          <w:marTop w:val="0"/>
          <w:marBottom w:val="0"/>
          <w:divBdr>
            <w:top w:val="none" w:sz="0" w:space="0" w:color="auto"/>
            <w:left w:val="none" w:sz="0" w:space="0" w:color="auto"/>
            <w:bottom w:val="none" w:sz="0" w:space="0" w:color="auto"/>
            <w:right w:val="none" w:sz="0" w:space="0" w:color="auto"/>
          </w:divBdr>
        </w:div>
        <w:div w:id="2096051036">
          <w:marLeft w:val="480"/>
          <w:marRight w:val="0"/>
          <w:marTop w:val="0"/>
          <w:marBottom w:val="0"/>
          <w:divBdr>
            <w:top w:val="none" w:sz="0" w:space="0" w:color="auto"/>
            <w:left w:val="none" w:sz="0" w:space="0" w:color="auto"/>
            <w:bottom w:val="none" w:sz="0" w:space="0" w:color="auto"/>
            <w:right w:val="none" w:sz="0" w:space="0" w:color="auto"/>
          </w:divBdr>
        </w:div>
        <w:div w:id="1072002854">
          <w:marLeft w:val="480"/>
          <w:marRight w:val="0"/>
          <w:marTop w:val="0"/>
          <w:marBottom w:val="0"/>
          <w:divBdr>
            <w:top w:val="none" w:sz="0" w:space="0" w:color="auto"/>
            <w:left w:val="none" w:sz="0" w:space="0" w:color="auto"/>
            <w:bottom w:val="none" w:sz="0" w:space="0" w:color="auto"/>
            <w:right w:val="none" w:sz="0" w:space="0" w:color="auto"/>
          </w:divBdr>
        </w:div>
        <w:div w:id="90712026">
          <w:marLeft w:val="480"/>
          <w:marRight w:val="0"/>
          <w:marTop w:val="0"/>
          <w:marBottom w:val="0"/>
          <w:divBdr>
            <w:top w:val="none" w:sz="0" w:space="0" w:color="auto"/>
            <w:left w:val="none" w:sz="0" w:space="0" w:color="auto"/>
            <w:bottom w:val="none" w:sz="0" w:space="0" w:color="auto"/>
            <w:right w:val="none" w:sz="0" w:space="0" w:color="auto"/>
          </w:divBdr>
        </w:div>
        <w:div w:id="754203219">
          <w:marLeft w:val="480"/>
          <w:marRight w:val="0"/>
          <w:marTop w:val="0"/>
          <w:marBottom w:val="0"/>
          <w:divBdr>
            <w:top w:val="none" w:sz="0" w:space="0" w:color="auto"/>
            <w:left w:val="none" w:sz="0" w:space="0" w:color="auto"/>
            <w:bottom w:val="none" w:sz="0" w:space="0" w:color="auto"/>
            <w:right w:val="none" w:sz="0" w:space="0" w:color="auto"/>
          </w:divBdr>
        </w:div>
        <w:div w:id="575285082">
          <w:marLeft w:val="480"/>
          <w:marRight w:val="0"/>
          <w:marTop w:val="0"/>
          <w:marBottom w:val="0"/>
          <w:divBdr>
            <w:top w:val="none" w:sz="0" w:space="0" w:color="auto"/>
            <w:left w:val="none" w:sz="0" w:space="0" w:color="auto"/>
            <w:bottom w:val="none" w:sz="0" w:space="0" w:color="auto"/>
            <w:right w:val="none" w:sz="0" w:space="0" w:color="auto"/>
          </w:divBdr>
        </w:div>
        <w:div w:id="1027679049">
          <w:marLeft w:val="480"/>
          <w:marRight w:val="0"/>
          <w:marTop w:val="0"/>
          <w:marBottom w:val="0"/>
          <w:divBdr>
            <w:top w:val="none" w:sz="0" w:space="0" w:color="auto"/>
            <w:left w:val="none" w:sz="0" w:space="0" w:color="auto"/>
            <w:bottom w:val="none" w:sz="0" w:space="0" w:color="auto"/>
            <w:right w:val="none" w:sz="0" w:space="0" w:color="auto"/>
          </w:divBdr>
        </w:div>
        <w:div w:id="1539199807">
          <w:marLeft w:val="480"/>
          <w:marRight w:val="0"/>
          <w:marTop w:val="0"/>
          <w:marBottom w:val="0"/>
          <w:divBdr>
            <w:top w:val="none" w:sz="0" w:space="0" w:color="auto"/>
            <w:left w:val="none" w:sz="0" w:space="0" w:color="auto"/>
            <w:bottom w:val="none" w:sz="0" w:space="0" w:color="auto"/>
            <w:right w:val="none" w:sz="0" w:space="0" w:color="auto"/>
          </w:divBdr>
        </w:div>
        <w:div w:id="1921980934">
          <w:marLeft w:val="480"/>
          <w:marRight w:val="0"/>
          <w:marTop w:val="0"/>
          <w:marBottom w:val="0"/>
          <w:divBdr>
            <w:top w:val="none" w:sz="0" w:space="0" w:color="auto"/>
            <w:left w:val="none" w:sz="0" w:space="0" w:color="auto"/>
            <w:bottom w:val="none" w:sz="0" w:space="0" w:color="auto"/>
            <w:right w:val="none" w:sz="0" w:space="0" w:color="auto"/>
          </w:divBdr>
        </w:div>
        <w:div w:id="694385698">
          <w:marLeft w:val="480"/>
          <w:marRight w:val="0"/>
          <w:marTop w:val="0"/>
          <w:marBottom w:val="0"/>
          <w:divBdr>
            <w:top w:val="none" w:sz="0" w:space="0" w:color="auto"/>
            <w:left w:val="none" w:sz="0" w:space="0" w:color="auto"/>
            <w:bottom w:val="none" w:sz="0" w:space="0" w:color="auto"/>
            <w:right w:val="none" w:sz="0" w:space="0" w:color="auto"/>
          </w:divBdr>
        </w:div>
        <w:div w:id="1507093929">
          <w:marLeft w:val="480"/>
          <w:marRight w:val="0"/>
          <w:marTop w:val="0"/>
          <w:marBottom w:val="0"/>
          <w:divBdr>
            <w:top w:val="none" w:sz="0" w:space="0" w:color="auto"/>
            <w:left w:val="none" w:sz="0" w:space="0" w:color="auto"/>
            <w:bottom w:val="none" w:sz="0" w:space="0" w:color="auto"/>
            <w:right w:val="none" w:sz="0" w:space="0" w:color="auto"/>
          </w:divBdr>
        </w:div>
        <w:div w:id="1156146508">
          <w:marLeft w:val="480"/>
          <w:marRight w:val="0"/>
          <w:marTop w:val="0"/>
          <w:marBottom w:val="0"/>
          <w:divBdr>
            <w:top w:val="none" w:sz="0" w:space="0" w:color="auto"/>
            <w:left w:val="none" w:sz="0" w:space="0" w:color="auto"/>
            <w:bottom w:val="none" w:sz="0" w:space="0" w:color="auto"/>
            <w:right w:val="none" w:sz="0" w:space="0" w:color="auto"/>
          </w:divBdr>
        </w:div>
        <w:div w:id="781412680">
          <w:marLeft w:val="480"/>
          <w:marRight w:val="0"/>
          <w:marTop w:val="0"/>
          <w:marBottom w:val="0"/>
          <w:divBdr>
            <w:top w:val="none" w:sz="0" w:space="0" w:color="auto"/>
            <w:left w:val="none" w:sz="0" w:space="0" w:color="auto"/>
            <w:bottom w:val="none" w:sz="0" w:space="0" w:color="auto"/>
            <w:right w:val="none" w:sz="0" w:space="0" w:color="auto"/>
          </w:divBdr>
        </w:div>
        <w:div w:id="1064832281">
          <w:marLeft w:val="480"/>
          <w:marRight w:val="0"/>
          <w:marTop w:val="0"/>
          <w:marBottom w:val="0"/>
          <w:divBdr>
            <w:top w:val="none" w:sz="0" w:space="0" w:color="auto"/>
            <w:left w:val="none" w:sz="0" w:space="0" w:color="auto"/>
            <w:bottom w:val="none" w:sz="0" w:space="0" w:color="auto"/>
            <w:right w:val="none" w:sz="0" w:space="0" w:color="auto"/>
          </w:divBdr>
        </w:div>
        <w:div w:id="725035053">
          <w:marLeft w:val="480"/>
          <w:marRight w:val="0"/>
          <w:marTop w:val="0"/>
          <w:marBottom w:val="0"/>
          <w:divBdr>
            <w:top w:val="none" w:sz="0" w:space="0" w:color="auto"/>
            <w:left w:val="none" w:sz="0" w:space="0" w:color="auto"/>
            <w:bottom w:val="none" w:sz="0" w:space="0" w:color="auto"/>
            <w:right w:val="none" w:sz="0" w:space="0" w:color="auto"/>
          </w:divBdr>
        </w:div>
        <w:div w:id="1974755017">
          <w:marLeft w:val="480"/>
          <w:marRight w:val="0"/>
          <w:marTop w:val="0"/>
          <w:marBottom w:val="0"/>
          <w:divBdr>
            <w:top w:val="none" w:sz="0" w:space="0" w:color="auto"/>
            <w:left w:val="none" w:sz="0" w:space="0" w:color="auto"/>
            <w:bottom w:val="none" w:sz="0" w:space="0" w:color="auto"/>
            <w:right w:val="none" w:sz="0" w:space="0" w:color="auto"/>
          </w:divBdr>
        </w:div>
      </w:divsChild>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460102961">
      <w:bodyDiv w:val="1"/>
      <w:marLeft w:val="0"/>
      <w:marRight w:val="0"/>
      <w:marTop w:val="0"/>
      <w:marBottom w:val="0"/>
      <w:divBdr>
        <w:top w:val="none" w:sz="0" w:space="0" w:color="auto"/>
        <w:left w:val="none" w:sz="0" w:space="0" w:color="auto"/>
        <w:bottom w:val="none" w:sz="0" w:space="0" w:color="auto"/>
        <w:right w:val="none" w:sz="0" w:space="0" w:color="auto"/>
      </w:divBdr>
      <w:divsChild>
        <w:div w:id="2039041534">
          <w:marLeft w:val="480"/>
          <w:marRight w:val="0"/>
          <w:marTop w:val="0"/>
          <w:marBottom w:val="0"/>
          <w:divBdr>
            <w:top w:val="none" w:sz="0" w:space="0" w:color="auto"/>
            <w:left w:val="none" w:sz="0" w:space="0" w:color="auto"/>
            <w:bottom w:val="none" w:sz="0" w:space="0" w:color="auto"/>
            <w:right w:val="none" w:sz="0" w:space="0" w:color="auto"/>
          </w:divBdr>
        </w:div>
        <w:div w:id="1152873110">
          <w:marLeft w:val="480"/>
          <w:marRight w:val="0"/>
          <w:marTop w:val="0"/>
          <w:marBottom w:val="0"/>
          <w:divBdr>
            <w:top w:val="none" w:sz="0" w:space="0" w:color="auto"/>
            <w:left w:val="none" w:sz="0" w:space="0" w:color="auto"/>
            <w:bottom w:val="none" w:sz="0" w:space="0" w:color="auto"/>
            <w:right w:val="none" w:sz="0" w:space="0" w:color="auto"/>
          </w:divBdr>
        </w:div>
        <w:div w:id="1530991430">
          <w:marLeft w:val="480"/>
          <w:marRight w:val="0"/>
          <w:marTop w:val="0"/>
          <w:marBottom w:val="0"/>
          <w:divBdr>
            <w:top w:val="none" w:sz="0" w:space="0" w:color="auto"/>
            <w:left w:val="none" w:sz="0" w:space="0" w:color="auto"/>
            <w:bottom w:val="none" w:sz="0" w:space="0" w:color="auto"/>
            <w:right w:val="none" w:sz="0" w:space="0" w:color="auto"/>
          </w:divBdr>
        </w:div>
        <w:div w:id="807942173">
          <w:marLeft w:val="480"/>
          <w:marRight w:val="0"/>
          <w:marTop w:val="0"/>
          <w:marBottom w:val="0"/>
          <w:divBdr>
            <w:top w:val="none" w:sz="0" w:space="0" w:color="auto"/>
            <w:left w:val="none" w:sz="0" w:space="0" w:color="auto"/>
            <w:bottom w:val="none" w:sz="0" w:space="0" w:color="auto"/>
            <w:right w:val="none" w:sz="0" w:space="0" w:color="auto"/>
          </w:divBdr>
        </w:div>
        <w:div w:id="1553035308">
          <w:marLeft w:val="480"/>
          <w:marRight w:val="0"/>
          <w:marTop w:val="0"/>
          <w:marBottom w:val="0"/>
          <w:divBdr>
            <w:top w:val="none" w:sz="0" w:space="0" w:color="auto"/>
            <w:left w:val="none" w:sz="0" w:space="0" w:color="auto"/>
            <w:bottom w:val="none" w:sz="0" w:space="0" w:color="auto"/>
            <w:right w:val="none" w:sz="0" w:space="0" w:color="auto"/>
          </w:divBdr>
        </w:div>
        <w:div w:id="1626110613">
          <w:marLeft w:val="480"/>
          <w:marRight w:val="0"/>
          <w:marTop w:val="0"/>
          <w:marBottom w:val="0"/>
          <w:divBdr>
            <w:top w:val="none" w:sz="0" w:space="0" w:color="auto"/>
            <w:left w:val="none" w:sz="0" w:space="0" w:color="auto"/>
            <w:bottom w:val="none" w:sz="0" w:space="0" w:color="auto"/>
            <w:right w:val="none" w:sz="0" w:space="0" w:color="auto"/>
          </w:divBdr>
        </w:div>
        <w:div w:id="442505413">
          <w:marLeft w:val="480"/>
          <w:marRight w:val="0"/>
          <w:marTop w:val="0"/>
          <w:marBottom w:val="0"/>
          <w:divBdr>
            <w:top w:val="none" w:sz="0" w:space="0" w:color="auto"/>
            <w:left w:val="none" w:sz="0" w:space="0" w:color="auto"/>
            <w:bottom w:val="none" w:sz="0" w:space="0" w:color="auto"/>
            <w:right w:val="none" w:sz="0" w:space="0" w:color="auto"/>
          </w:divBdr>
        </w:div>
        <w:div w:id="1928923916">
          <w:marLeft w:val="480"/>
          <w:marRight w:val="0"/>
          <w:marTop w:val="0"/>
          <w:marBottom w:val="0"/>
          <w:divBdr>
            <w:top w:val="none" w:sz="0" w:space="0" w:color="auto"/>
            <w:left w:val="none" w:sz="0" w:space="0" w:color="auto"/>
            <w:bottom w:val="none" w:sz="0" w:space="0" w:color="auto"/>
            <w:right w:val="none" w:sz="0" w:space="0" w:color="auto"/>
          </w:divBdr>
        </w:div>
        <w:div w:id="26101163">
          <w:marLeft w:val="480"/>
          <w:marRight w:val="0"/>
          <w:marTop w:val="0"/>
          <w:marBottom w:val="0"/>
          <w:divBdr>
            <w:top w:val="none" w:sz="0" w:space="0" w:color="auto"/>
            <w:left w:val="none" w:sz="0" w:space="0" w:color="auto"/>
            <w:bottom w:val="none" w:sz="0" w:space="0" w:color="auto"/>
            <w:right w:val="none" w:sz="0" w:space="0" w:color="auto"/>
          </w:divBdr>
        </w:div>
        <w:div w:id="140319640">
          <w:marLeft w:val="480"/>
          <w:marRight w:val="0"/>
          <w:marTop w:val="0"/>
          <w:marBottom w:val="0"/>
          <w:divBdr>
            <w:top w:val="none" w:sz="0" w:space="0" w:color="auto"/>
            <w:left w:val="none" w:sz="0" w:space="0" w:color="auto"/>
            <w:bottom w:val="none" w:sz="0" w:space="0" w:color="auto"/>
            <w:right w:val="none" w:sz="0" w:space="0" w:color="auto"/>
          </w:divBdr>
        </w:div>
        <w:div w:id="1323505874">
          <w:marLeft w:val="480"/>
          <w:marRight w:val="0"/>
          <w:marTop w:val="0"/>
          <w:marBottom w:val="0"/>
          <w:divBdr>
            <w:top w:val="none" w:sz="0" w:space="0" w:color="auto"/>
            <w:left w:val="none" w:sz="0" w:space="0" w:color="auto"/>
            <w:bottom w:val="none" w:sz="0" w:space="0" w:color="auto"/>
            <w:right w:val="none" w:sz="0" w:space="0" w:color="auto"/>
          </w:divBdr>
        </w:div>
        <w:div w:id="215245186">
          <w:marLeft w:val="480"/>
          <w:marRight w:val="0"/>
          <w:marTop w:val="0"/>
          <w:marBottom w:val="0"/>
          <w:divBdr>
            <w:top w:val="none" w:sz="0" w:space="0" w:color="auto"/>
            <w:left w:val="none" w:sz="0" w:space="0" w:color="auto"/>
            <w:bottom w:val="none" w:sz="0" w:space="0" w:color="auto"/>
            <w:right w:val="none" w:sz="0" w:space="0" w:color="auto"/>
          </w:divBdr>
        </w:div>
        <w:div w:id="1848711500">
          <w:marLeft w:val="480"/>
          <w:marRight w:val="0"/>
          <w:marTop w:val="0"/>
          <w:marBottom w:val="0"/>
          <w:divBdr>
            <w:top w:val="none" w:sz="0" w:space="0" w:color="auto"/>
            <w:left w:val="none" w:sz="0" w:space="0" w:color="auto"/>
            <w:bottom w:val="none" w:sz="0" w:space="0" w:color="auto"/>
            <w:right w:val="none" w:sz="0" w:space="0" w:color="auto"/>
          </w:divBdr>
        </w:div>
        <w:div w:id="801075741">
          <w:marLeft w:val="480"/>
          <w:marRight w:val="0"/>
          <w:marTop w:val="0"/>
          <w:marBottom w:val="0"/>
          <w:divBdr>
            <w:top w:val="none" w:sz="0" w:space="0" w:color="auto"/>
            <w:left w:val="none" w:sz="0" w:space="0" w:color="auto"/>
            <w:bottom w:val="none" w:sz="0" w:space="0" w:color="auto"/>
            <w:right w:val="none" w:sz="0" w:space="0" w:color="auto"/>
          </w:divBdr>
        </w:div>
        <w:div w:id="1261062488">
          <w:marLeft w:val="480"/>
          <w:marRight w:val="0"/>
          <w:marTop w:val="0"/>
          <w:marBottom w:val="0"/>
          <w:divBdr>
            <w:top w:val="none" w:sz="0" w:space="0" w:color="auto"/>
            <w:left w:val="none" w:sz="0" w:space="0" w:color="auto"/>
            <w:bottom w:val="none" w:sz="0" w:space="0" w:color="auto"/>
            <w:right w:val="none" w:sz="0" w:space="0" w:color="auto"/>
          </w:divBdr>
        </w:div>
        <w:div w:id="1201357362">
          <w:marLeft w:val="480"/>
          <w:marRight w:val="0"/>
          <w:marTop w:val="0"/>
          <w:marBottom w:val="0"/>
          <w:divBdr>
            <w:top w:val="none" w:sz="0" w:space="0" w:color="auto"/>
            <w:left w:val="none" w:sz="0" w:space="0" w:color="auto"/>
            <w:bottom w:val="none" w:sz="0" w:space="0" w:color="auto"/>
            <w:right w:val="none" w:sz="0" w:space="0" w:color="auto"/>
          </w:divBdr>
        </w:div>
        <w:div w:id="1379283800">
          <w:marLeft w:val="480"/>
          <w:marRight w:val="0"/>
          <w:marTop w:val="0"/>
          <w:marBottom w:val="0"/>
          <w:divBdr>
            <w:top w:val="none" w:sz="0" w:space="0" w:color="auto"/>
            <w:left w:val="none" w:sz="0" w:space="0" w:color="auto"/>
            <w:bottom w:val="none" w:sz="0" w:space="0" w:color="auto"/>
            <w:right w:val="none" w:sz="0" w:space="0" w:color="auto"/>
          </w:divBdr>
        </w:div>
        <w:div w:id="589701888">
          <w:marLeft w:val="480"/>
          <w:marRight w:val="0"/>
          <w:marTop w:val="0"/>
          <w:marBottom w:val="0"/>
          <w:divBdr>
            <w:top w:val="none" w:sz="0" w:space="0" w:color="auto"/>
            <w:left w:val="none" w:sz="0" w:space="0" w:color="auto"/>
            <w:bottom w:val="none" w:sz="0" w:space="0" w:color="auto"/>
            <w:right w:val="none" w:sz="0" w:space="0" w:color="auto"/>
          </w:divBdr>
        </w:div>
        <w:div w:id="1588535796">
          <w:marLeft w:val="480"/>
          <w:marRight w:val="0"/>
          <w:marTop w:val="0"/>
          <w:marBottom w:val="0"/>
          <w:divBdr>
            <w:top w:val="none" w:sz="0" w:space="0" w:color="auto"/>
            <w:left w:val="none" w:sz="0" w:space="0" w:color="auto"/>
            <w:bottom w:val="none" w:sz="0" w:space="0" w:color="auto"/>
            <w:right w:val="none" w:sz="0" w:space="0" w:color="auto"/>
          </w:divBdr>
        </w:div>
        <w:div w:id="44958849">
          <w:marLeft w:val="480"/>
          <w:marRight w:val="0"/>
          <w:marTop w:val="0"/>
          <w:marBottom w:val="0"/>
          <w:divBdr>
            <w:top w:val="none" w:sz="0" w:space="0" w:color="auto"/>
            <w:left w:val="none" w:sz="0" w:space="0" w:color="auto"/>
            <w:bottom w:val="none" w:sz="0" w:space="0" w:color="auto"/>
            <w:right w:val="none" w:sz="0" w:space="0" w:color="auto"/>
          </w:divBdr>
        </w:div>
        <w:div w:id="1189102549">
          <w:marLeft w:val="480"/>
          <w:marRight w:val="0"/>
          <w:marTop w:val="0"/>
          <w:marBottom w:val="0"/>
          <w:divBdr>
            <w:top w:val="none" w:sz="0" w:space="0" w:color="auto"/>
            <w:left w:val="none" w:sz="0" w:space="0" w:color="auto"/>
            <w:bottom w:val="none" w:sz="0" w:space="0" w:color="auto"/>
            <w:right w:val="none" w:sz="0" w:space="0" w:color="auto"/>
          </w:divBdr>
        </w:div>
        <w:div w:id="1929540199">
          <w:marLeft w:val="480"/>
          <w:marRight w:val="0"/>
          <w:marTop w:val="0"/>
          <w:marBottom w:val="0"/>
          <w:divBdr>
            <w:top w:val="none" w:sz="0" w:space="0" w:color="auto"/>
            <w:left w:val="none" w:sz="0" w:space="0" w:color="auto"/>
            <w:bottom w:val="none" w:sz="0" w:space="0" w:color="auto"/>
            <w:right w:val="none" w:sz="0" w:space="0" w:color="auto"/>
          </w:divBdr>
        </w:div>
        <w:div w:id="56367770">
          <w:marLeft w:val="480"/>
          <w:marRight w:val="0"/>
          <w:marTop w:val="0"/>
          <w:marBottom w:val="0"/>
          <w:divBdr>
            <w:top w:val="none" w:sz="0" w:space="0" w:color="auto"/>
            <w:left w:val="none" w:sz="0" w:space="0" w:color="auto"/>
            <w:bottom w:val="none" w:sz="0" w:space="0" w:color="auto"/>
            <w:right w:val="none" w:sz="0" w:space="0" w:color="auto"/>
          </w:divBdr>
        </w:div>
        <w:div w:id="1453671512">
          <w:marLeft w:val="480"/>
          <w:marRight w:val="0"/>
          <w:marTop w:val="0"/>
          <w:marBottom w:val="0"/>
          <w:divBdr>
            <w:top w:val="none" w:sz="0" w:space="0" w:color="auto"/>
            <w:left w:val="none" w:sz="0" w:space="0" w:color="auto"/>
            <w:bottom w:val="none" w:sz="0" w:space="0" w:color="auto"/>
            <w:right w:val="none" w:sz="0" w:space="0" w:color="auto"/>
          </w:divBdr>
        </w:div>
        <w:div w:id="1588266058">
          <w:marLeft w:val="480"/>
          <w:marRight w:val="0"/>
          <w:marTop w:val="0"/>
          <w:marBottom w:val="0"/>
          <w:divBdr>
            <w:top w:val="none" w:sz="0" w:space="0" w:color="auto"/>
            <w:left w:val="none" w:sz="0" w:space="0" w:color="auto"/>
            <w:bottom w:val="none" w:sz="0" w:space="0" w:color="auto"/>
            <w:right w:val="none" w:sz="0" w:space="0" w:color="auto"/>
          </w:divBdr>
        </w:div>
        <w:div w:id="1531258242">
          <w:marLeft w:val="480"/>
          <w:marRight w:val="0"/>
          <w:marTop w:val="0"/>
          <w:marBottom w:val="0"/>
          <w:divBdr>
            <w:top w:val="none" w:sz="0" w:space="0" w:color="auto"/>
            <w:left w:val="none" w:sz="0" w:space="0" w:color="auto"/>
            <w:bottom w:val="none" w:sz="0" w:space="0" w:color="auto"/>
            <w:right w:val="none" w:sz="0" w:space="0" w:color="auto"/>
          </w:divBdr>
        </w:div>
        <w:div w:id="485517615">
          <w:marLeft w:val="480"/>
          <w:marRight w:val="0"/>
          <w:marTop w:val="0"/>
          <w:marBottom w:val="0"/>
          <w:divBdr>
            <w:top w:val="none" w:sz="0" w:space="0" w:color="auto"/>
            <w:left w:val="none" w:sz="0" w:space="0" w:color="auto"/>
            <w:bottom w:val="none" w:sz="0" w:space="0" w:color="auto"/>
            <w:right w:val="none" w:sz="0" w:space="0" w:color="auto"/>
          </w:divBdr>
        </w:div>
        <w:div w:id="1613168801">
          <w:marLeft w:val="480"/>
          <w:marRight w:val="0"/>
          <w:marTop w:val="0"/>
          <w:marBottom w:val="0"/>
          <w:divBdr>
            <w:top w:val="none" w:sz="0" w:space="0" w:color="auto"/>
            <w:left w:val="none" w:sz="0" w:space="0" w:color="auto"/>
            <w:bottom w:val="none" w:sz="0" w:space="0" w:color="auto"/>
            <w:right w:val="none" w:sz="0" w:space="0" w:color="auto"/>
          </w:divBdr>
        </w:div>
        <w:div w:id="1297099101">
          <w:marLeft w:val="480"/>
          <w:marRight w:val="0"/>
          <w:marTop w:val="0"/>
          <w:marBottom w:val="0"/>
          <w:divBdr>
            <w:top w:val="none" w:sz="0" w:space="0" w:color="auto"/>
            <w:left w:val="none" w:sz="0" w:space="0" w:color="auto"/>
            <w:bottom w:val="none" w:sz="0" w:space="0" w:color="auto"/>
            <w:right w:val="none" w:sz="0" w:space="0" w:color="auto"/>
          </w:divBdr>
        </w:div>
        <w:div w:id="2018313265">
          <w:marLeft w:val="480"/>
          <w:marRight w:val="0"/>
          <w:marTop w:val="0"/>
          <w:marBottom w:val="0"/>
          <w:divBdr>
            <w:top w:val="none" w:sz="0" w:space="0" w:color="auto"/>
            <w:left w:val="none" w:sz="0" w:space="0" w:color="auto"/>
            <w:bottom w:val="none" w:sz="0" w:space="0" w:color="auto"/>
            <w:right w:val="none" w:sz="0" w:space="0" w:color="auto"/>
          </w:divBdr>
        </w:div>
        <w:div w:id="400256191">
          <w:marLeft w:val="480"/>
          <w:marRight w:val="0"/>
          <w:marTop w:val="0"/>
          <w:marBottom w:val="0"/>
          <w:divBdr>
            <w:top w:val="none" w:sz="0" w:space="0" w:color="auto"/>
            <w:left w:val="none" w:sz="0" w:space="0" w:color="auto"/>
            <w:bottom w:val="none" w:sz="0" w:space="0" w:color="auto"/>
            <w:right w:val="none" w:sz="0" w:space="0" w:color="auto"/>
          </w:divBdr>
        </w:div>
        <w:div w:id="1454515936">
          <w:marLeft w:val="480"/>
          <w:marRight w:val="0"/>
          <w:marTop w:val="0"/>
          <w:marBottom w:val="0"/>
          <w:divBdr>
            <w:top w:val="none" w:sz="0" w:space="0" w:color="auto"/>
            <w:left w:val="none" w:sz="0" w:space="0" w:color="auto"/>
            <w:bottom w:val="none" w:sz="0" w:space="0" w:color="auto"/>
            <w:right w:val="none" w:sz="0" w:space="0" w:color="auto"/>
          </w:divBdr>
        </w:div>
        <w:div w:id="474223768">
          <w:marLeft w:val="480"/>
          <w:marRight w:val="0"/>
          <w:marTop w:val="0"/>
          <w:marBottom w:val="0"/>
          <w:divBdr>
            <w:top w:val="none" w:sz="0" w:space="0" w:color="auto"/>
            <w:left w:val="none" w:sz="0" w:space="0" w:color="auto"/>
            <w:bottom w:val="none" w:sz="0" w:space="0" w:color="auto"/>
            <w:right w:val="none" w:sz="0" w:space="0" w:color="auto"/>
          </w:divBdr>
        </w:div>
        <w:div w:id="1456172357">
          <w:marLeft w:val="480"/>
          <w:marRight w:val="0"/>
          <w:marTop w:val="0"/>
          <w:marBottom w:val="0"/>
          <w:divBdr>
            <w:top w:val="none" w:sz="0" w:space="0" w:color="auto"/>
            <w:left w:val="none" w:sz="0" w:space="0" w:color="auto"/>
            <w:bottom w:val="none" w:sz="0" w:space="0" w:color="auto"/>
            <w:right w:val="none" w:sz="0" w:space="0" w:color="auto"/>
          </w:divBdr>
        </w:div>
        <w:div w:id="339697979">
          <w:marLeft w:val="480"/>
          <w:marRight w:val="0"/>
          <w:marTop w:val="0"/>
          <w:marBottom w:val="0"/>
          <w:divBdr>
            <w:top w:val="none" w:sz="0" w:space="0" w:color="auto"/>
            <w:left w:val="none" w:sz="0" w:space="0" w:color="auto"/>
            <w:bottom w:val="none" w:sz="0" w:space="0" w:color="auto"/>
            <w:right w:val="none" w:sz="0" w:space="0" w:color="auto"/>
          </w:divBdr>
        </w:div>
        <w:div w:id="910382482">
          <w:marLeft w:val="480"/>
          <w:marRight w:val="0"/>
          <w:marTop w:val="0"/>
          <w:marBottom w:val="0"/>
          <w:divBdr>
            <w:top w:val="none" w:sz="0" w:space="0" w:color="auto"/>
            <w:left w:val="none" w:sz="0" w:space="0" w:color="auto"/>
            <w:bottom w:val="none" w:sz="0" w:space="0" w:color="auto"/>
            <w:right w:val="none" w:sz="0" w:space="0" w:color="auto"/>
          </w:divBdr>
        </w:div>
        <w:div w:id="554396413">
          <w:marLeft w:val="480"/>
          <w:marRight w:val="0"/>
          <w:marTop w:val="0"/>
          <w:marBottom w:val="0"/>
          <w:divBdr>
            <w:top w:val="none" w:sz="0" w:space="0" w:color="auto"/>
            <w:left w:val="none" w:sz="0" w:space="0" w:color="auto"/>
            <w:bottom w:val="none" w:sz="0" w:space="0" w:color="auto"/>
            <w:right w:val="none" w:sz="0" w:space="0" w:color="auto"/>
          </w:divBdr>
        </w:div>
        <w:div w:id="2023820396">
          <w:marLeft w:val="480"/>
          <w:marRight w:val="0"/>
          <w:marTop w:val="0"/>
          <w:marBottom w:val="0"/>
          <w:divBdr>
            <w:top w:val="none" w:sz="0" w:space="0" w:color="auto"/>
            <w:left w:val="none" w:sz="0" w:space="0" w:color="auto"/>
            <w:bottom w:val="none" w:sz="0" w:space="0" w:color="auto"/>
            <w:right w:val="none" w:sz="0" w:space="0" w:color="auto"/>
          </w:divBdr>
        </w:div>
        <w:div w:id="2074506006">
          <w:marLeft w:val="480"/>
          <w:marRight w:val="0"/>
          <w:marTop w:val="0"/>
          <w:marBottom w:val="0"/>
          <w:divBdr>
            <w:top w:val="none" w:sz="0" w:space="0" w:color="auto"/>
            <w:left w:val="none" w:sz="0" w:space="0" w:color="auto"/>
            <w:bottom w:val="none" w:sz="0" w:space="0" w:color="auto"/>
            <w:right w:val="none" w:sz="0" w:space="0" w:color="auto"/>
          </w:divBdr>
        </w:div>
        <w:div w:id="1713726803">
          <w:marLeft w:val="480"/>
          <w:marRight w:val="0"/>
          <w:marTop w:val="0"/>
          <w:marBottom w:val="0"/>
          <w:divBdr>
            <w:top w:val="none" w:sz="0" w:space="0" w:color="auto"/>
            <w:left w:val="none" w:sz="0" w:space="0" w:color="auto"/>
            <w:bottom w:val="none" w:sz="0" w:space="0" w:color="auto"/>
            <w:right w:val="none" w:sz="0" w:space="0" w:color="auto"/>
          </w:divBdr>
        </w:div>
        <w:div w:id="1088886547">
          <w:marLeft w:val="480"/>
          <w:marRight w:val="0"/>
          <w:marTop w:val="0"/>
          <w:marBottom w:val="0"/>
          <w:divBdr>
            <w:top w:val="none" w:sz="0" w:space="0" w:color="auto"/>
            <w:left w:val="none" w:sz="0" w:space="0" w:color="auto"/>
            <w:bottom w:val="none" w:sz="0" w:space="0" w:color="auto"/>
            <w:right w:val="none" w:sz="0" w:space="0" w:color="auto"/>
          </w:divBdr>
        </w:div>
        <w:div w:id="181019913">
          <w:marLeft w:val="480"/>
          <w:marRight w:val="0"/>
          <w:marTop w:val="0"/>
          <w:marBottom w:val="0"/>
          <w:divBdr>
            <w:top w:val="none" w:sz="0" w:space="0" w:color="auto"/>
            <w:left w:val="none" w:sz="0" w:space="0" w:color="auto"/>
            <w:bottom w:val="none" w:sz="0" w:space="0" w:color="auto"/>
            <w:right w:val="none" w:sz="0" w:space="0" w:color="auto"/>
          </w:divBdr>
        </w:div>
        <w:div w:id="496653608">
          <w:marLeft w:val="480"/>
          <w:marRight w:val="0"/>
          <w:marTop w:val="0"/>
          <w:marBottom w:val="0"/>
          <w:divBdr>
            <w:top w:val="none" w:sz="0" w:space="0" w:color="auto"/>
            <w:left w:val="none" w:sz="0" w:space="0" w:color="auto"/>
            <w:bottom w:val="none" w:sz="0" w:space="0" w:color="auto"/>
            <w:right w:val="none" w:sz="0" w:space="0" w:color="auto"/>
          </w:divBdr>
        </w:div>
        <w:div w:id="1818843108">
          <w:marLeft w:val="480"/>
          <w:marRight w:val="0"/>
          <w:marTop w:val="0"/>
          <w:marBottom w:val="0"/>
          <w:divBdr>
            <w:top w:val="none" w:sz="0" w:space="0" w:color="auto"/>
            <w:left w:val="none" w:sz="0" w:space="0" w:color="auto"/>
            <w:bottom w:val="none" w:sz="0" w:space="0" w:color="auto"/>
            <w:right w:val="none" w:sz="0" w:space="0" w:color="auto"/>
          </w:divBdr>
        </w:div>
      </w:divsChild>
    </w:div>
    <w:div w:id="1521123113">
      <w:bodyDiv w:val="1"/>
      <w:marLeft w:val="0"/>
      <w:marRight w:val="0"/>
      <w:marTop w:val="0"/>
      <w:marBottom w:val="0"/>
      <w:divBdr>
        <w:top w:val="none" w:sz="0" w:space="0" w:color="auto"/>
        <w:left w:val="none" w:sz="0" w:space="0" w:color="auto"/>
        <w:bottom w:val="none" w:sz="0" w:space="0" w:color="auto"/>
        <w:right w:val="none" w:sz="0" w:space="0" w:color="auto"/>
      </w:divBdr>
      <w:divsChild>
        <w:div w:id="1290551938">
          <w:marLeft w:val="480"/>
          <w:marRight w:val="0"/>
          <w:marTop w:val="0"/>
          <w:marBottom w:val="0"/>
          <w:divBdr>
            <w:top w:val="none" w:sz="0" w:space="0" w:color="auto"/>
            <w:left w:val="none" w:sz="0" w:space="0" w:color="auto"/>
            <w:bottom w:val="none" w:sz="0" w:space="0" w:color="auto"/>
            <w:right w:val="none" w:sz="0" w:space="0" w:color="auto"/>
          </w:divBdr>
        </w:div>
        <w:div w:id="2013098732">
          <w:marLeft w:val="480"/>
          <w:marRight w:val="0"/>
          <w:marTop w:val="0"/>
          <w:marBottom w:val="0"/>
          <w:divBdr>
            <w:top w:val="none" w:sz="0" w:space="0" w:color="auto"/>
            <w:left w:val="none" w:sz="0" w:space="0" w:color="auto"/>
            <w:bottom w:val="none" w:sz="0" w:space="0" w:color="auto"/>
            <w:right w:val="none" w:sz="0" w:space="0" w:color="auto"/>
          </w:divBdr>
        </w:div>
        <w:div w:id="514999787">
          <w:marLeft w:val="480"/>
          <w:marRight w:val="0"/>
          <w:marTop w:val="0"/>
          <w:marBottom w:val="0"/>
          <w:divBdr>
            <w:top w:val="none" w:sz="0" w:space="0" w:color="auto"/>
            <w:left w:val="none" w:sz="0" w:space="0" w:color="auto"/>
            <w:bottom w:val="none" w:sz="0" w:space="0" w:color="auto"/>
            <w:right w:val="none" w:sz="0" w:space="0" w:color="auto"/>
          </w:divBdr>
        </w:div>
        <w:div w:id="1670525061">
          <w:marLeft w:val="480"/>
          <w:marRight w:val="0"/>
          <w:marTop w:val="0"/>
          <w:marBottom w:val="0"/>
          <w:divBdr>
            <w:top w:val="none" w:sz="0" w:space="0" w:color="auto"/>
            <w:left w:val="none" w:sz="0" w:space="0" w:color="auto"/>
            <w:bottom w:val="none" w:sz="0" w:space="0" w:color="auto"/>
            <w:right w:val="none" w:sz="0" w:space="0" w:color="auto"/>
          </w:divBdr>
        </w:div>
        <w:div w:id="1859077535">
          <w:marLeft w:val="480"/>
          <w:marRight w:val="0"/>
          <w:marTop w:val="0"/>
          <w:marBottom w:val="0"/>
          <w:divBdr>
            <w:top w:val="none" w:sz="0" w:space="0" w:color="auto"/>
            <w:left w:val="none" w:sz="0" w:space="0" w:color="auto"/>
            <w:bottom w:val="none" w:sz="0" w:space="0" w:color="auto"/>
            <w:right w:val="none" w:sz="0" w:space="0" w:color="auto"/>
          </w:divBdr>
        </w:div>
        <w:div w:id="1332024255">
          <w:marLeft w:val="480"/>
          <w:marRight w:val="0"/>
          <w:marTop w:val="0"/>
          <w:marBottom w:val="0"/>
          <w:divBdr>
            <w:top w:val="none" w:sz="0" w:space="0" w:color="auto"/>
            <w:left w:val="none" w:sz="0" w:space="0" w:color="auto"/>
            <w:bottom w:val="none" w:sz="0" w:space="0" w:color="auto"/>
            <w:right w:val="none" w:sz="0" w:space="0" w:color="auto"/>
          </w:divBdr>
        </w:div>
        <w:div w:id="191654423">
          <w:marLeft w:val="480"/>
          <w:marRight w:val="0"/>
          <w:marTop w:val="0"/>
          <w:marBottom w:val="0"/>
          <w:divBdr>
            <w:top w:val="none" w:sz="0" w:space="0" w:color="auto"/>
            <w:left w:val="none" w:sz="0" w:space="0" w:color="auto"/>
            <w:bottom w:val="none" w:sz="0" w:space="0" w:color="auto"/>
            <w:right w:val="none" w:sz="0" w:space="0" w:color="auto"/>
          </w:divBdr>
        </w:div>
        <w:div w:id="1256016054">
          <w:marLeft w:val="480"/>
          <w:marRight w:val="0"/>
          <w:marTop w:val="0"/>
          <w:marBottom w:val="0"/>
          <w:divBdr>
            <w:top w:val="none" w:sz="0" w:space="0" w:color="auto"/>
            <w:left w:val="none" w:sz="0" w:space="0" w:color="auto"/>
            <w:bottom w:val="none" w:sz="0" w:space="0" w:color="auto"/>
            <w:right w:val="none" w:sz="0" w:space="0" w:color="auto"/>
          </w:divBdr>
        </w:div>
        <w:div w:id="867185648">
          <w:marLeft w:val="480"/>
          <w:marRight w:val="0"/>
          <w:marTop w:val="0"/>
          <w:marBottom w:val="0"/>
          <w:divBdr>
            <w:top w:val="none" w:sz="0" w:space="0" w:color="auto"/>
            <w:left w:val="none" w:sz="0" w:space="0" w:color="auto"/>
            <w:bottom w:val="none" w:sz="0" w:space="0" w:color="auto"/>
            <w:right w:val="none" w:sz="0" w:space="0" w:color="auto"/>
          </w:divBdr>
        </w:div>
        <w:div w:id="1836071677">
          <w:marLeft w:val="480"/>
          <w:marRight w:val="0"/>
          <w:marTop w:val="0"/>
          <w:marBottom w:val="0"/>
          <w:divBdr>
            <w:top w:val="none" w:sz="0" w:space="0" w:color="auto"/>
            <w:left w:val="none" w:sz="0" w:space="0" w:color="auto"/>
            <w:bottom w:val="none" w:sz="0" w:space="0" w:color="auto"/>
            <w:right w:val="none" w:sz="0" w:space="0" w:color="auto"/>
          </w:divBdr>
        </w:div>
        <w:div w:id="338393139">
          <w:marLeft w:val="480"/>
          <w:marRight w:val="0"/>
          <w:marTop w:val="0"/>
          <w:marBottom w:val="0"/>
          <w:divBdr>
            <w:top w:val="none" w:sz="0" w:space="0" w:color="auto"/>
            <w:left w:val="none" w:sz="0" w:space="0" w:color="auto"/>
            <w:bottom w:val="none" w:sz="0" w:space="0" w:color="auto"/>
            <w:right w:val="none" w:sz="0" w:space="0" w:color="auto"/>
          </w:divBdr>
        </w:div>
        <w:div w:id="1284921060">
          <w:marLeft w:val="480"/>
          <w:marRight w:val="0"/>
          <w:marTop w:val="0"/>
          <w:marBottom w:val="0"/>
          <w:divBdr>
            <w:top w:val="none" w:sz="0" w:space="0" w:color="auto"/>
            <w:left w:val="none" w:sz="0" w:space="0" w:color="auto"/>
            <w:bottom w:val="none" w:sz="0" w:space="0" w:color="auto"/>
            <w:right w:val="none" w:sz="0" w:space="0" w:color="auto"/>
          </w:divBdr>
        </w:div>
        <w:div w:id="1574124412">
          <w:marLeft w:val="480"/>
          <w:marRight w:val="0"/>
          <w:marTop w:val="0"/>
          <w:marBottom w:val="0"/>
          <w:divBdr>
            <w:top w:val="none" w:sz="0" w:space="0" w:color="auto"/>
            <w:left w:val="none" w:sz="0" w:space="0" w:color="auto"/>
            <w:bottom w:val="none" w:sz="0" w:space="0" w:color="auto"/>
            <w:right w:val="none" w:sz="0" w:space="0" w:color="auto"/>
          </w:divBdr>
        </w:div>
        <w:div w:id="1075395021">
          <w:marLeft w:val="480"/>
          <w:marRight w:val="0"/>
          <w:marTop w:val="0"/>
          <w:marBottom w:val="0"/>
          <w:divBdr>
            <w:top w:val="none" w:sz="0" w:space="0" w:color="auto"/>
            <w:left w:val="none" w:sz="0" w:space="0" w:color="auto"/>
            <w:bottom w:val="none" w:sz="0" w:space="0" w:color="auto"/>
            <w:right w:val="none" w:sz="0" w:space="0" w:color="auto"/>
          </w:divBdr>
        </w:div>
        <w:div w:id="776096826">
          <w:marLeft w:val="480"/>
          <w:marRight w:val="0"/>
          <w:marTop w:val="0"/>
          <w:marBottom w:val="0"/>
          <w:divBdr>
            <w:top w:val="none" w:sz="0" w:space="0" w:color="auto"/>
            <w:left w:val="none" w:sz="0" w:space="0" w:color="auto"/>
            <w:bottom w:val="none" w:sz="0" w:space="0" w:color="auto"/>
            <w:right w:val="none" w:sz="0" w:space="0" w:color="auto"/>
          </w:divBdr>
        </w:div>
        <w:div w:id="445739936">
          <w:marLeft w:val="480"/>
          <w:marRight w:val="0"/>
          <w:marTop w:val="0"/>
          <w:marBottom w:val="0"/>
          <w:divBdr>
            <w:top w:val="none" w:sz="0" w:space="0" w:color="auto"/>
            <w:left w:val="none" w:sz="0" w:space="0" w:color="auto"/>
            <w:bottom w:val="none" w:sz="0" w:space="0" w:color="auto"/>
            <w:right w:val="none" w:sz="0" w:space="0" w:color="auto"/>
          </w:divBdr>
        </w:div>
        <w:div w:id="1067218464">
          <w:marLeft w:val="480"/>
          <w:marRight w:val="0"/>
          <w:marTop w:val="0"/>
          <w:marBottom w:val="0"/>
          <w:divBdr>
            <w:top w:val="none" w:sz="0" w:space="0" w:color="auto"/>
            <w:left w:val="none" w:sz="0" w:space="0" w:color="auto"/>
            <w:bottom w:val="none" w:sz="0" w:space="0" w:color="auto"/>
            <w:right w:val="none" w:sz="0" w:space="0" w:color="auto"/>
          </w:divBdr>
        </w:div>
        <w:div w:id="1507279999">
          <w:marLeft w:val="480"/>
          <w:marRight w:val="0"/>
          <w:marTop w:val="0"/>
          <w:marBottom w:val="0"/>
          <w:divBdr>
            <w:top w:val="none" w:sz="0" w:space="0" w:color="auto"/>
            <w:left w:val="none" w:sz="0" w:space="0" w:color="auto"/>
            <w:bottom w:val="none" w:sz="0" w:space="0" w:color="auto"/>
            <w:right w:val="none" w:sz="0" w:space="0" w:color="auto"/>
          </w:divBdr>
        </w:div>
        <w:div w:id="1341199504">
          <w:marLeft w:val="480"/>
          <w:marRight w:val="0"/>
          <w:marTop w:val="0"/>
          <w:marBottom w:val="0"/>
          <w:divBdr>
            <w:top w:val="none" w:sz="0" w:space="0" w:color="auto"/>
            <w:left w:val="none" w:sz="0" w:space="0" w:color="auto"/>
            <w:bottom w:val="none" w:sz="0" w:space="0" w:color="auto"/>
            <w:right w:val="none" w:sz="0" w:space="0" w:color="auto"/>
          </w:divBdr>
        </w:div>
        <w:div w:id="1995336326">
          <w:marLeft w:val="480"/>
          <w:marRight w:val="0"/>
          <w:marTop w:val="0"/>
          <w:marBottom w:val="0"/>
          <w:divBdr>
            <w:top w:val="none" w:sz="0" w:space="0" w:color="auto"/>
            <w:left w:val="none" w:sz="0" w:space="0" w:color="auto"/>
            <w:bottom w:val="none" w:sz="0" w:space="0" w:color="auto"/>
            <w:right w:val="none" w:sz="0" w:space="0" w:color="auto"/>
          </w:divBdr>
        </w:div>
        <w:div w:id="1400135994">
          <w:marLeft w:val="480"/>
          <w:marRight w:val="0"/>
          <w:marTop w:val="0"/>
          <w:marBottom w:val="0"/>
          <w:divBdr>
            <w:top w:val="none" w:sz="0" w:space="0" w:color="auto"/>
            <w:left w:val="none" w:sz="0" w:space="0" w:color="auto"/>
            <w:bottom w:val="none" w:sz="0" w:space="0" w:color="auto"/>
            <w:right w:val="none" w:sz="0" w:space="0" w:color="auto"/>
          </w:divBdr>
        </w:div>
        <w:div w:id="621109845">
          <w:marLeft w:val="480"/>
          <w:marRight w:val="0"/>
          <w:marTop w:val="0"/>
          <w:marBottom w:val="0"/>
          <w:divBdr>
            <w:top w:val="none" w:sz="0" w:space="0" w:color="auto"/>
            <w:left w:val="none" w:sz="0" w:space="0" w:color="auto"/>
            <w:bottom w:val="none" w:sz="0" w:space="0" w:color="auto"/>
            <w:right w:val="none" w:sz="0" w:space="0" w:color="auto"/>
          </w:divBdr>
        </w:div>
        <w:div w:id="1283803745">
          <w:marLeft w:val="480"/>
          <w:marRight w:val="0"/>
          <w:marTop w:val="0"/>
          <w:marBottom w:val="0"/>
          <w:divBdr>
            <w:top w:val="none" w:sz="0" w:space="0" w:color="auto"/>
            <w:left w:val="none" w:sz="0" w:space="0" w:color="auto"/>
            <w:bottom w:val="none" w:sz="0" w:space="0" w:color="auto"/>
            <w:right w:val="none" w:sz="0" w:space="0" w:color="auto"/>
          </w:divBdr>
        </w:div>
        <w:div w:id="1223367720">
          <w:marLeft w:val="480"/>
          <w:marRight w:val="0"/>
          <w:marTop w:val="0"/>
          <w:marBottom w:val="0"/>
          <w:divBdr>
            <w:top w:val="none" w:sz="0" w:space="0" w:color="auto"/>
            <w:left w:val="none" w:sz="0" w:space="0" w:color="auto"/>
            <w:bottom w:val="none" w:sz="0" w:space="0" w:color="auto"/>
            <w:right w:val="none" w:sz="0" w:space="0" w:color="auto"/>
          </w:divBdr>
        </w:div>
        <w:div w:id="1549148045">
          <w:marLeft w:val="480"/>
          <w:marRight w:val="0"/>
          <w:marTop w:val="0"/>
          <w:marBottom w:val="0"/>
          <w:divBdr>
            <w:top w:val="none" w:sz="0" w:space="0" w:color="auto"/>
            <w:left w:val="none" w:sz="0" w:space="0" w:color="auto"/>
            <w:bottom w:val="none" w:sz="0" w:space="0" w:color="auto"/>
            <w:right w:val="none" w:sz="0" w:space="0" w:color="auto"/>
          </w:divBdr>
        </w:div>
        <w:div w:id="210775244">
          <w:marLeft w:val="480"/>
          <w:marRight w:val="0"/>
          <w:marTop w:val="0"/>
          <w:marBottom w:val="0"/>
          <w:divBdr>
            <w:top w:val="none" w:sz="0" w:space="0" w:color="auto"/>
            <w:left w:val="none" w:sz="0" w:space="0" w:color="auto"/>
            <w:bottom w:val="none" w:sz="0" w:space="0" w:color="auto"/>
            <w:right w:val="none" w:sz="0" w:space="0" w:color="auto"/>
          </w:divBdr>
        </w:div>
        <w:div w:id="657149985">
          <w:marLeft w:val="480"/>
          <w:marRight w:val="0"/>
          <w:marTop w:val="0"/>
          <w:marBottom w:val="0"/>
          <w:divBdr>
            <w:top w:val="none" w:sz="0" w:space="0" w:color="auto"/>
            <w:left w:val="none" w:sz="0" w:space="0" w:color="auto"/>
            <w:bottom w:val="none" w:sz="0" w:space="0" w:color="auto"/>
            <w:right w:val="none" w:sz="0" w:space="0" w:color="auto"/>
          </w:divBdr>
        </w:div>
        <w:div w:id="1040864626">
          <w:marLeft w:val="480"/>
          <w:marRight w:val="0"/>
          <w:marTop w:val="0"/>
          <w:marBottom w:val="0"/>
          <w:divBdr>
            <w:top w:val="none" w:sz="0" w:space="0" w:color="auto"/>
            <w:left w:val="none" w:sz="0" w:space="0" w:color="auto"/>
            <w:bottom w:val="none" w:sz="0" w:space="0" w:color="auto"/>
            <w:right w:val="none" w:sz="0" w:space="0" w:color="auto"/>
          </w:divBdr>
        </w:div>
        <w:div w:id="94636893">
          <w:marLeft w:val="480"/>
          <w:marRight w:val="0"/>
          <w:marTop w:val="0"/>
          <w:marBottom w:val="0"/>
          <w:divBdr>
            <w:top w:val="none" w:sz="0" w:space="0" w:color="auto"/>
            <w:left w:val="none" w:sz="0" w:space="0" w:color="auto"/>
            <w:bottom w:val="none" w:sz="0" w:space="0" w:color="auto"/>
            <w:right w:val="none" w:sz="0" w:space="0" w:color="auto"/>
          </w:divBdr>
        </w:div>
        <w:div w:id="1675455928">
          <w:marLeft w:val="480"/>
          <w:marRight w:val="0"/>
          <w:marTop w:val="0"/>
          <w:marBottom w:val="0"/>
          <w:divBdr>
            <w:top w:val="none" w:sz="0" w:space="0" w:color="auto"/>
            <w:left w:val="none" w:sz="0" w:space="0" w:color="auto"/>
            <w:bottom w:val="none" w:sz="0" w:space="0" w:color="auto"/>
            <w:right w:val="none" w:sz="0" w:space="0" w:color="auto"/>
          </w:divBdr>
        </w:div>
        <w:div w:id="958412099">
          <w:marLeft w:val="480"/>
          <w:marRight w:val="0"/>
          <w:marTop w:val="0"/>
          <w:marBottom w:val="0"/>
          <w:divBdr>
            <w:top w:val="none" w:sz="0" w:space="0" w:color="auto"/>
            <w:left w:val="none" w:sz="0" w:space="0" w:color="auto"/>
            <w:bottom w:val="none" w:sz="0" w:space="0" w:color="auto"/>
            <w:right w:val="none" w:sz="0" w:space="0" w:color="auto"/>
          </w:divBdr>
        </w:div>
        <w:div w:id="56247572">
          <w:marLeft w:val="480"/>
          <w:marRight w:val="0"/>
          <w:marTop w:val="0"/>
          <w:marBottom w:val="0"/>
          <w:divBdr>
            <w:top w:val="none" w:sz="0" w:space="0" w:color="auto"/>
            <w:left w:val="none" w:sz="0" w:space="0" w:color="auto"/>
            <w:bottom w:val="none" w:sz="0" w:space="0" w:color="auto"/>
            <w:right w:val="none" w:sz="0" w:space="0" w:color="auto"/>
          </w:divBdr>
        </w:div>
        <w:div w:id="666443530">
          <w:marLeft w:val="480"/>
          <w:marRight w:val="0"/>
          <w:marTop w:val="0"/>
          <w:marBottom w:val="0"/>
          <w:divBdr>
            <w:top w:val="none" w:sz="0" w:space="0" w:color="auto"/>
            <w:left w:val="none" w:sz="0" w:space="0" w:color="auto"/>
            <w:bottom w:val="none" w:sz="0" w:space="0" w:color="auto"/>
            <w:right w:val="none" w:sz="0" w:space="0" w:color="auto"/>
          </w:divBdr>
        </w:div>
        <w:div w:id="197547042">
          <w:marLeft w:val="480"/>
          <w:marRight w:val="0"/>
          <w:marTop w:val="0"/>
          <w:marBottom w:val="0"/>
          <w:divBdr>
            <w:top w:val="none" w:sz="0" w:space="0" w:color="auto"/>
            <w:left w:val="none" w:sz="0" w:space="0" w:color="auto"/>
            <w:bottom w:val="none" w:sz="0" w:space="0" w:color="auto"/>
            <w:right w:val="none" w:sz="0" w:space="0" w:color="auto"/>
          </w:divBdr>
        </w:div>
        <w:div w:id="592325180">
          <w:marLeft w:val="480"/>
          <w:marRight w:val="0"/>
          <w:marTop w:val="0"/>
          <w:marBottom w:val="0"/>
          <w:divBdr>
            <w:top w:val="none" w:sz="0" w:space="0" w:color="auto"/>
            <w:left w:val="none" w:sz="0" w:space="0" w:color="auto"/>
            <w:bottom w:val="none" w:sz="0" w:space="0" w:color="auto"/>
            <w:right w:val="none" w:sz="0" w:space="0" w:color="auto"/>
          </w:divBdr>
        </w:div>
        <w:div w:id="1081366048">
          <w:marLeft w:val="480"/>
          <w:marRight w:val="0"/>
          <w:marTop w:val="0"/>
          <w:marBottom w:val="0"/>
          <w:divBdr>
            <w:top w:val="none" w:sz="0" w:space="0" w:color="auto"/>
            <w:left w:val="none" w:sz="0" w:space="0" w:color="auto"/>
            <w:bottom w:val="none" w:sz="0" w:space="0" w:color="auto"/>
            <w:right w:val="none" w:sz="0" w:space="0" w:color="auto"/>
          </w:divBdr>
        </w:div>
        <w:div w:id="99103723">
          <w:marLeft w:val="480"/>
          <w:marRight w:val="0"/>
          <w:marTop w:val="0"/>
          <w:marBottom w:val="0"/>
          <w:divBdr>
            <w:top w:val="none" w:sz="0" w:space="0" w:color="auto"/>
            <w:left w:val="none" w:sz="0" w:space="0" w:color="auto"/>
            <w:bottom w:val="none" w:sz="0" w:space="0" w:color="auto"/>
            <w:right w:val="none" w:sz="0" w:space="0" w:color="auto"/>
          </w:divBdr>
        </w:div>
        <w:div w:id="1746031011">
          <w:marLeft w:val="480"/>
          <w:marRight w:val="0"/>
          <w:marTop w:val="0"/>
          <w:marBottom w:val="0"/>
          <w:divBdr>
            <w:top w:val="none" w:sz="0" w:space="0" w:color="auto"/>
            <w:left w:val="none" w:sz="0" w:space="0" w:color="auto"/>
            <w:bottom w:val="none" w:sz="0" w:space="0" w:color="auto"/>
            <w:right w:val="none" w:sz="0" w:space="0" w:color="auto"/>
          </w:divBdr>
        </w:div>
        <w:div w:id="1981232380">
          <w:marLeft w:val="480"/>
          <w:marRight w:val="0"/>
          <w:marTop w:val="0"/>
          <w:marBottom w:val="0"/>
          <w:divBdr>
            <w:top w:val="none" w:sz="0" w:space="0" w:color="auto"/>
            <w:left w:val="none" w:sz="0" w:space="0" w:color="auto"/>
            <w:bottom w:val="none" w:sz="0" w:space="0" w:color="auto"/>
            <w:right w:val="none" w:sz="0" w:space="0" w:color="auto"/>
          </w:divBdr>
        </w:div>
        <w:div w:id="1681615743">
          <w:marLeft w:val="480"/>
          <w:marRight w:val="0"/>
          <w:marTop w:val="0"/>
          <w:marBottom w:val="0"/>
          <w:divBdr>
            <w:top w:val="none" w:sz="0" w:space="0" w:color="auto"/>
            <w:left w:val="none" w:sz="0" w:space="0" w:color="auto"/>
            <w:bottom w:val="none" w:sz="0" w:space="0" w:color="auto"/>
            <w:right w:val="none" w:sz="0" w:space="0" w:color="auto"/>
          </w:divBdr>
        </w:div>
        <w:div w:id="20280730">
          <w:marLeft w:val="480"/>
          <w:marRight w:val="0"/>
          <w:marTop w:val="0"/>
          <w:marBottom w:val="0"/>
          <w:divBdr>
            <w:top w:val="none" w:sz="0" w:space="0" w:color="auto"/>
            <w:left w:val="none" w:sz="0" w:space="0" w:color="auto"/>
            <w:bottom w:val="none" w:sz="0" w:space="0" w:color="auto"/>
            <w:right w:val="none" w:sz="0" w:space="0" w:color="auto"/>
          </w:divBdr>
        </w:div>
        <w:div w:id="1049960791">
          <w:marLeft w:val="480"/>
          <w:marRight w:val="0"/>
          <w:marTop w:val="0"/>
          <w:marBottom w:val="0"/>
          <w:divBdr>
            <w:top w:val="none" w:sz="0" w:space="0" w:color="auto"/>
            <w:left w:val="none" w:sz="0" w:space="0" w:color="auto"/>
            <w:bottom w:val="none" w:sz="0" w:space="0" w:color="auto"/>
            <w:right w:val="none" w:sz="0" w:space="0" w:color="auto"/>
          </w:divBdr>
        </w:div>
        <w:div w:id="1394158741">
          <w:marLeft w:val="480"/>
          <w:marRight w:val="0"/>
          <w:marTop w:val="0"/>
          <w:marBottom w:val="0"/>
          <w:divBdr>
            <w:top w:val="none" w:sz="0" w:space="0" w:color="auto"/>
            <w:left w:val="none" w:sz="0" w:space="0" w:color="auto"/>
            <w:bottom w:val="none" w:sz="0" w:space="0" w:color="auto"/>
            <w:right w:val="none" w:sz="0" w:space="0" w:color="auto"/>
          </w:divBdr>
        </w:div>
        <w:div w:id="283194349">
          <w:marLeft w:val="480"/>
          <w:marRight w:val="0"/>
          <w:marTop w:val="0"/>
          <w:marBottom w:val="0"/>
          <w:divBdr>
            <w:top w:val="none" w:sz="0" w:space="0" w:color="auto"/>
            <w:left w:val="none" w:sz="0" w:space="0" w:color="auto"/>
            <w:bottom w:val="none" w:sz="0" w:space="0" w:color="auto"/>
            <w:right w:val="none" w:sz="0" w:space="0" w:color="auto"/>
          </w:divBdr>
        </w:div>
      </w:divsChild>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1795102110">
      <w:bodyDiv w:val="1"/>
      <w:marLeft w:val="0"/>
      <w:marRight w:val="0"/>
      <w:marTop w:val="0"/>
      <w:marBottom w:val="0"/>
      <w:divBdr>
        <w:top w:val="none" w:sz="0" w:space="0" w:color="auto"/>
        <w:left w:val="none" w:sz="0" w:space="0" w:color="auto"/>
        <w:bottom w:val="none" w:sz="0" w:space="0" w:color="auto"/>
        <w:right w:val="none" w:sz="0" w:space="0" w:color="auto"/>
      </w:divBdr>
      <w:divsChild>
        <w:div w:id="497962038">
          <w:marLeft w:val="480"/>
          <w:marRight w:val="0"/>
          <w:marTop w:val="0"/>
          <w:marBottom w:val="0"/>
          <w:divBdr>
            <w:top w:val="none" w:sz="0" w:space="0" w:color="auto"/>
            <w:left w:val="none" w:sz="0" w:space="0" w:color="auto"/>
            <w:bottom w:val="none" w:sz="0" w:space="0" w:color="auto"/>
            <w:right w:val="none" w:sz="0" w:space="0" w:color="auto"/>
          </w:divBdr>
        </w:div>
        <w:div w:id="267468990">
          <w:marLeft w:val="480"/>
          <w:marRight w:val="0"/>
          <w:marTop w:val="0"/>
          <w:marBottom w:val="0"/>
          <w:divBdr>
            <w:top w:val="none" w:sz="0" w:space="0" w:color="auto"/>
            <w:left w:val="none" w:sz="0" w:space="0" w:color="auto"/>
            <w:bottom w:val="none" w:sz="0" w:space="0" w:color="auto"/>
            <w:right w:val="none" w:sz="0" w:space="0" w:color="auto"/>
          </w:divBdr>
        </w:div>
        <w:div w:id="1110585023">
          <w:marLeft w:val="480"/>
          <w:marRight w:val="0"/>
          <w:marTop w:val="0"/>
          <w:marBottom w:val="0"/>
          <w:divBdr>
            <w:top w:val="none" w:sz="0" w:space="0" w:color="auto"/>
            <w:left w:val="none" w:sz="0" w:space="0" w:color="auto"/>
            <w:bottom w:val="none" w:sz="0" w:space="0" w:color="auto"/>
            <w:right w:val="none" w:sz="0" w:space="0" w:color="auto"/>
          </w:divBdr>
        </w:div>
        <w:div w:id="1977221458">
          <w:marLeft w:val="480"/>
          <w:marRight w:val="0"/>
          <w:marTop w:val="0"/>
          <w:marBottom w:val="0"/>
          <w:divBdr>
            <w:top w:val="none" w:sz="0" w:space="0" w:color="auto"/>
            <w:left w:val="none" w:sz="0" w:space="0" w:color="auto"/>
            <w:bottom w:val="none" w:sz="0" w:space="0" w:color="auto"/>
            <w:right w:val="none" w:sz="0" w:space="0" w:color="auto"/>
          </w:divBdr>
        </w:div>
        <w:div w:id="46269146">
          <w:marLeft w:val="480"/>
          <w:marRight w:val="0"/>
          <w:marTop w:val="0"/>
          <w:marBottom w:val="0"/>
          <w:divBdr>
            <w:top w:val="none" w:sz="0" w:space="0" w:color="auto"/>
            <w:left w:val="none" w:sz="0" w:space="0" w:color="auto"/>
            <w:bottom w:val="none" w:sz="0" w:space="0" w:color="auto"/>
            <w:right w:val="none" w:sz="0" w:space="0" w:color="auto"/>
          </w:divBdr>
        </w:div>
        <w:div w:id="1338265199">
          <w:marLeft w:val="480"/>
          <w:marRight w:val="0"/>
          <w:marTop w:val="0"/>
          <w:marBottom w:val="0"/>
          <w:divBdr>
            <w:top w:val="none" w:sz="0" w:space="0" w:color="auto"/>
            <w:left w:val="none" w:sz="0" w:space="0" w:color="auto"/>
            <w:bottom w:val="none" w:sz="0" w:space="0" w:color="auto"/>
            <w:right w:val="none" w:sz="0" w:space="0" w:color="auto"/>
          </w:divBdr>
        </w:div>
        <w:div w:id="1559055456">
          <w:marLeft w:val="480"/>
          <w:marRight w:val="0"/>
          <w:marTop w:val="0"/>
          <w:marBottom w:val="0"/>
          <w:divBdr>
            <w:top w:val="none" w:sz="0" w:space="0" w:color="auto"/>
            <w:left w:val="none" w:sz="0" w:space="0" w:color="auto"/>
            <w:bottom w:val="none" w:sz="0" w:space="0" w:color="auto"/>
            <w:right w:val="none" w:sz="0" w:space="0" w:color="auto"/>
          </w:divBdr>
        </w:div>
        <w:div w:id="2131119372">
          <w:marLeft w:val="480"/>
          <w:marRight w:val="0"/>
          <w:marTop w:val="0"/>
          <w:marBottom w:val="0"/>
          <w:divBdr>
            <w:top w:val="none" w:sz="0" w:space="0" w:color="auto"/>
            <w:left w:val="none" w:sz="0" w:space="0" w:color="auto"/>
            <w:bottom w:val="none" w:sz="0" w:space="0" w:color="auto"/>
            <w:right w:val="none" w:sz="0" w:space="0" w:color="auto"/>
          </w:divBdr>
        </w:div>
        <w:div w:id="521943475">
          <w:marLeft w:val="480"/>
          <w:marRight w:val="0"/>
          <w:marTop w:val="0"/>
          <w:marBottom w:val="0"/>
          <w:divBdr>
            <w:top w:val="none" w:sz="0" w:space="0" w:color="auto"/>
            <w:left w:val="none" w:sz="0" w:space="0" w:color="auto"/>
            <w:bottom w:val="none" w:sz="0" w:space="0" w:color="auto"/>
            <w:right w:val="none" w:sz="0" w:space="0" w:color="auto"/>
          </w:divBdr>
        </w:div>
        <w:div w:id="2111504800">
          <w:marLeft w:val="480"/>
          <w:marRight w:val="0"/>
          <w:marTop w:val="0"/>
          <w:marBottom w:val="0"/>
          <w:divBdr>
            <w:top w:val="none" w:sz="0" w:space="0" w:color="auto"/>
            <w:left w:val="none" w:sz="0" w:space="0" w:color="auto"/>
            <w:bottom w:val="none" w:sz="0" w:space="0" w:color="auto"/>
            <w:right w:val="none" w:sz="0" w:space="0" w:color="auto"/>
          </w:divBdr>
        </w:div>
        <w:div w:id="1324504499">
          <w:marLeft w:val="480"/>
          <w:marRight w:val="0"/>
          <w:marTop w:val="0"/>
          <w:marBottom w:val="0"/>
          <w:divBdr>
            <w:top w:val="none" w:sz="0" w:space="0" w:color="auto"/>
            <w:left w:val="none" w:sz="0" w:space="0" w:color="auto"/>
            <w:bottom w:val="none" w:sz="0" w:space="0" w:color="auto"/>
            <w:right w:val="none" w:sz="0" w:space="0" w:color="auto"/>
          </w:divBdr>
        </w:div>
        <w:div w:id="807746873">
          <w:marLeft w:val="480"/>
          <w:marRight w:val="0"/>
          <w:marTop w:val="0"/>
          <w:marBottom w:val="0"/>
          <w:divBdr>
            <w:top w:val="none" w:sz="0" w:space="0" w:color="auto"/>
            <w:left w:val="none" w:sz="0" w:space="0" w:color="auto"/>
            <w:bottom w:val="none" w:sz="0" w:space="0" w:color="auto"/>
            <w:right w:val="none" w:sz="0" w:space="0" w:color="auto"/>
          </w:divBdr>
        </w:div>
        <w:div w:id="27266709">
          <w:marLeft w:val="480"/>
          <w:marRight w:val="0"/>
          <w:marTop w:val="0"/>
          <w:marBottom w:val="0"/>
          <w:divBdr>
            <w:top w:val="none" w:sz="0" w:space="0" w:color="auto"/>
            <w:left w:val="none" w:sz="0" w:space="0" w:color="auto"/>
            <w:bottom w:val="none" w:sz="0" w:space="0" w:color="auto"/>
            <w:right w:val="none" w:sz="0" w:space="0" w:color="auto"/>
          </w:divBdr>
        </w:div>
        <w:div w:id="392626434">
          <w:marLeft w:val="480"/>
          <w:marRight w:val="0"/>
          <w:marTop w:val="0"/>
          <w:marBottom w:val="0"/>
          <w:divBdr>
            <w:top w:val="none" w:sz="0" w:space="0" w:color="auto"/>
            <w:left w:val="none" w:sz="0" w:space="0" w:color="auto"/>
            <w:bottom w:val="none" w:sz="0" w:space="0" w:color="auto"/>
            <w:right w:val="none" w:sz="0" w:space="0" w:color="auto"/>
          </w:divBdr>
        </w:div>
        <w:div w:id="1043165796">
          <w:marLeft w:val="480"/>
          <w:marRight w:val="0"/>
          <w:marTop w:val="0"/>
          <w:marBottom w:val="0"/>
          <w:divBdr>
            <w:top w:val="none" w:sz="0" w:space="0" w:color="auto"/>
            <w:left w:val="none" w:sz="0" w:space="0" w:color="auto"/>
            <w:bottom w:val="none" w:sz="0" w:space="0" w:color="auto"/>
            <w:right w:val="none" w:sz="0" w:space="0" w:color="auto"/>
          </w:divBdr>
        </w:div>
        <w:div w:id="429159830">
          <w:marLeft w:val="480"/>
          <w:marRight w:val="0"/>
          <w:marTop w:val="0"/>
          <w:marBottom w:val="0"/>
          <w:divBdr>
            <w:top w:val="none" w:sz="0" w:space="0" w:color="auto"/>
            <w:left w:val="none" w:sz="0" w:space="0" w:color="auto"/>
            <w:bottom w:val="none" w:sz="0" w:space="0" w:color="auto"/>
            <w:right w:val="none" w:sz="0" w:space="0" w:color="auto"/>
          </w:divBdr>
        </w:div>
        <w:div w:id="1994526531">
          <w:marLeft w:val="480"/>
          <w:marRight w:val="0"/>
          <w:marTop w:val="0"/>
          <w:marBottom w:val="0"/>
          <w:divBdr>
            <w:top w:val="none" w:sz="0" w:space="0" w:color="auto"/>
            <w:left w:val="none" w:sz="0" w:space="0" w:color="auto"/>
            <w:bottom w:val="none" w:sz="0" w:space="0" w:color="auto"/>
            <w:right w:val="none" w:sz="0" w:space="0" w:color="auto"/>
          </w:divBdr>
        </w:div>
        <w:div w:id="2059552582">
          <w:marLeft w:val="480"/>
          <w:marRight w:val="0"/>
          <w:marTop w:val="0"/>
          <w:marBottom w:val="0"/>
          <w:divBdr>
            <w:top w:val="none" w:sz="0" w:space="0" w:color="auto"/>
            <w:left w:val="none" w:sz="0" w:space="0" w:color="auto"/>
            <w:bottom w:val="none" w:sz="0" w:space="0" w:color="auto"/>
            <w:right w:val="none" w:sz="0" w:space="0" w:color="auto"/>
          </w:divBdr>
        </w:div>
        <w:div w:id="367486988">
          <w:marLeft w:val="480"/>
          <w:marRight w:val="0"/>
          <w:marTop w:val="0"/>
          <w:marBottom w:val="0"/>
          <w:divBdr>
            <w:top w:val="none" w:sz="0" w:space="0" w:color="auto"/>
            <w:left w:val="none" w:sz="0" w:space="0" w:color="auto"/>
            <w:bottom w:val="none" w:sz="0" w:space="0" w:color="auto"/>
            <w:right w:val="none" w:sz="0" w:space="0" w:color="auto"/>
          </w:divBdr>
        </w:div>
        <w:div w:id="357001505">
          <w:marLeft w:val="480"/>
          <w:marRight w:val="0"/>
          <w:marTop w:val="0"/>
          <w:marBottom w:val="0"/>
          <w:divBdr>
            <w:top w:val="none" w:sz="0" w:space="0" w:color="auto"/>
            <w:left w:val="none" w:sz="0" w:space="0" w:color="auto"/>
            <w:bottom w:val="none" w:sz="0" w:space="0" w:color="auto"/>
            <w:right w:val="none" w:sz="0" w:space="0" w:color="auto"/>
          </w:divBdr>
        </w:div>
        <w:div w:id="2111006680">
          <w:marLeft w:val="480"/>
          <w:marRight w:val="0"/>
          <w:marTop w:val="0"/>
          <w:marBottom w:val="0"/>
          <w:divBdr>
            <w:top w:val="none" w:sz="0" w:space="0" w:color="auto"/>
            <w:left w:val="none" w:sz="0" w:space="0" w:color="auto"/>
            <w:bottom w:val="none" w:sz="0" w:space="0" w:color="auto"/>
            <w:right w:val="none" w:sz="0" w:space="0" w:color="auto"/>
          </w:divBdr>
        </w:div>
        <w:div w:id="689182777">
          <w:marLeft w:val="480"/>
          <w:marRight w:val="0"/>
          <w:marTop w:val="0"/>
          <w:marBottom w:val="0"/>
          <w:divBdr>
            <w:top w:val="none" w:sz="0" w:space="0" w:color="auto"/>
            <w:left w:val="none" w:sz="0" w:space="0" w:color="auto"/>
            <w:bottom w:val="none" w:sz="0" w:space="0" w:color="auto"/>
            <w:right w:val="none" w:sz="0" w:space="0" w:color="auto"/>
          </w:divBdr>
        </w:div>
        <w:div w:id="788283018">
          <w:marLeft w:val="480"/>
          <w:marRight w:val="0"/>
          <w:marTop w:val="0"/>
          <w:marBottom w:val="0"/>
          <w:divBdr>
            <w:top w:val="none" w:sz="0" w:space="0" w:color="auto"/>
            <w:left w:val="none" w:sz="0" w:space="0" w:color="auto"/>
            <w:bottom w:val="none" w:sz="0" w:space="0" w:color="auto"/>
            <w:right w:val="none" w:sz="0" w:space="0" w:color="auto"/>
          </w:divBdr>
        </w:div>
        <w:div w:id="1789620128">
          <w:marLeft w:val="480"/>
          <w:marRight w:val="0"/>
          <w:marTop w:val="0"/>
          <w:marBottom w:val="0"/>
          <w:divBdr>
            <w:top w:val="none" w:sz="0" w:space="0" w:color="auto"/>
            <w:left w:val="none" w:sz="0" w:space="0" w:color="auto"/>
            <w:bottom w:val="none" w:sz="0" w:space="0" w:color="auto"/>
            <w:right w:val="none" w:sz="0" w:space="0" w:color="auto"/>
          </w:divBdr>
        </w:div>
        <w:div w:id="1363819593">
          <w:marLeft w:val="480"/>
          <w:marRight w:val="0"/>
          <w:marTop w:val="0"/>
          <w:marBottom w:val="0"/>
          <w:divBdr>
            <w:top w:val="none" w:sz="0" w:space="0" w:color="auto"/>
            <w:left w:val="none" w:sz="0" w:space="0" w:color="auto"/>
            <w:bottom w:val="none" w:sz="0" w:space="0" w:color="auto"/>
            <w:right w:val="none" w:sz="0" w:space="0" w:color="auto"/>
          </w:divBdr>
        </w:div>
        <w:div w:id="1761289160">
          <w:marLeft w:val="480"/>
          <w:marRight w:val="0"/>
          <w:marTop w:val="0"/>
          <w:marBottom w:val="0"/>
          <w:divBdr>
            <w:top w:val="none" w:sz="0" w:space="0" w:color="auto"/>
            <w:left w:val="none" w:sz="0" w:space="0" w:color="auto"/>
            <w:bottom w:val="none" w:sz="0" w:space="0" w:color="auto"/>
            <w:right w:val="none" w:sz="0" w:space="0" w:color="auto"/>
          </w:divBdr>
        </w:div>
        <w:div w:id="1853451332">
          <w:marLeft w:val="480"/>
          <w:marRight w:val="0"/>
          <w:marTop w:val="0"/>
          <w:marBottom w:val="0"/>
          <w:divBdr>
            <w:top w:val="none" w:sz="0" w:space="0" w:color="auto"/>
            <w:left w:val="none" w:sz="0" w:space="0" w:color="auto"/>
            <w:bottom w:val="none" w:sz="0" w:space="0" w:color="auto"/>
            <w:right w:val="none" w:sz="0" w:space="0" w:color="auto"/>
          </w:divBdr>
        </w:div>
        <w:div w:id="1230337479">
          <w:marLeft w:val="480"/>
          <w:marRight w:val="0"/>
          <w:marTop w:val="0"/>
          <w:marBottom w:val="0"/>
          <w:divBdr>
            <w:top w:val="none" w:sz="0" w:space="0" w:color="auto"/>
            <w:left w:val="none" w:sz="0" w:space="0" w:color="auto"/>
            <w:bottom w:val="none" w:sz="0" w:space="0" w:color="auto"/>
            <w:right w:val="none" w:sz="0" w:space="0" w:color="auto"/>
          </w:divBdr>
        </w:div>
        <w:div w:id="570652621">
          <w:marLeft w:val="480"/>
          <w:marRight w:val="0"/>
          <w:marTop w:val="0"/>
          <w:marBottom w:val="0"/>
          <w:divBdr>
            <w:top w:val="none" w:sz="0" w:space="0" w:color="auto"/>
            <w:left w:val="none" w:sz="0" w:space="0" w:color="auto"/>
            <w:bottom w:val="none" w:sz="0" w:space="0" w:color="auto"/>
            <w:right w:val="none" w:sz="0" w:space="0" w:color="auto"/>
          </w:divBdr>
        </w:div>
        <w:div w:id="1518808804">
          <w:marLeft w:val="480"/>
          <w:marRight w:val="0"/>
          <w:marTop w:val="0"/>
          <w:marBottom w:val="0"/>
          <w:divBdr>
            <w:top w:val="none" w:sz="0" w:space="0" w:color="auto"/>
            <w:left w:val="none" w:sz="0" w:space="0" w:color="auto"/>
            <w:bottom w:val="none" w:sz="0" w:space="0" w:color="auto"/>
            <w:right w:val="none" w:sz="0" w:space="0" w:color="auto"/>
          </w:divBdr>
        </w:div>
        <w:div w:id="990331797">
          <w:marLeft w:val="480"/>
          <w:marRight w:val="0"/>
          <w:marTop w:val="0"/>
          <w:marBottom w:val="0"/>
          <w:divBdr>
            <w:top w:val="none" w:sz="0" w:space="0" w:color="auto"/>
            <w:left w:val="none" w:sz="0" w:space="0" w:color="auto"/>
            <w:bottom w:val="none" w:sz="0" w:space="0" w:color="auto"/>
            <w:right w:val="none" w:sz="0" w:space="0" w:color="auto"/>
          </w:divBdr>
        </w:div>
        <w:div w:id="811366855">
          <w:marLeft w:val="480"/>
          <w:marRight w:val="0"/>
          <w:marTop w:val="0"/>
          <w:marBottom w:val="0"/>
          <w:divBdr>
            <w:top w:val="none" w:sz="0" w:space="0" w:color="auto"/>
            <w:left w:val="none" w:sz="0" w:space="0" w:color="auto"/>
            <w:bottom w:val="none" w:sz="0" w:space="0" w:color="auto"/>
            <w:right w:val="none" w:sz="0" w:space="0" w:color="auto"/>
          </w:divBdr>
        </w:div>
        <w:div w:id="320278088">
          <w:marLeft w:val="480"/>
          <w:marRight w:val="0"/>
          <w:marTop w:val="0"/>
          <w:marBottom w:val="0"/>
          <w:divBdr>
            <w:top w:val="none" w:sz="0" w:space="0" w:color="auto"/>
            <w:left w:val="none" w:sz="0" w:space="0" w:color="auto"/>
            <w:bottom w:val="none" w:sz="0" w:space="0" w:color="auto"/>
            <w:right w:val="none" w:sz="0" w:space="0" w:color="auto"/>
          </w:divBdr>
        </w:div>
        <w:div w:id="1706446032">
          <w:marLeft w:val="480"/>
          <w:marRight w:val="0"/>
          <w:marTop w:val="0"/>
          <w:marBottom w:val="0"/>
          <w:divBdr>
            <w:top w:val="none" w:sz="0" w:space="0" w:color="auto"/>
            <w:left w:val="none" w:sz="0" w:space="0" w:color="auto"/>
            <w:bottom w:val="none" w:sz="0" w:space="0" w:color="auto"/>
            <w:right w:val="none" w:sz="0" w:space="0" w:color="auto"/>
          </w:divBdr>
        </w:div>
        <w:div w:id="52701889">
          <w:marLeft w:val="480"/>
          <w:marRight w:val="0"/>
          <w:marTop w:val="0"/>
          <w:marBottom w:val="0"/>
          <w:divBdr>
            <w:top w:val="none" w:sz="0" w:space="0" w:color="auto"/>
            <w:left w:val="none" w:sz="0" w:space="0" w:color="auto"/>
            <w:bottom w:val="none" w:sz="0" w:space="0" w:color="auto"/>
            <w:right w:val="none" w:sz="0" w:space="0" w:color="auto"/>
          </w:divBdr>
        </w:div>
        <w:div w:id="1596404384">
          <w:marLeft w:val="480"/>
          <w:marRight w:val="0"/>
          <w:marTop w:val="0"/>
          <w:marBottom w:val="0"/>
          <w:divBdr>
            <w:top w:val="none" w:sz="0" w:space="0" w:color="auto"/>
            <w:left w:val="none" w:sz="0" w:space="0" w:color="auto"/>
            <w:bottom w:val="none" w:sz="0" w:space="0" w:color="auto"/>
            <w:right w:val="none" w:sz="0" w:space="0" w:color="auto"/>
          </w:divBdr>
        </w:div>
        <w:div w:id="316885869">
          <w:marLeft w:val="480"/>
          <w:marRight w:val="0"/>
          <w:marTop w:val="0"/>
          <w:marBottom w:val="0"/>
          <w:divBdr>
            <w:top w:val="none" w:sz="0" w:space="0" w:color="auto"/>
            <w:left w:val="none" w:sz="0" w:space="0" w:color="auto"/>
            <w:bottom w:val="none" w:sz="0" w:space="0" w:color="auto"/>
            <w:right w:val="none" w:sz="0" w:space="0" w:color="auto"/>
          </w:divBdr>
        </w:div>
        <w:div w:id="993068724">
          <w:marLeft w:val="480"/>
          <w:marRight w:val="0"/>
          <w:marTop w:val="0"/>
          <w:marBottom w:val="0"/>
          <w:divBdr>
            <w:top w:val="none" w:sz="0" w:space="0" w:color="auto"/>
            <w:left w:val="none" w:sz="0" w:space="0" w:color="auto"/>
            <w:bottom w:val="none" w:sz="0" w:space="0" w:color="auto"/>
            <w:right w:val="none" w:sz="0" w:space="0" w:color="auto"/>
          </w:divBdr>
        </w:div>
        <w:div w:id="1432119169">
          <w:marLeft w:val="480"/>
          <w:marRight w:val="0"/>
          <w:marTop w:val="0"/>
          <w:marBottom w:val="0"/>
          <w:divBdr>
            <w:top w:val="none" w:sz="0" w:space="0" w:color="auto"/>
            <w:left w:val="none" w:sz="0" w:space="0" w:color="auto"/>
            <w:bottom w:val="none" w:sz="0" w:space="0" w:color="auto"/>
            <w:right w:val="none" w:sz="0" w:space="0" w:color="auto"/>
          </w:divBdr>
        </w:div>
        <w:div w:id="1354458524">
          <w:marLeft w:val="480"/>
          <w:marRight w:val="0"/>
          <w:marTop w:val="0"/>
          <w:marBottom w:val="0"/>
          <w:divBdr>
            <w:top w:val="none" w:sz="0" w:space="0" w:color="auto"/>
            <w:left w:val="none" w:sz="0" w:space="0" w:color="auto"/>
            <w:bottom w:val="none" w:sz="0" w:space="0" w:color="auto"/>
            <w:right w:val="none" w:sz="0" w:space="0" w:color="auto"/>
          </w:divBdr>
        </w:div>
        <w:div w:id="1267998385">
          <w:marLeft w:val="480"/>
          <w:marRight w:val="0"/>
          <w:marTop w:val="0"/>
          <w:marBottom w:val="0"/>
          <w:divBdr>
            <w:top w:val="none" w:sz="0" w:space="0" w:color="auto"/>
            <w:left w:val="none" w:sz="0" w:space="0" w:color="auto"/>
            <w:bottom w:val="none" w:sz="0" w:space="0" w:color="auto"/>
            <w:right w:val="none" w:sz="0" w:space="0" w:color="auto"/>
          </w:divBdr>
        </w:div>
        <w:div w:id="1280719425">
          <w:marLeft w:val="480"/>
          <w:marRight w:val="0"/>
          <w:marTop w:val="0"/>
          <w:marBottom w:val="0"/>
          <w:divBdr>
            <w:top w:val="none" w:sz="0" w:space="0" w:color="auto"/>
            <w:left w:val="none" w:sz="0" w:space="0" w:color="auto"/>
            <w:bottom w:val="none" w:sz="0" w:space="0" w:color="auto"/>
            <w:right w:val="none" w:sz="0" w:space="0" w:color="auto"/>
          </w:divBdr>
        </w:div>
        <w:div w:id="1830707419">
          <w:marLeft w:val="480"/>
          <w:marRight w:val="0"/>
          <w:marTop w:val="0"/>
          <w:marBottom w:val="0"/>
          <w:divBdr>
            <w:top w:val="none" w:sz="0" w:space="0" w:color="auto"/>
            <w:left w:val="none" w:sz="0" w:space="0" w:color="auto"/>
            <w:bottom w:val="none" w:sz="0" w:space="0" w:color="auto"/>
            <w:right w:val="none" w:sz="0" w:space="0" w:color="auto"/>
          </w:divBdr>
        </w:div>
        <w:div w:id="1769348335">
          <w:marLeft w:val="480"/>
          <w:marRight w:val="0"/>
          <w:marTop w:val="0"/>
          <w:marBottom w:val="0"/>
          <w:divBdr>
            <w:top w:val="none" w:sz="0" w:space="0" w:color="auto"/>
            <w:left w:val="none" w:sz="0" w:space="0" w:color="auto"/>
            <w:bottom w:val="none" w:sz="0" w:space="0" w:color="auto"/>
            <w:right w:val="none" w:sz="0" w:space="0" w:color="auto"/>
          </w:divBdr>
        </w:div>
      </w:divsChild>
    </w:div>
    <w:div w:id="1805148840">
      <w:bodyDiv w:val="1"/>
      <w:marLeft w:val="0"/>
      <w:marRight w:val="0"/>
      <w:marTop w:val="0"/>
      <w:marBottom w:val="0"/>
      <w:divBdr>
        <w:top w:val="none" w:sz="0" w:space="0" w:color="auto"/>
        <w:left w:val="none" w:sz="0" w:space="0" w:color="auto"/>
        <w:bottom w:val="none" w:sz="0" w:space="0" w:color="auto"/>
        <w:right w:val="none" w:sz="0" w:space="0" w:color="auto"/>
      </w:divBdr>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 w:id="2138907103">
      <w:bodyDiv w:val="1"/>
      <w:marLeft w:val="0"/>
      <w:marRight w:val="0"/>
      <w:marTop w:val="0"/>
      <w:marBottom w:val="0"/>
      <w:divBdr>
        <w:top w:val="none" w:sz="0" w:space="0" w:color="auto"/>
        <w:left w:val="none" w:sz="0" w:space="0" w:color="auto"/>
        <w:bottom w:val="none" w:sz="0" w:space="0" w:color="auto"/>
        <w:right w:val="none" w:sz="0" w:space="0" w:color="auto"/>
      </w:divBdr>
      <w:divsChild>
        <w:div w:id="963271799">
          <w:marLeft w:val="480"/>
          <w:marRight w:val="0"/>
          <w:marTop w:val="0"/>
          <w:marBottom w:val="0"/>
          <w:divBdr>
            <w:top w:val="none" w:sz="0" w:space="0" w:color="auto"/>
            <w:left w:val="none" w:sz="0" w:space="0" w:color="auto"/>
            <w:bottom w:val="none" w:sz="0" w:space="0" w:color="auto"/>
            <w:right w:val="none" w:sz="0" w:space="0" w:color="auto"/>
          </w:divBdr>
        </w:div>
        <w:div w:id="316501120">
          <w:marLeft w:val="480"/>
          <w:marRight w:val="0"/>
          <w:marTop w:val="0"/>
          <w:marBottom w:val="0"/>
          <w:divBdr>
            <w:top w:val="none" w:sz="0" w:space="0" w:color="auto"/>
            <w:left w:val="none" w:sz="0" w:space="0" w:color="auto"/>
            <w:bottom w:val="none" w:sz="0" w:space="0" w:color="auto"/>
            <w:right w:val="none" w:sz="0" w:space="0" w:color="auto"/>
          </w:divBdr>
        </w:div>
        <w:div w:id="720327435">
          <w:marLeft w:val="480"/>
          <w:marRight w:val="0"/>
          <w:marTop w:val="0"/>
          <w:marBottom w:val="0"/>
          <w:divBdr>
            <w:top w:val="none" w:sz="0" w:space="0" w:color="auto"/>
            <w:left w:val="none" w:sz="0" w:space="0" w:color="auto"/>
            <w:bottom w:val="none" w:sz="0" w:space="0" w:color="auto"/>
            <w:right w:val="none" w:sz="0" w:space="0" w:color="auto"/>
          </w:divBdr>
        </w:div>
        <w:div w:id="305085877">
          <w:marLeft w:val="480"/>
          <w:marRight w:val="0"/>
          <w:marTop w:val="0"/>
          <w:marBottom w:val="0"/>
          <w:divBdr>
            <w:top w:val="none" w:sz="0" w:space="0" w:color="auto"/>
            <w:left w:val="none" w:sz="0" w:space="0" w:color="auto"/>
            <w:bottom w:val="none" w:sz="0" w:space="0" w:color="auto"/>
            <w:right w:val="none" w:sz="0" w:space="0" w:color="auto"/>
          </w:divBdr>
        </w:div>
        <w:div w:id="1071972793">
          <w:marLeft w:val="480"/>
          <w:marRight w:val="0"/>
          <w:marTop w:val="0"/>
          <w:marBottom w:val="0"/>
          <w:divBdr>
            <w:top w:val="none" w:sz="0" w:space="0" w:color="auto"/>
            <w:left w:val="none" w:sz="0" w:space="0" w:color="auto"/>
            <w:bottom w:val="none" w:sz="0" w:space="0" w:color="auto"/>
            <w:right w:val="none" w:sz="0" w:space="0" w:color="auto"/>
          </w:divBdr>
        </w:div>
        <w:div w:id="89088195">
          <w:marLeft w:val="480"/>
          <w:marRight w:val="0"/>
          <w:marTop w:val="0"/>
          <w:marBottom w:val="0"/>
          <w:divBdr>
            <w:top w:val="none" w:sz="0" w:space="0" w:color="auto"/>
            <w:left w:val="none" w:sz="0" w:space="0" w:color="auto"/>
            <w:bottom w:val="none" w:sz="0" w:space="0" w:color="auto"/>
            <w:right w:val="none" w:sz="0" w:space="0" w:color="auto"/>
          </w:divBdr>
        </w:div>
        <w:div w:id="865215907">
          <w:marLeft w:val="480"/>
          <w:marRight w:val="0"/>
          <w:marTop w:val="0"/>
          <w:marBottom w:val="0"/>
          <w:divBdr>
            <w:top w:val="none" w:sz="0" w:space="0" w:color="auto"/>
            <w:left w:val="none" w:sz="0" w:space="0" w:color="auto"/>
            <w:bottom w:val="none" w:sz="0" w:space="0" w:color="auto"/>
            <w:right w:val="none" w:sz="0" w:space="0" w:color="auto"/>
          </w:divBdr>
        </w:div>
        <w:div w:id="399180167">
          <w:marLeft w:val="480"/>
          <w:marRight w:val="0"/>
          <w:marTop w:val="0"/>
          <w:marBottom w:val="0"/>
          <w:divBdr>
            <w:top w:val="none" w:sz="0" w:space="0" w:color="auto"/>
            <w:left w:val="none" w:sz="0" w:space="0" w:color="auto"/>
            <w:bottom w:val="none" w:sz="0" w:space="0" w:color="auto"/>
            <w:right w:val="none" w:sz="0" w:space="0" w:color="auto"/>
          </w:divBdr>
        </w:div>
        <w:div w:id="1241603789">
          <w:marLeft w:val="480"/>
          <w:marRight w:val="0"/>
          <w:marTop w:val="0"/>
          <w:marBottom w:val="0"/>
          <w:divBdr>
            <w:top w:val="none" w:sz="0" w:space="0" w:color="auto"/>
            <w:left w:val="none" w:sz="0" w:space="0" w:color="auto"/>
            <w:bottom w:val="none" w:sz="0" w:space="0" w:color="auto"/>
            <w:right w:val="none" w:sz="0" w:space="0" w:color="auto"/>
          </w:divBdr>
        </w:div>
        <w:div w:id="547297442">
          <w:marLeft w:val="480"/>
          <w:marRight w:val="0"/>
          <w:marTop w:val="0"/>
          <w:marBottom w:val="0"/>
          <w:divBdr>
            <w:top w:val="none" w:sz="0" w:space="0" w:color="auto"/>
            <w:left w:val="none" w:sz="0" w:space="0" w:color="auto"/>
            <w:bottom w:val="none" w:sz="0" w:space="0" w:color="auto"/>
            <w:right w:val="none" w:sz="0" w:space="0" w:color="auto"/>
          </w:divBdr>
        </w:div>
        <w:div w:id="329528452">
          <w:marLeft w:val="480"/>
          <w:marRight w:val="0"/>
          <w:marTop w:val="0"/>
          <w:marBottom w:val="0"/>
          <w:divBdr>
            <w:top w:val="none" w:sz="0" w:space="0" w:color="auto"/>
            <w:left w:val="none" w:sz="0" w:space="0" w:color="auto"/>
            <w:bottom w:val="none" w:sz="0" w:space="0" w:color="auto"/>
            <w:right w:val="none" w:sz="0" w:space="0" w:color="auto"/>
          </w:divBdr>
        </w:div>
        <w:div w:id="1196583262">
          <w:marLeft w:val="480"/>
          <w:marRight w:val="0"/>
          <w:marTop w:val="0"/>
          <w:marBottom w:val="0"/>
          <w:divBdr>
            <w:top w:val="none" w:sz="0" w:space="0" w:color="auto"/>
            <w:left w:val="none" w:sz="0" w:space="0" w:color="auto"/>
            <w:bottom w:val="none" w:sz="0" w:space="0" w:color="auto"/>
            <w:right w:val="none" w:sz="0" w:space="0" w:color="auto"/>
          </w:divBdr>
        </w:div>
        <w:div w:id="332538717">
          <w:marLeft w:val="480"/>
          <w:marRight w:val="0"/>
          <w:marTop w:val="0"/>
          <w:marBottom w:val="0"/>
          <w:divBdr>
            <w:top w:val="none" w:sz="0" w:space="0" w:color="auto"/>
            <w:left w:val="none" w:sz="0" w:space="0" w:color="auto"/>
            <w:bottom w:val="none" w:sz="0" w:space="0" w:color="auto"/>
            <w:right w:val="none" w:sz="0" w:space="0" w:color="auto"/>
          </w:divBdr>
        </w:div>
        <w:div w:id="1670988285">
          <w:marLeft w:val="480"/>
          <w:marRight w:val="0"/>
          <w:marTop w:val="0"/>
          <w:marBottom w:val="0"/>
          <w:divBdr>
            <w:top w:val="none" w:sz="0" w:space="0" w:color="auto"/>
            <w:left w:val="none" w:sz="0" w:space="0" w:color="auto"/>
            <w:bottom w:val="none" w:sz="0" w:space="0" w:color="auto"/>
            <w:right w:val="none" w:sz="0" w:space="0" w:color="auto"/>
          </w:divBdr>
        </w:div>
        <w:div w:id="1733580129">
          <w:marLeft w:val="480"/>
          <w:marRight w:val="0"/>
          <w:marTop w:val="0"/>
          <w:marBottom w:val="0"/>
          <w:divBdr>
            <w:top w:val="none" w:sz="0" w:space="0" w:color="auto"/>
            <w:left w:val="none" w:sz="0" w:space="0" w:color="auto"/>
            <w:bottom w:val="none" w:sz="0" w:space="0" w:color="auto"/>
            <w:right w:val="none" w:sz="0" w:space="0" w:color="auto"/>
          </w:divBdr>
        </w:div>
        <w:div w:id="1659117088">
          <w:marLeft w:val="480"/>
          <w:marRight w:val="0"/>
          <w:marTop w:val="0"/>
          <w:marBottom w:val="0"/>
          <w:divBdr>
            <w:top w:val="none" w:sz="0" w:space="0" w:color="auto"/>
            <w:left w:val="none" w:sz="0" w:space="0" w:color="auto"/>
            <w:bottom w:val="none" w:sz="0" w:space="0" w:color="auto"/>
            <w:right w:val="none" w:sz="0" w:space="0" w:color="auto"/>
          </w:divBdr>
        </w:div>
        <w:div w:id="1848014858">
          <w:marLeft w:val="480"/>
          <w:marRight w:val="0"/>
          <w:marTop w:val="0"/>
          <w:marBottom w:val="0"/>
          <w:divBdr>
            <w:top w:val="none" w:sz="0" w:space="0" w:color="auto"/>
            <w:left w:val="none" w:sz="0" w:space="0" w:color="auto"/>
            <w:bottom w:val="none" w:sz="0" w:space="0" w:color="auto"/>
            <w:right w:val="none" w:sz="0" w:space="0" w:color="auto"/>
          </w:divBdr>
        </w:div>
        <w:div w:id="1364019938">
          <w:marLeft w:val="480"/>
          <w:marRight w:val="0"/>
          <w:marTop w:val="0"/>
          <w:marBottom w:val="0"/>
          <w:divBdr>
            <w:top w:val="none" w:sz="0" w:space="0" w:color="auto"/>
            <w:left w:val="none" w:sz="0" w:space="0" w:color="auto"/>
            <w:bottom w:val="none" w:sz="0" w:space="0" w:color="auto"/>
            <w:right w:val="none" w:sz="0" w:space="0" w:color="auto"/>
          </w:divBdr>
        </w:div>
        <w:div w:id="1711881690">
          <w:marLeft w:val="480"/>
          <w:marRight w:val="0"/>
          <w:marTop w:val="0"/>
          <w:marBottom w:val="0"/>
          <w:divBdr>
            <w:top w:val="none" w:sz="0" w:space="0" w:color="auto"/>
            <w:left w:val="none" w:sz="0" w:space="0" w:color="auto"/>
            <w:bottom w:val="none" w:sz="0" w:space="0" w:color="auto"/>
            <w:right w:val="none" w:sz="0" w:space="0" w:color="auto"/>
          </w:divBdr>
        </w:div>
        <w:div w:id="611936710">
          <w:marLeft w:val="480"/>
          <w:marRight w:val="0"/>
          <w:marTop w:val="0"/>
          <w:marBottom w:val="0"/>
          <w:divBdr>
            <w:top w:val="none" w:sz="0" w:space="0" w:color="auto"/>
            <w:left w:val="none" w:sz="0" w:space="0" w:color="auto"/>
            <w:bottom w:val="none" w:sz="0" w:space="0" w:color="auto"/>
            <w:right w:val="none" w:sz="0" w:space="0" w:color="auto"/>
          </w:divBdr>
        </w:div>
        <w:div w:id="1595211945">
          <w:marLeft w:val="480"/>
          <w:marRight w:val="0"/>
          <w:marTop w:val="0"/>
          <w:marBottom w:val="0"/>
          <w:divBdr>
            <w:top w:val="none" w:sz="0" w:space="0" w:color="auto"/>
            <w:left w:val="none" w:sz="0" w:space="0" w:color="auto"/>
            <w:bottom w:val="none" w:sz="0" w:space="0" w:color="auto"/>
            <w:right w:val="none" w:sz="0" w:space="0" w:color="auto"/>
          </w:divBdr>
        </w:div>
        <w:div w:id="1385251639">
          <w:marLeft w:val="480"/>
          <w:marRight w:val="0"/>
          <w:marTop w:val="0"/>
          <w:marBottom w:val="0"/>
          <w:divBdr>
            <w:top w:val="none" w:sz="0" w:space="0" w:color="auto"/>
            <w:left w:val="none" w:sz="0" w:space="0" w:color="auto"/>
            <w:bottom w:val="none" w:sz="0" w:space="0" w:color="auto"/>
            <w:right w:val="none" w:sz="0" w:space="0" w:color="auto"/>
          </w:divBdr>
        </w:div>
        <w:div w:id="1611430885">
          <w:marLeft w:val="480"/>
          <w:marRight w:val="0"/>
          <w:marTop w:val="0"/>
          <w:marBottom w:val="0"/>
          <w:divBdr>
            <w:top w:val="none" w:sz="0" w:space="0" w:color="auto"/>
            <w:left w:val="none" w:sz="0" w:space="0" w:color="auto"/>
            <w:bottom w:val="none" w:sz="0" w:space="0" w:color="auto"/>
            <w:right w:val="none" w:sz="0" w:space="0" w:color="auto"/>
          </w:divBdr>
        </w:div>
        <w:div w:id="316882076">
          <w:marLeft w:val="480"/>
          <w:marRight w:val="0"/>
          <w:marTop w:val="0"/>
          <w:marBottom w:val="0"/>
          <w:divBdr>
            <w:top w:val="none" w:sz="0" w:space="0" w:color="auto"/>
            <w:left w:val="none" w:sz="0" w:space="0" w:color="auto"/>
            <w:bottom w:val="none" w:sz="0" w:space="0" w:color="auto"/>
            <w:right w:val="none" w:sz="0" w:space="0" w:color="auto"/>
          </w:divBdr>
        </w:div>
        <w:div w:id="98646934">
          <w:marLeft w:val="480"/>
          <w:marRight w:val="0"/>
          <w:marTop w:val="0"/>
          <w:marBottom w:val="0"/>
          <w:divBdr>
            <w:top w:val="none" w:sz="0" w:space="0" w:color="auto"/>
            <w:left w:val="none" w:sz="0" w:space="0" w:color="auto"/>
            <w:bottom w:val="none" w:sz="0" w:space="0" w:color="auto"/>
            <w:right w:val="none" w:sz="0" w:space="0" w:color="auto"/>
          </w:divBdr>
        </w:div>
        <w:div w:id="687951166">
          <w:marLeft w:val="480"/>
          <w:marRight w:val="0"/>
          <w:marTop w:val="0"/>
          <w:marBottom w:val="0"/>
          <w:divBdr>
            <w:top w:val="none" w:sz="0" w:space="0" w:color="auto"/>
            <w:left w:val="none" w:sz="0" w:space="0" w:color="auto"/>
            <w:bottom w:val="none" w:sz="0" w:space="0" w:color="auto"/>
            <w:right w:val="none" w:sz="0" w:space="0" w:color="auto"/>
          </w:divBdr>
        </w:div>
        <w:div w:id="414519928">
          <w:marLeft w:val="480"/>
          <w:marRight w:val="0"/>
          <w:marTop w:val="0"/>
          <w:marBottom w:val="0"/>
          <w:divBdr>
            <w:top w:val="none" w:sz="0" w:space="0" w:color="auto"/>
            <w:left w:val="none" w:sz="0" w:space="0" w:color="auto"/>
            <w:bottom w:val="none" w:sz="0" w:space="0" w:color="auto"/>
            <w:right w:val="none" w:sz="0" w:space="0" w:color="auto"/>
          </w:divBdr>
        </w:div>
        <w:div w:id="199562539">
          <w:marLeft w:val="480"/>
          <w:marRight w:val="0"/>
          <w:marTop w:val="0"/>
          <w:marBottom w:val="0"/>
          <w:divBdr>
            <w:top w:val="none" w:sz="0" w:space="0" w:color="auto"/>
            <w:left w:val="none" w:sz="0" w:space="0" w:color="auto"/>
            <w:bottom w:val="none" w:sz="0" w:space="0" w:color="auto"/>
            <w:right w:val="none" w:sz="0" w:space="0" w:color="auto"/>
          </w:divBdr>
        </w:div>
        <w:div w:id="382412423">
          <w:marLeft w:val="480"/>
          <w:marRight w:val="0"/>
          <w:marTop w:val="0"/>
          <w:marBottom w:val="0"/>
          <w:divBdr>
            <w:top w:val="none" w:sz="0" w:space="0" w:color="auto"/>
            <w:left w:val="none" w:sz="0" w:space="0" w:color="auto"/>
            <w:bottom w:val="none" w:sz="0" w:space="0" w:color="auto"/>
            <w:right w:val="none" w:sz="0" w:space="0" w:color="auto"/>
          </w:divBdr>
        </w:div>
        <w:div w:id="32197183">
          <w:marLeft w:val="480"/>
          <w:marRight w:val="0"/>
          <w:marTop w:val="0"/>
          <w:marBottom w:val="0"/>
          <w:divBdr>
            <w:top w:val="none" w:sz="0" w:space="0" w:color="auto"/>
            <w:left w:val="none" w:sz="0" w:space="0" w:color="auto"/>
            <w:bottom w:val="none" w:sz="0" w:space="0" w:color="auto"/>
            <w:right w:val="none" w:sz="0" w:space="0" w:color="auto"/>
          </w:divBdr>
        </w:div>
        <w:div w:id="438793369">
          <w:marLeft w:val="480"/>
          <w:marRight w:val="0"/>
          <w:marTop w:val="0"/>
          <w:marBottom w:val="0"/>
          <w:divBdr>
            <w:top w:val="none" w:sz="0" w:space="0" w:color="auto"/>
            <w:left w:val="none" w:sz="0" w:space="0" w:color="auto"/>
            <w:bottom w:val="none" w:sz="0" w:space="0" w:color="auto"/>
            <w:right w:val="none" w:sz="0" w:space="0" w:color="auto"/>
          </w:divBdr>
        </w:div>
        <w:div w:id="1676957212">
          <w:marLeft w:val="480"/>
          <w:marRight w:val="0"/>
          <w:marTop w:val="0"/>
          <w:marBottom w:val="0"/>
          <w:divBdr>
            <w:top w:val="none" w:sz="0" w:space="0" w:color="auto"/>
            <w:left w:val="none" w:sz="0" w:space="0" w:color="auto"/>
            <w:bottom w:val="none" w:sz="0" w:space="0" w:color="auto"/>
            <w:right w:val="none" w:sz="0" w:space="0" w:color="auto"/>
          </w:divBdr>
        </w:div>
        <w:div w:id="1034228555">
          <w:marLeft w:val="480"/>
          <w:marRight w:val="0"/>
          <w:marTop w:val="0"/>
          <w:marBottom w:val="0"/>
          <w:divBdr>
            <w:top w:val="none" w:sz="0" w:space="0" w:color="auto"/>
            <w:left w:val="none" w:sz="0" w:space="0" w:color="auto"/>
            <w:bottom w:val="none" w:sz="0" w:space="0" w:color="auto"/>
            <w:right w:val="none" w:sz="0" w:space="0" w:color="auto"/>
          </w:divBdr>
        </w:div>
        <w:div w:id="553127453">
          <w:marLeft w:val="480"/>
          <w:marRight w:val="0"/>
          <w:marTop w:val="0"/>
          <w:marBottom w:val="0"/>
          <w:divBdr>
            <w:top w:val="none" w:sz="0" w:space="0" w:color="auto"/>
            <w:left w:val="none" w:sz="0" w:space="0" w:color="auto"/>
            <w:bottom w:val="none" w:sz="0" w:space="0" w:color="auto"/>
            <w:right w:val="none" w:sz="0" w:space="0" w:color="auto"/>
          </w:divBdr>
        </w:div>
        <w:div w:id="413937715">
          <w:marLeft w:val="480"/>
          <w:marRight w:val="0"/>
          <w:marTop w:val="0"/>
          <w:marBottom w:val="0"/>
          <w:divBdr>
            <w:top w:val="none" w:sz="0" w:space="0" w:color="auto"/>
            <w:left w:val="none" w:sz="0" w:space="0" w:color="auto"/>
            <w:bottom w:val="none" w:sz="0" w:space="0" w:color="auto"/>
            <w:right w:val="none" w:sz="0" w:space="0" w:color="auto"/>
          </w:divBdr>
        </w:div>
        <w:div w:id="57825485">
          <w:marLeft w:val="480"/>
          <w:marRight w:val="0"/>
          <w:marTop w:val="0"/>
          <w:marBottom w:val="0"/>
          <w:divBdr>
            <w:top w:val="none" w:sz="0" w:space="0" w:color="auto"/>
            <w:left w:val="none" w:sz="0" w:space="0" w:color="auto"/>
            <w:bottom w:val="none" w:sz="0" w:space="0" w:color="auto"/>
            <w:right w:val="none" w:sz="0" w:space="0" w:color="auto"/>
          </w:divBdr>
        </w:div>
        <w:div w:id="569197586">
          <w:marLeft w:val="480"/>
          <w:marRight w:val="0"/>
          <w:marTop w:val="0"/>
          <w:marBottom w:val="0"/>
          <w:divBdr>
            <w:top w:val="none" w:sz="0" w:space="0" w:color="auto"/>
            <w:left w:val="none" w:sz="0" w:space="0" w:color="auto"/>
            <w:bottom w:val="none" w:sz="0" w:space="0" w:color="auto"/>
            <w:right w:val="none" w:sz="0" w:space="0" w:color="auto"/>
          </w:divBdr>
        </w:div>
        <w:div w:id="1920019919">
          <w:marLeft w:val="480"/>
          <w:marRight w:val="0"/>
          <w:marTop w:val="0"/>
          <w:marBottom w:val="0"/>
          <w:divBdr>
            <w:top w:val="none" w:sz="0" w:space="0" w:color="auto"/>
            <w:left w:val="none" w:sz="0" w:space="0" w:color="auto"/>
            <w:bottom w:val="none" w:sz="0" w:space="0" w:color="auto"/>
            <w:right w:val="none" w:sz="0" w:space="0" w:color="auto"/>
          </w:divBdr>
        </w:div>
        <w:div w:id="1108938179">
          <w:marLeft w:val="480"/>
          <w:marRight w:val="0"/>
          <w:marTop w:val="0"/>
          <w:marBottom w:val="0"/>
          <w:divBdr>
            <w:top w:val="none" w:sz="0" w:space="0" w:color="auto"/>
            <w:left w:val="none" w:sz="0" w:space="0" w:color="auto"/>
            <w:bottom w:val="none" w:sz="0" w:space="0" w:color="auto"/>
            <w:right w:val="none" w:sz="0" w:space="0" w:color="auto"/>
          </w:divBdr>
        </w:div>
        <w:div w:id="746071962">
          <w:marLeft w:val="480"/>
          <w:marRight w:val="0"/>
          <w:marTop w:val="0"/>
          <w:marBottom w:val="0"/>
          <w:divBdr>
            <w:top w:val="none" w:sz="0" w:space="0" w:color="auto"/>
            <w:left w:val="none" w:sz="0" w:space="0" w:color="auto"/>
            <w:bottom w:val="none" w:sz="0" w:space="0" w:color="auto"/>
            <w:right w:val="none" w:sz="0" w:space="0" w:color="auto"/>
          </w:divBdr>
        </w:div>
        <w:div w:id="699551832">
          <w:marLeft w:val="480"/>
          <w:marRight w:val="0"/>
          <w:marTop w:val="0"/>
          <w:marBottom w:val="0"/>
          <w:divBdr>
            <w:top w:val="none" w:sz="0" w:space="0" w:color="auto"/>
            <w:left w:val="none" w:sz="0" w:space="0" w:color="auto"/>
            <w:bottom w:val="none" w:sz="0" w:space="0" w:color="auto"/>
            <w:right w:val="none" w:sz="0" w:space="0" w:color="auto"/>
          </w:divBdr>
        </w:div>
        <w:div w:id="359279768">
          <w:marLeft w:val="480"/>
          <w:marRight w:val="0"/>
          <w:marTop w:val="0"/>
          <w:marBottom w:val="0"/>
          <w:divBdr>
            <w:top w:val="none" w:sz="0" w:space="0" w:color="auto"/>
            <w:left w:val="none" w:sz="0" w:space="0" w:color="auto"/>
            <w:bottom w:val="none" w:sz="0" w:space="0" w:color="auto"/>
            <w:right w:val="none" w:sz="0" w:space="0" w:color="auto"/>
          </w:divBdr>
        </w:div>
        <w:div w:id="762530630">
          <w:marLeft w:val="480"/>
          <w:marRight w:val="0"/>
          <w:marTop w:val="0"/>
          <w:marBottom w:val="0"/>
          <w:divBdr>
            <w:top w:val="none" w:sz="0" w:space="0" w:color="auto"/>
            <w:left w:val="none" w:sz="0" w:space="0" w:color="auto"/>
            <w:bottom w:val="none" w:sz="0" w:space="0" w:color="auto"/>
            <w:right w:val="none" w:sz="0" w:space="0" w:color="auto"/>
          </w:divBdr>
        </w:div>
        <w:div w:id="790396420">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psl.noaa.gov/data/timeseries/month/" TargetMode="External"/><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cid:image001.png@01DB3A5A.65842BB0"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glossaryDocument" Target="glossary/document.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ttps://spccloud-my.sharepoint.com/personal/nickh_spc_int/Documents/climate_indicators/OFP-FEMA-ecosystem-indicators/2025_analyses/SC_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3F2CB0" w:rsidRDefault="004A6A37">
          <w:r w:rsidRPr="00AC019E">
            <w:rPr>
              <w:rStyle w:val="PlaceholderText"/>
            </w:rPr>
            <w:t>Click or tap here to enter text.</w:t>
          </w:r>
        </w:p>
      </w:docPartBody>
    </w:docPart>
    <w:docPart>
      <w:docPartPr>
        <w:name w:val="73F6E58252844E70953C3E67BABEB391"/>
        <w:category>
          <w:name w:val="General"/>
          <w:gallery w:val="placeholder"/>
        </w:category>
        <w:types>
          <w:type w:val="bbPlcHdr"/>
        </w:types>
        <w:behaviors>
          <w:behavior w:val="content"/>
        </w:behaviors>
        <w:guid w:val="{DBC67773-0FEC-43E3-9BF5-BAC44B802564}"/>
      </w:docPartPr>
      <w:docPartBody>
        <w:p w:rsidR="003F2CB0" w:rsidRDefault="004A6A37" w:rsidP="004A6A37">
          <w:pPr>
            <w:pStyle w:val="73F6E58252844E70953C3E67BABEB391"/>
          </w:pPr>
          <w:r w:rsidRPr="00AC019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05638B"/>
    <w:rsid w:val="00214AEB"/>
    <w:rsid w:val="002F3FBA"/>
    <w:rsid w:val="0038468B"/>
    <w:rsid w:val="003F2CB0"/>
    <w:rsid w:val="003F3866"/>
    <w:rsid w:val="00431E9E"/>
    <w:rsid w:val="004A6A37"/>
    <w:rsid w:val="00A53F1A"/>
    <w:rsid w:val="00AC4571"/>
    <w:rsid w:val="00D57875"/>
    <w:rsid w:val="00D709C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6A37"/>
    <w:rPr>
      <w:color w:val="666666"/>
    </w:rPr>
  </w:style>
  <w:style w:type="paragraph" w:customStyle="1" w:styleId="73F6E58252844E70953C3E67BABEB391">
    <w:name w:val="73F6E58252844E70953C3E67BABEB391"/>
    <w:rsid w:val="004A6A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6C61E7-97ED-4A89-9816-77278B0514CE}">
  <we:reference id="wa104382081" version="1.55.1.0" store="en-US" storeType="OMEX"/>
  <we:alternateReferences>
    <we:reference id="WA104382081" version="1.55.1.0" store="" storeType="OMEX"/>
  </we:alternateReferences>
  <we:properties>
    <we:property name="MENDELEY_CITATIONS" value="[{&quot;citationID&quot;:&quot;MENDELEY_CITATION_6e4d14ef-e61c-4e42-8cb0-61b27805e33a&quot;,&quot;properties&quot;:{&quot;noteIndex&quot;:0},&quot;isEdited&quot;:false,&quot;manualOverride&quot;:{&quot;isManuallyOverridden&quot;:false,&quot;citeprocText&quot;:&quot;(Anon, 2015; Smith et al., 2016)&quot;,&quot;manualOverrideText&quot;:&quot;&quot;},&quot;citationTag&quot;:&quot;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quot;,&quot;citationItems&quot;:[{&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citationID&quot;:&quot;MENDELEY_CITATION_e5ad4e48-6645-4cf3-834a-5a7da250565d&quot;,&quot;properties&quot;:{&quot;noteIndex&quot;:0},&quot;isEdited&quot;:false,&quot;manualOverride&quot;:{&quot;isManuallyOverridden&quot;:false,&quot;citeprocText&quot;:&quot;(Allain et al., 2021, 2020; Juan-Jordá et al., 2019; SPC, 2024, 2023, 2022)&quot;,&quot;manualOverrideText&quot;:&quot;&quot;},&quot;citationTag&quot;:&quot;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quot;,&quot;citationItems&quot;:[{&quot;id&quot;:&quot;47b94e8e-c221-33db-a23c-f1a9be86041e&quot;,&quot;itemData&quot;:{&quot;type&quot;:&quot;report&quot;,&quot;id&quot;:&quot;47b94e8e-c221-33db-a23c-f1a9be86041e&quot;,&quot;title&quot;:&quot;Selecting ecosystem indicators for fisheries targeting highly migratory species: An EU project to advance the operationalization of the EAFM in ICCAT and IOTC&quot;,&quot;author&quot;:[{&quot;family&quot;:&quot;Juan-Jordá&quot;,&quot;given&quot;:&quot;M&quot;,&quot;parse-names&quot;:false,&quot;dropping-particle&quot;:&quot;&quot;,&quot;non-dropping-particle&quot;:&quot;&quot;},{&quot;family&quot;:&quot;Murua&quot;,&quot;given&quot;:&quot;H&quot;,&quot;parse-names&quot;:false,&quot;dropping-particle&quot;:&quot;&quot;,&quot;non-dropping-particle&quot;:&quot;&quot;},{&quot;family&quot;:&quot;Apostolaki&quot;,&quot;given&quot;:&quot;P&quot;,&quot;parse-names&quot;:false,&quot;dropping-particle&quot;:&quot;&quot;,&quot;non-dropping-particle&quot;:&quot;&quot;},{&quot;family&quot;:&quot;Lynam&quot;,&quot;given&quot;:&quot;C&quot;,&quot;parse-names&quot;:false,&quot;dropping-particle&quot;:&quot;&quot;,&quot;non-dropping-particle&quot;:&quot;&quot;},{&quot;family&quot;:&quot;Rodriguez&quot;,&quot;given&quot;:&quot;A&quot;,&quot;parse-names&quot;:false,&quot;dropping-particle&quot;:&quot;&quot;,&quot;non-dropping-particle&quot;:&quot;&quot;},{&quot;family&quot;:&quot;Barrionuevo&quot;,&quot;given&quot;:&quot;J&quot;,&quot;parse-names&quot;:false,&quot;dropping-particle&quot;:&quot;&quot;,&quot;non-dropping-particle&quot;:&quot;&quot;},{&quot;family&quot;:&quot;Abascal&quot;,&quot;given&quot;:&quot;F&quot;,&quot;parse-names&quot;:false,&quot;dropping-particle&quot;:&quot;&quot;,&quot;non-dropping-particle&quot;:&quot;&quot;},{&quot;family&quot;:&quot;Coelho&quot;,&quot;given&quot;:&quot;R&quot;,&quot;parse-names&quot;:false,&quot;dropping-particle&quot;:&quot;&quot;,&quot;non-dropping-particle&quot;:&quot;&quot;},{&quot;family&quot;:&quot;Todorovic&quot;,&quot;given&quot;:&quot;S&quot;,&quot;parse-names&quot;:false,&quot;dropping-particle&quot;:&quot;&quot;,&quot;non-dropping-particle&quot;:&quot;&quot;},{&quot;family&quot;:&quot;Billet&quot;,&quot;given&quot;:&quot;N&quot;,&quot;parse-names&quot;:false,&quot;dropping-particle&quot;:&quot;&quot;,&quot;non-dropping-particle&quot;:&quot;&quot;},{&quot;family&quot;:&quot;Uyarra&quot;,&quot;given&quot;:&quot;M&quot;,&quot;parse-names&quot;:false,&quot;dropping-particle&quot;:&quot;&quot;,&quot;non-dropping-particle&quot;:&quot;&quot;},{&quot;family&quot;:&quot;Andonegi&quot;,&quot;given&quot;:&quot;E&quot;,&quot;parse-names&quot;:false,&quot;dropping-particle&quot;:&quot;&quot;,&quot;non-dropping-particle&quot;:&quot;&quot;},{&quot;family&quot;:&quot;Lopez&quot;,&quot;given&quot;:&quot;J&quot;,&quot;parse-names&quot;:false,&quot;dropping-particle&quot;:&quot;&quot;,&quot;non-dropping-particle&quot;:&quot;&quot;}],&quot;issued&quot;:{&quot;date-parts&quot;:[[2019]]},&quot;publisher-place&quot;:&quot;Pohnpei&quot;,&quot;container-title-short&quot;:&quot;&quot;},&quot;isTemporary&quot;:false},{&quot;id&quot;:&quot;8d4fa310-547a-3d6f-874b-4d0e3dd4eab2&quot;,&quot;itemData&quot;:{&quot;type&quot;:&quot;report&quot;,&quot;id&quot;:&quot;8d4fa310-547a-3d6f-874b-4d0e3dd4eab2&quot;,&quot;title&quot;:&quot;WCPO Ecosystem and Climate Indicators from 2000 to 2020&quot;,&quot;author&quot;:[{&quot;family&quot;:&quot;Allain&quot;,&quot;given&quot;:&quot;Valerie&quot;,&quot;parse-names&quot;:false,&quot;dropping-particle&quot;:&quot;&quot;,&quot;non-dropping-particle&quot;:&quot;&quot;},{&quot;family&quot;:&quot;Hare&quot;,&quot;given&quot;:&quot;Steven&quot;,&quot;parse-names&quot;:false,&quot;dropping-particle&quot;:&quot;&quot;,&quot;non-dropping-particle&quot;:&quot;&quot;},{&quot;family&quot;:&quot;Macdonald&quot;,&quot;given&quot;:&quot;Jed&quot;,&quot;parse-names&quot;:false,&quot;dropping-particle&quot;:&quot;&quot;,&quot;non-dropping-particle&quot;:&quot;&quot;},{&quot;family&quot;:&quot;Machful&quot;,&quot;given&quot;:&quot;Pauline&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Portal&quot;,&quot;given&quot;:&quot;Annie&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1]]},&quot;publisher-place&quot;:&quot;Online&quot;},&quot;isTemporary&quot;:false},{&quot;id&quot;:&quot;00e7fb07-e16e-3027-8ef7-52cdbf11a9b3&quot;,&quot;itemData&quot;:{&quot;type&quot;:&quot;report&quot;,&quot;id&quot;:&quot;00e7fb07-e16e-3027-8ef7-52cdbf11a9b3&quot;,&quot;title&quot;:&quot;Ecosystem and climate indicators for consideration within the WCPO&quot;,&quot;author&quot;:[{&quot;family&quot;:&quot;Allain&quot;,&quot;given&quot;:&quot;Valerie&quot;,&quot;parse-names&quot;:false,&quot;dropping-particle&quot;:&quot;&quot;,&quot;non-dropping-particle&quot;:&quot;&quot;},{&quot;family&quot;:&quot;Macdonald&quot;,&quot;given&quot;:&quot;Jed&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Vourey&quot;,&quot;given&quot;:&quot;Elodie&quot;,&quot;parse-names&quot;:false,&quot;dropping-particle&quot;:&quot;&quot;,&quot;non-dropping-particle&quot;:&quot;&quot;}],&quot;issued&quot;:{&quot;date-parts&quot;:[[2020]]},&quot;publisher-place&quot;:&quot;Online&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98f44239-42e0-36ce-87c7-9d1489cc460d&quot;,&quot;itemData&quot;:{&quot;type&quot;:&quot;report&quot;,&quot;id&quot;:&quot;98f44239-42e0-36ce-87c7-9d1489cc460d&quot;,&quot;title&quot;:&quot;Ecosystem and climate indicators&quot;,&quot;author&quot;:[{&quot;family&quot;:&quot;SPC&quot;,&quot;given&quot;:&quot;&quot;,&quot;parse-names&quot;:false,&quot;dropping-particle&quot;:&quot;&quot;,&quot;non-dropping-particle&quot;:&quot;&quot;}],&quot;issued&quot;:{&quot;date-parts&quot;:[[2024]]},&quot;publisher-place&quot;:&quot;Manila&quot;,&quot;abstract&quot;:&quot;Executive summary This Working Paper updates SC20 on progress regarding development of the candidate ecosystem and climate indicators for the Western and Central Pacific Ocean (WCPO). Significant progress has been made to improve the methods applied to remove biases in Earth System Models (ESM) that overly influence the projections of future climate state in the WCPO. The removal of these biases improves the robustness of these models for generating climate change indicators that are relevant for tuna fisheries management, in addition to providing more realistic environmental forcings for the next generation of climate change projections on tuna stocks. In addition, the bias corrected versions of ESM have been detrended for climate change trend facilitating the commencement of analyses that can attribute current impacts of greenhouse gas emissions. The terms of reference for a workshop to develop a specific set of criteria/process for selecting, testing and adopting candidate indicators is provided in the working paper.&quot;,&quot;container-title-short&quot;:&quot;&quot;},&quot;isTemporary&quot;:false}]},{&quot;citationID&quot;:&quot;MENDELEY_CITATION_cc70ff83-3205-484d-b3fd-afc8397fd53f&quot;,&quot;properties&quot;:{&quot;noteIndex&quot;:0},&quot;isEdited&quot;:false,&quot;manualOverride&quot;:{&quot;isManuallyOverridden&quot;:false,&quot;citeprocText&quot;:&quot;(Smith et al., 2016; SPC, 2022)&quot;,&quot;manualOverrideText&quot;:&quot;&quot;},&quot;citationTag&quot;:&quot;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quot;,&quot;citationItems&quot;:[{&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citationID&quot;:&quot;MENDELEY_CITATION_98ad55ea-5e56-4dc9-915e-27b174f96def&quot;,&quot;properties&quot;:{&quot;noteIndex&quot;:0},&quot;isEdited&quot;:false,&quot;manualOverride&quot;:{&quot;isManuallyOverridden&quot;:false,&quot;citeprocText&quot;:&quot;(Senina et al., 2008)&quot;,&quot;manualOverrideText&quot;:&quot;&quot;},&quot;citationTag&quot;:&quot;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ID&quot;:&quot;MENDELEY_CITATION_884d9f0a-bdb0-4ead-90ce-b52e3012fdb3&quot;,&quot;properties&quot;:{&quot;noteIndex&quot;:0},&quot;isEdited&quot;:false,&quot;manualOverride&quot;:{&quot;isManuallyOverridden&quot;:false,&quot;citeprocText&quot;:&quot;(Ashida, 2020; Fujioka et al., 2024)&quot;,&quot;manualOverrideText&quot;:&quot;&quot;},&quot;citationTag&quot;:&quot;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ID&quot;:&quot;MENDELEY_CITATION_6eea8779-4582-4974-8417-02a0a49eb9e1&quot;,&quot;properties&quot;:{&quot;noteIndex&quot;:0},&quot;isEdited&quot;:false,&quot;manualOverride&quot;:{&quot;isManuallyOverridden&quot;:false,&quot;citeprocText&quot;:&quot;(Bell et al., 2021; Lehodey et al., 2013)&quot;,&quot;manualOverrideText&quot;:&quot;&quot;},&quot;citationTag&quot;:&quot;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ID&quot;:&quot;MENDELEY_CITATION_8bcf0569-89c2-46f3-928c-46e7b3c1d658&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46e9e508-31cc-456f-95ff-635e8392b522&quot;,&quot;properties&quot;:{&quot;noteIndex&quot;:0},&quot;isEdited&quot;:false,&quot;manualOverride&quot;:{&quot;isManuallyOverridden&quot;:false,&quot;citeprocText&quot;:&quot;(Farley et al., 2017)&quot;,&quot;manualOverrideText&quot;:&quot;&quot;},&quot;citationTag&quot;:&quot;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J9LCJpc1RlbXBvcmFyeSI6ZmFsc2V9XX0=&quot;,&quot;citationItems&quot;:[{&quot;id&quot;:&quot;5f790360-7463-3f7f-b59f-335c07486d13&quot;,&quot;itemData&quot;:{&quot;type&quot;:&quot;report&quot;,&quot;id&quot;:&quot;5f790360-7463-3f7f-b59f-335c07486d13&quot;,&quot;title&quot;:&quot;Project 35: Age, growth and maturity of bigeye tuna in the western and central Pacific Ocean&quot;,&quot;author&quot;:[{&quot;family&quot;:&quot;Farley&quot;,&quot;given&quot;:&quot;Jessica&quot;,&quot;parse-names&quot;:false,&quot;dropping-particle&quot;:&quot;&quot;,&quot;non-dropping-particle&quot;:&quot;&quot;},{&quot;family&quot;:&quot;Eveson&quot;,&quot;given&quot;:&quot;Paige&quot;,&quot;parse-names&quot;:false,&quot;dropping-particle&quot;:&quot;&quot;,&quot;non-dropping-particle&quot;:&quot;&quot;},{&quot;family&quot;:&quot;Krusic-Golub&quot;,&quot;given&quot;:&quot;Kyne&quot;,&quot;parse-names&quot;:false,&quot;dropping-particle&quot;:&quot;&quot;,&quot;non-dropping-particle&quot;:&quot;&quot;},{&quot;family&quot;:&quot;Sanchez&quot;,&quot;given&quot;:&quot;Caroline&quot;,&quot;parse-names&quot;:false,&quot;dropping-particle&quot;:&quot;&quot;,&quot;non-dropping-particle&quot;:&quot;&quot;},{&quot;family&quot;:&quot;Roupsard&quot;,&quot;given&quot;:&quot;Francois&quot;,&quot;parse-names&quot;:false,&quot;dropping-particle&quot;:&quot;&quot;,&quot;non-dropping-particle&quot;:&quot;&quot;},{&quot;family&quot;:&quot;Mckechnie&quot;,&quot;given&quot;:&quot;Sam&quot;,&quot;parse-names&quot;:false,&quot;dropping-particle&quot;:&quot;&quot;,&quot;non-dropping-particle&quot;:&quot;&quot;},{&quot;family&quot;:&quot;Nicol&quot;,&quot;given&quot;:&quot;Simon&quot;,&quot;parse-names&quot;:false,&quot;dropping-particle&quot;:&quot;&quot;,&quot;non-dropping-particle&quot;:&quot;&quot;},{&quot;family&quot;:&quot;Leroy&quot;,&quot;given&quot;:&quot;Bruno&quot;,&quot;parse-names&quot;:false,&quot;dropping-particle&quot;:&quot;&quot;,&quot;non-dropping-particle&quot;:&quot;&quot;},{&quot;family&quot;:&quot;Smith&quot;,&quot;given&quot;:&quot;Neville&quot;,&quot;parse-names&quot;:false,&quot;dropping-particle&quot;:&quot;&quot;,&quot;non-dropping-particle&quot;:&quot;&quot;},{&quot;family&quot;:&quot;Chang&quot;,&quot;given&quot;:&quot;Shui-Kai&quot;,&quot;parse-names&quot;:false,&quot;dropping-particle&quot;:&quot;&quot;,&quot;non-dropping-particle&quot;:&quot;&quot;}],&quot;issued&quot;:{&quot;date-parts&quot;:[[2017]]},&quot;publisher-place&quot;:&quot;Rarotonga&quot;},&quot;isTemporary&quot;:false}]},{&quot;citationID&quot;:&quot;MENDELEY_CITATION_a4f0d548-519d-465a-aa79-cf44ce371177&quot;,&quot;properties&quot;:{&quot;noteIndex&quot;:0},&quot;isEdited&quot;:false,&quot;manualOverride&quot;:{&quot;isManuallyOverridden&quot;:false,&quot;citeprocText&quot;:&quot;(Ohashi et al., 2019)&quot;,&quot;manualOverrideText&quot;:&quot;&quot;},&quot;citationTag&quot;:&quot;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quot;,&quot;citationItems&quot;:[{&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dce66c10-ae46-4169-8134-862ac56357bb&quot;,&quot;properties&quot;:{&quot;noteIndex&quot;:0},&quot;isEdited&quot;:false,&quot;manualOverride&quot;:{&quot;isManuallyOverridden&quot;:false,&quot;citeprocText&quot;:&quot;(Magnusson et al., 2023)&quot;,&quot;manualOverrideText&quot;:&quot;&quot;},&quot;citationTag&quot;:&quot;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quot;,&quot;citationItems&quot;:[{&quot;id&quot;:&quot;5d094ab2-ed9e-3fdf-9a79-3402561ed0fc&quot;,&quot;itemData&quot;:{&quot;type&quot;:&quot;report&quot;,&quot;id&quot;:&quot;5d094ab2-ed9e-3fdf-9a79-3402561ed0fc&quot;,&quot;title&quot;:&quot;Stock assessment of yellowfin tuna in the western and central Pacific Ocean: 2023&quot;,&quot;author&quot;:[{&quot;family&quot;:&quot;Magnusson&quot;,&quot;given&quot;:&quot;A&quot;,&quot;parse-names&quot;:false,&quot;dropping-particle&quot;:&quot;&quot;,&quot;non-dropping-particle&quot;:&quot;&quot;},{&quot;family&quot;:&quot;Day&quot;,&quot;given&quot;:&quot;J&quot;,&quot;parse-names&quot;:false,&quot;dropping-particle&quot;:&quot;&quot;,&quot;non-dropping-particle&quot;:&quot;&quot;},{&quot;family&quot;:&quot;Teears&quot;,&quot;given&quot;:&quot;T&quot;,&quot;parse-names&quot;:false,&quot;dropping-particle&quot;:&quot;&quot;,&quot;non-dropping-particle&quot;:&quot;&quot;},{&quot;family&quot;:&quot;Hampton&quot;,&quot;given&quot;:&quot;J&quot;,&quot;parse-names&quot;:false,&quot;dropping-particle&quot;:&quot;&quot;,&quot;non-dropping-particle&quot;:&quot;&quot;},{&quot;family&quot;:&quot;Davies&quot;,&quot;given&quot;:&quot;N&quot;,&quot;parse-names&quot;:false,&quot;dropping-particle&quot;:&quot;&quot;,&quot;non-dropping-particle&quot;:&quot;&quot;},{&quot;family&quot;:&quot;Castillo Jordán&quot;,&quot;given&quot;:&quot;C&quot;,&quot;parse-names&quot;:false,&quot;dropping-particle&quot;:&quot;&quot;,&quot;non-dropping-particle&quot;:&quot;&quot;},{&quot;family&quot;:&quot;Peatman&quot;,&quot;given&quot;:&quot;T&quot;,&quot;parse-names&quot;:false,&quot;dropping-particle&quot;:&quot;&quot;,&quot;non-dropping-particle&quot;:&quot;&quot;},{&quot;family&quot;:&quot;Scott&quot;,&quot;given&quot;:&quot;R&quot;,&quot;parse-names&quot;:false,&quot;dropping-particle&quot;:&quot;&quot;,&quot;non-dropping-particle&quot;:&quot;&quot;},{&quot;family&quot;:&quot;Scutt Phillips&quot;,&quot;given&quot;:&quot;J&quot;,&quot;parse-names&quot;:false,&quot;dropping-particle&quot;:&quot;&quot;,&quot;non-dropping-particle&quot;:&quot;&quot;},{&quot;family&quot;:&quot;Mckechnie&quot;,&quot;given&quot;:&quot;S&quot;,&quot;parse-names&quot;:false,&quot;dropping-particle&quot;:&quot;&quot;,&quot;non-dropping-particle&quot;:&quot;&quot;},{&quot;family&quot;:&quot;Scott&quot;,&quot;given&quot;:&quot;F&quot;,&quot;parse-names&quot;:false,&quot;dropping-particle&quot;:&quot;&quot;,&quot;non-dropping-particle&quot;:&quot;&quot;},{&quot;family&quot;:&quot;Yao&quot;,&quot;given&quot;:&quot;N&quot;,&quot;parse-names&quot;:false,&quot;dropping-particle&quot;:&quot;&quot;,&quot;non-dropping-particle&quot;:&quot;&quot;},{&quot;family&quot;:&quot;Natadra&quot;,&quot;given&quot;:&quot;R&quot;,&quot;parse-names&quot;:false,&quot;dropping-particle&quot;:&quot;&quot;,&quot;non-dropping-particle&quot;:&quot;&quot;},{&quot;family&quot;:&quot;Pilling&quot;,&quot;given&quot;:&quot;G&quot;,&quot;parse-names&quot;:false,&quot;dropping-particle&quot;:&quot;&quot;,&quot;non-dropping-particle&quot;:&quot;&quot;},{&quot;family&quot;:&quot;Williams&quot;,&quot;given&quot;:&quot;P&quot;,&quot;parse-names&quot;:false,&quot;dropping-particle&quot;:&quot;&quot;,&quot;non-dropping-particle&quot;:&quot;&quot;},{&quot;family&quot;:&quot;Hamer&quot;,&quot;given&quot;:&quot;P&quot;,&quot;parse-names&quot;:false,&quot;dropping-particle&quot;:&quot;&quot;,&quot;non-dropping-particle&quot;:&quot;&quot;}],&quot;issued&quot;:{&quot;date-parts&quot;:[[2023]]},&quot;publisher-place&quot;:&quot;Koror&quot;,&quot;abstract&quot;:&quot;Revision 2 This revision of the report adds: • Corrected y-axis numbers on annual recruitment plots, calculated as the sum rather than the average across seasons, effectively multiplying by four (Figures 41, 42, 45). • Corrected y-axis labels on Majuro and Kobe plots, adding the subscript 'recent' (Figure 64). Revision 1 This is a revision of the first complete version which was labelled 1.03. This revision of the report adds: • Corrected proportion-by-source-region plot (Figure 44). • Corrected Majuro and Kobe plots (Figure 64). • New dynamic MSY plot (Figure 68). 2&quot;,&quot;container-title-short&quot;:&quot;&quot;},&quot;isTemporary&quot;:false}]},{&quot;citationID&quot;:&quot;MENDELEY_CITATION_3f8334ba-e53c-4f6a-9da6-1bf1d14a0f6e&quot;,&quot;properties&quot;:{&quot;noteIndex&quot;:0},&quot;isEdited&quot;:false,&quot;manualOverride&quot;:{&quot;isManuallyOverridden&quot;:false,&quot;citeprocText&quot;:&quot;(Macdonald et al., 2023, 2022)&quot;,&quot;manualOverrideText&quot;:&quot;&quot;},&quot;citationTag&quot;:&quot;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quot;,&quot;citationItems&quot;:[{&quot;id&quot;:&quot;8807528f-5e4b-3ae6-becf-fb0de086773a&quot;,&quot;itemData&quot;:{&quot;type&quot;:&quot;report&quot;,&quot;id&quot;:&quot;8807528f-5e4b-3ae6-becf-fb0de086773a&quot;,&quot;title&quot;:&quot;Project 90 update: Better data on fish weights and lengths for scientific analyses&quot;,&quot;author&quot;:[{&quot;family&quot;:&quot;Macdonald&quot;,&quot;given&quot;:&quot;J&quot;,&quot;parse-names&quot;:false,&quot;dropping-particle&quot;:&quot;&quot;,&quot;non-dropping-particle&quot;:&quot;&quot;},{&quot;family&quot;:&quot;Williams&quot;,&quot;given&quot;:&quot;P&quot;,&quot;parse-names&quot;:false,&quot;dropping-particle&quot;:&quot;&quot;,&quot;non-dropping-particle&quot;:&quot;&quot;},{&quot;family&quot;:&quot;Sanchez&quot;,&quot;given&quot;:&quot;C&quot;,&quot;parse-names&quot;:false,&quot;dropping-particle&quot;:&quot;&quot;,&quot;non-dropping-particle&quot;:&quot;&quot;},{&quot;family&quot;:&quot;Schneiter&quot;,&quot;given&quot;:&quot;E&quot;,&quot;parse-names&quot;:false,&quot;dropping-particle&quot;:&quot;&quot;,&quot;non-dropping-particle&quot;:&quot;&quot;},{&quot;family&quot;:&quot;Prasad&quot;,&quot;given&quot;:&quot;S&quot;,&quot;parse-names&quot;:false,&quot;dropping-particle&quot;:&quot;&quot;,&quot;non-dropping-particle&quot;:&quot;&quot;},{&quot;family&quot;:&quot;Ghergariu&quot;,&quot;given&quot;:&quot;M&quot;,&quot;parse-names&quot;:false,&quot;dropping-particle&quot;:&quot;&quot;,&quot;non-dropping-particle&quot;:&quot;&quot;},{&quot;family&quot;:&quot;Hosken&quot;,&quot;given&quot;:&quot;M&quot;,&quot;parse-names&quot;:false,&quot;dropping-particle&quot;:&quot;&quot;,&quot;non-dropping-particle&quot;:&quot;&quot;},{&quot;family&quot;:&quot;Panizza&quot;,&quot;given&quot;:&quot;A&quot;,&quot;parse-names&quot;:false,&quot;dropping-particle&quot;:&quot;&quot;,&quot;non-dropping-particle&quot;:&quot;&quot;},{&quot;family&quot;:&quot;Park&quot;,&quot;given&quot;:&quot;T&quot;,&quot;parse-names&quot;:false,&quot;dropping-particle&quot;:&quot;&quot;,&quot;non-dropping-particle&quot;:&quot;&quot;},{&quot;family&quot;:&quot;Guillou&quot;,&quot;given&quot;:&quot;A&quot;,&quot;parse-names&quot;:false,&quot;dropping-particle&quot;:&quot;&quot;,&quot;non-dropping-particle&quot;:&quot;&quot;},{&quot;family&quot;:&quot;Nicol&quot;,&quot;given&quot;:&quot;S&quot;,&quot;parse-names&quot;:false,&quot;dropping-particle&quot;:&quot;&quot;,&quot;non-dropping-particle&quot;:&quot;&quot;}],&quot;URL&quot;:&quot;www.spc.int/ofp/preview/login.php?redirect=species_conv_factor.php.&quot;,&quot;issued&quot;:{&quot;date-parts&quot;:[[2022]]},&quot;publisher-place&quot;:&quot;Online&quot;,&quot;container-title-short&quot;:&quot;&quot;},&quot;isTemporary&quot;:false},{&quot;id&quot;:&quot;800253dd-ac29-3297-b349-5924549aab1f&quot;,&quot;itemData&quot;:{&quot;type&quot;:&quot;report&quot;,&quot;id&quot;:&quot;800253dd-ac29-3297-b349-5924549aab1f&quot;,&quot;title&quot;:&quot;Project 90 update: Better data on fish weights and lengths for scientific analyses&quot;,&quot;author&quot;:[{&quot;family&quot;:&quot;Macdonald&quot;,&quot;given&quot;:&quot;Jed&quot;,&quot;parse-names&quot;:false,&quot;dropping-particle&quot;:&quot;&quot;,&quot;non-dropping-particle&quot;:&quot;&quot;},{&quot;family&quot;:&quot;Williams&quot;,&quot;given&quot;:&quot;Peter&quot;,&quot;parse-names&quot;:false,&quot;dropping-particle&quot;:&quot;&quot;,&quot;non-dropping-particle&quot;:&quot;&quot;},{&quot;family&quot;:&quot;Roupsard&quot;,&quot;given&quot;:&quot;Francois&quot;,&quot;parse-names&quot;:false,&quot;dropping-particle&quot;:&quot;&quot;,&quot;non-dropping-particle&quot;:&quot;&quot;},{&quot;family&quot;:&quot;Sanchez&quot;,&quot;given&quot;:&quot;Caroline&quot;,&quot;parse-names&quot;:false,&quot;dropping-particle&quot;:&quot;&quot;,&quot;non-dropping-particle&quot;:&quot;&quot;},{&quot;family&quot;:&quot;Bell&quot;,&quot;given&quot;:&quot;Lui&quot;,&quot;parse-names&quot;:false,&quot;dropping-particle&quot;:&quot;&quot;,&quot;non-dropping-particle&quot;:&quot;&quot;},{&quot;family&quot;:&quot;Chang&quot;,&quot;given&quot;:&quot;Shui-Kai&quot;,&quot;parse-names&quot;:false,&quot;dropping-particle&quot;:&quot;&quot;,&quot;non-dropping-particle&quot;:&quot;&quot;},{&quot;family&quot;:&quot;Contreras&quot;,&quot;given&quot;:&quot;RBB&quot;,&quot;parse-names&quot;:false,&quot;dropping-particle&quot;:&quot;&quot;,&quot;non-dropping-particle&quot;:&quot;&quot;},{&quot;family&quot;:&quot;Ghergariu&quot;,&quot;given&quot;:&quot;Marc&quot;,&quot;parse-names&quot;:false,&quot;dropping-particle&quot;:&quot;&quot;,&quot;non-dropping-particle&quot;:&quot;&quot;},{&quot;family&quot;:&quot;Hosken&quot;,&quot;given&quot;:&quot;Malo&quot;,&quot;parse-names&quot;:false,&quot;dropping-particle&quot;:&quot;&quot;,&quot;non-dropping-particle&quot;:&quot;&quot;},{&quot;family&quot;:&quot;Hoyle&quot;,&quot;given&quot;:&quot;Simon&quot;,&quot;parse-names&quot;:false,&quot;dropping-particle&quot;:&quot;&quot;,&quot;non-dropping-particle&quot;:&quot;&quot;},{&quot;family&quot;:&quot;Cuu&quot;,&quot;given&quot;:&quot;Stephanie Nguyen&quot;,&quot;parse-names&quot;:false,&quot;dropping-particle&quot;:&quot;&quot;,&quot;non-dropping-particle&quot;:&quot;&quot;},{&quot;family&quot;:&quot;Park&quot;,&quot;given&quot;:&quot;Tim&quot;,&quot;parse-names&quot;:false,&quot;dropping-particle&quot;:&quot;&quot;,&quot;non-dropping-particle&quot;:&quot;&quot;},{&quot;family&quot;:&quot;Potts&quot;,&quot;given&quot;:&quot;Joanne&quot;,&quot;parse-names&quot;:false,&quot;dropping-particle&quot;:&quot;&quot;,&quot;non-dropping-particle&quot;:&quot;&quot;},{&quot;family&quot;:&quot;Schneiter&quot;,&quot;given&quot;:&quot;Emmanuel&quot;,&quot;parse-names&quot;:false,&quot;dropping-particle&quot;:&quot;&quot;,&quot;non-dropping-particle&quot;:&quot;&quot;},{&quot;family&quot;:&quot;Nicol&quot;,&quot;given&quot;:&quot;Simon&quot;,&quot;parse-names&quot;:false,&quot;dropping-particle&quot;:&quot;&quot;,&quot;non-dropping-particle&quot;:&quot;&quot;}],&quot;issued&quot;:{&quot;date-parts&quot;:[[2023]]},&quot;publisher-place&quot;:&quot;Koror&quot;,&quot;container-title-short&quot;:&quot;&quot;},&quot;isTemporary&quot;:false}]},{&quot;citationID&quot;:&quot;MENDELEY_CITATION_1be39099-2142-461a-90d9-669904522b65&quot;,&quot;properties&quot;:{&quot;noteIndex&quot;:0},&quot;isEdited&quot;:false,&quot;manualOverride&quot;:{&quot;isManuallyOverridden&quot;:false,&quot;citeprocText&quot;:&quot;(Antão et al., 2020; Hoegh-Guldberg and Bruno, 2010; Pecl et al., 2017; Poloczanska et al., 2013)&quot;,&quot;manualOverrideText&quot;:&quot;&quot;},&quot;citationTag&quot;:&quot;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694cfdaf-be7e-3e51-be13-60ee8a66e6d1&quot;,&quot;itemData&quot;:{&quot;type&quot;:&quot;article&quot;,&quot;id&quot;:&quot;694cfdaf-be7e-3e51-be13-60ee8a66e6d1&quot;,&quot;title&quot;:&quot;Temperature-related biodiversity change across temperate marine and terrestrial systems&quot;,&quot;author&quot;:[{&quot;family&quot;:&quot;Antão&quot;,&quot;given&quot;:&quot;Laura H.&quot;,&quot;parse-names&quot;:false,&quot;dropping-particle&quot;:&quot;&quot;,&quot;non-dropping-particle&quot;:&quot;&quot;},{&quot;family&quot;:&quot;Bates&quot;,&quot;given&quot;:&quot;Amanda E.&quot;,&quot;parse-names&quot;:false,&quot;dropping-particle&quot;:&quot;&quot;,&quot;non-dropping-particle&quot;:&quot;&quot;},{&quot;family&quot;:&quot;Blowes&quot;,&quot;given&quot;:&quot;Shane A.&quot;,&quot;parse-names&quot;:false,&quot;dropping-particle&quot;:&quot;&quot;,&quot;non-dropping-particle&quot;:&quot;&quot;},{&quot;family&quot;:&quot;Waldock&quot;,&quot;given&quot;:&quot;Conor&quot;,&quot;parse-names&quot;:false,&quot;dropping-particle&quot;:&quot;&quot;,&quot;non-dropping-particle&quot;:&quot;&quot;},{&quot;family&quot;:&quot;Supp&quot;,&quot;given&quot;:&quot;Sarah R.&quot;,&quot;parse-names&quot;:false,&quot;dropping-particle&quot;:&quot;&quot;,&quot;non-dropping-particle&quot;:&quot;&quot;},{&quot;family&quot;:&quot;Magurran&quot;,&quot;given&quot;:&quot;Anne E.&quot;,&quot;parse-names&quot;:false,&quot;dropping-particle&quot;:&quot;&quot;,&quot;non-dropping-particle&quot;:&quot;&quot;},{&quot;family&quot;:&quot;Dornelas&quot;,&quot;given&quot;:&quot;Maria&quot;,&quot;parse-names&quot;:false,&quot;dropping-particle&quot;:&quot;&quot;,&quot;non-dropping-particle&quot;:&quot;&quot;},{&quot;family&quot;:&quot;Schipper&quot;,&quot;given&quot;:&quot;Aafke M.&quot;,&quot;parse-names&quot;:false,&quot;dropping-particle&quot;:&quot;&quot;,&quot;non-dropping-particle&quot;:&quot;&quot;}],&quot;container-title&quot;:&quot;Nature Ecology and Evolution&quot;,&quot;container-title-short&quot;:&quot;Nat Ecol Evol&quot;,&quot;DOI&quot;:&quot;10.1101/841833&quot;,&quot;URL&quot;:&quot;http://biorxiv.org/lookup/doi/10.1101/841833&quot;,&quot;issued&quot;:{&quot;date-parts&quot;:[[2020]]},&quot;page&quot;:&quot;927-933&quot;,&quot;abstract&quot;:&quot;&lt;p&gt;Climate change is reshaping global biodiversity as species respond to changing temperatures. However, the net effects of climate-driven species redistribution on local assemblage diversity remain unknown. Here, we relate trends in species richness and abundance from 21,500 terrestrial and marine assemblage time series across temperate regions (23.5-60.0°) to changes in air or sea surface temperature. We find a strong coupling between biodiversity and temperature changes in the marine realm, which is conditional on the baseline climate. We detect increases in species richness with increasing temperature that is twice as pronounced in warmer locations, while abundance declines with warming in the warmest marine locations. In contrast, we did not detect systematic temperature-related richness or abundance trends on land, despite a greater magnitude of warming. We also found no evidence for an interaction between biodiversity change and latitude, further emphasizing the importance of baseline climate in structuring assemblages. As the world is committed to further warming, significant challenges remain in maintaining local biodiversity amongst the non-uniform inflow and outflow of “climate migrants” across distinct regions, especially in the ocean.&lt;/p&gt;&quot;,&quot;volume&quot;:&quot;4&quot;},&quot;isTemporary&quot;:false},{&quot;id&quot;:&quot;6c878338-4933-3605-a898-c82edfa96f9b&quot;,&quot;itemData&quot;:{&quot;type&quot;:&quot;article&quot;,&quot;id&quot;:&quot;6c878338-4933-3605-a898-c82edfa96f9b&quot;,&quot;title&quot;:&quot;The impact of climate change on the world's marine ecosystems&quot;,&quot;author&quot;:[{&quot;family&quot;:&quot;Hoegh-Guldberg&quot;,&quot;given&quot;:&quot;Ove&quot;,&quot;parse-names&quot;:false,&quot;dropping-particle&quot;:&quot;&quot;,&quot;non-dropping-particle&quot;:&quot;&quot;},{&quot;family&quot;:&quot;Bruno&quot;,&quot;given&quot;:&quot;John F.&quot;,&quot;parse-names&quot;:false,&quot;dropping-particle&quot;:&quot;&quot;,&quot;non-dropping-particle&quot;:&quot;&quot;}],&quot;container-title&quot;:&quot;Science&quot;,&quot;container-title-short&quot;:&quot;Science (1979)&quot;,&quot;DOI&quot;:&quot;10.1126/science.1189930&quot;,&quot;ISSN&quot;:&quot;00368075&quot;,&quot;PMID&quot;:&quot;20558709&quot;,&quot;issued&quot;:{&quot;date-parts&quot;:[[2010,6,18]]},&quot;page&quot;:&quot;1523-1528&quot;,&quot;abstract&quot;:&quot;Marine ecosystems are centrally important to the biology of the planet, yet a comprehensive understanding of how anthropogenic climate change is affecting them has been poorly developed. Recent studies indicate that rapidly rising greenhouse gas concentrations are driving ocean systems toward conditions not seen for millions of years, with an associated risk of fundamental and irreversible ecological transformation. The impacts of anthropogenic climate change so far include decreased ocean productivity, altered food web dynamics, reduced abundance of habitat-forming species, shifting species distributions, and a greater incidence of disease. Although there is considerable uncertainty about the spatial and temporal details, climate change is clearly and fundamentally altering ocean ecosystems. Further change will continue to create enormous challenges and costs for societies worldwide, particularly those in developing countries. Copyright Science 2010 by the American Association for the Advancement of Science; all rights reserved.&quot;,&quot;issue&quot;:&quot;5985&quot;,&quot;volume&quot;:&quot;328&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27c37cae-4681-4d7a-b3fd-cdeea1097743&quot;,&quot;properties&quot;:{&quot;noteIndex&quot;:0},&quot;isEdited&quot;:false,&quot;manualOverride&quot;:{&quot;isManuallyOverridden&quot;:false,&quot;citeprocText&quot;:&quot;(Pecl et al., 2017; Pinsky et al., 2020)&quot;,&quot;manualOverrideText&quot;:&quot;&quot;},&quot;citationTag&quot;:&quot;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quot;,&quot;citationItems&quot;:[{&quot;id&quot;:&quot;db830101-c525-3be5-8d11-022547c6e882&quot;,&quot;itemData&quot;:{&quot;type&quot;:&quot;article-journal&quot;,&quot;id&quot;:&quot;db830101-c525-3be5-8d11-022547c6e882&quot;,&quot;title&quot;:&quot;Climate-Driven Shifts in Marine Species Ranges: Scaling from Organisms to Communities&quot;,&quot;author&quot;:[{&quot;family&quot;:&quot;Pinsky&quot;,&quot;given&quot;:&quot;Malin L&quot;,&quot;parse-names&quot;:false,&quot;dropping-particle&quot;:&quot;&quot;,&quot;non-dropping-particle&quot;:&quot;&quot;},{&quot;family&quot;:&quot;Selden&quot;,&quot;given&quot;:&quot;Rebecca L&quot;,&quot;parse-names&quot;:false,&quot;dropping-particle&quot;:&quot;&quot;,&quot;non-dropping-particle&quot;:&quot;&quot;},{&quot;family&quot;:&quot;Kitchel&quot;,&quot;given&quot;:&quot;Zoë J&quot;,&quot;parse-names&quot;:false,&quot;dropping-particle&quot;:&quot;&quot;,&quot;non-dropping-particle&quot;:&quot;&quot;}],&quot;container-title&quot;:&quot;Annual Review of Marine Science&quot;,&quot;container-title-short&quot;:&quot;Ann Rev Mar Sci&quot;,&quot;DOI&quot;:&quot;10.1146/annurev-marine-010419&quot;,&quot;URL&quot;:&quot;https://doi.org/10.1146/annurev-marine-010419-&quot;,&quot;issued&quot;:{&quot;date-parts&quot;:[[2020]]},&quot;page&quot;:&quot;153-179&quot;,&quot;abstract&quot;:&quo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quot;,&quot;volume&quot;:&quot;12&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citationID&quot;:&quot;MENDELEY_CITATION_74f03806-ff16-4047-9535-3e9bef22764e&quot;,&quot;properties&quot;:{&quot;noteIndex&quot;:0},&quot;isEdited&quot;:false,&quot;manualOverride&quot;:{&quot;isManuallyOverridden&quot;:false,&quot;citeprocText&quot;:&quot;(Johnson et al., 2011; Poloczanska et al., 2016, 2013)&quot;,&quot;manualOverrideText&quot;:&quot;&quot;},&quot;citationTag&quot;:&quot;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9a03477e-fc48-3e46-954e-2d3e189df6de&quot;,&quot;itemData&quot;:{&quot;type&quot;:&quot;article&quot;,&quot;id&quot;:&quot;9a03477e-fc48-3e46-954e-2d3e189df6de&quot;,&quot;title&quot;:&quot;Climate change cascades: Shifts in oceanography, species' ranges and subtidal marine community dynamics in eastern Tasmania&quot;,&quot;author&quot;:[{&quot;family&quot;:&quot;Johnson&quot;,&quot;given&quot;:&quot;Craig R.&quot;,&quot;parse-names&quot;:false,&quot;dropping-particle&quot;:&quot;&quot;,&quot;non-dropping-particle&quot;:&quot;&quot;},{&quot;family&quot;:&quot;Banks&quot;,&quot;given&quot;:&quot;Sam C.&quot;,&quot;parse-names&quot;:false,&quot;dropping-particle&quot;:&quot;&quot;,&quot;non-dropping-particle&quot;:&quot;&quot;},{&quot;family&quot;:&quot;Barrett&quot;,&quot;given&quot;:&quot;Neville S.&quot;,&quot;parse-names&quot;:false,&quot;dropping-particle&quot;:&quot;&quot;,&quot;non-dropping-particle&quot;:&quot;&quot;},{&quot;family&quot;:&quot;Cazassus&quot;,&quot;given&quot;:&quot;Fabienne&quot;,&quot;parse-names&quot;:false,&quot;dropping-particle&quot;:&quot;&quot;,&quot;non-dropping-particle&quot;:&quot;&quot;},{&quot;family&quot;:&quot;Dunstan&quot;,&quot;given&quot;:&quot;Piers K.&quot;,&quot;parse-names&quot;:false,&quot;dropping-particle&quot;:&quot;&quot;,&quot;non-dropping-particle&quot;:&quot;&quot;},{&quot;family&quot;:&quot;Edgar&quot;,&quot;given&quot;:&quot;Graham J.&quot;,&quot;parse-names&quot;:false,&quot;dropping-particle&quot;:&quot;&quot;,&quot;non-dropping-particle&quot;:&quot;&quot;},{&quot;family&quot;:&quot;Frusher&quot;,&quot;given&quot;:&quot;Stewart D.&quot;,&quot;parse-names&quot;:false,&quot;dropping-particle&quot;:&quot;&quot;,&quot;non-dropping-particle&quot;:&quot;&quot;},{&quot;family&quot;:&quot;Gardner&quot;,&quot;given&quot;:&quot;Caleb&quot;,&quot;parse-names&quot;:false,&quot;dropping-particle&quot;:&quot;&quot;,&quot;non-dropping-particle&quot;:&quot;&quot;},{&quot;family&quot;:&quot;Haddon&quot;,&quot;given&quot;:&quot;Malcolm&quot;,&quot;parse-names&quot;:false,&quot;dropping-particle&quot;:&quot;&quot;,&quot;non-dropping-particle&quot;:&quot;&quot;},{&quot;family&quot;:&quot;Helidoniotis&quot;,&quot;given&quot;:&quot;Fay&quot;,&quot;parse-names&quot;:false,&quot;dropping-particle&quot;:&quot;&quot;,&quot;non-dropping-particle&quot;:&quot;&quot;},{&quot;family&quot;:&quot;Hill&quot;,&quot;given&quot;:&quot;Katy L.&quot;,&quot;parse-names&quot;:false,&quot;dropping-particle&quot;:&quot;&quot;,&quot;non-dropping-particle&quot;:&quot;&quot;},{&quot;family&quot;:&quot;Holbrook&quot;,&quot;given&quot;:&quot;Neil J.&quot;,&quot;parse-names&quot;:false,&quot;dropping-particle&quot;:&quot;&quot;,&quot;non-dropping-particle&quot;:&quot;&quot;},{&quot;family&quot;:&quot;Hosie&quot;,&quot;given&quot;:&quot;Graham W.&quot;,&quot;parse-names&quot;:false,&quot;dropping-particle&quot;:&quot;&quot;,&quot;non-dropping-particle&quot;:&quot;&quot;},{&quot;family&quot;:&quot;Last&quot;,&quot;given&quot;:&quot;Peter R.&quot;,&quot;parse-names&quot;:false,&quot;dropping-particle&quot;:&quot;&quot;,&quot;non-dropping-particle&quot;:&quot;&quot;},{&quot;family&quot;:&quot;Ling&quot;,&quot;given&quot;:&quot;Scott D.&quot;,&quot;parse-names&quot;:false,&quot;dropping-particle&quot;:&quot;&quot;,&quot;non-dropping-particle&quot;:&quot;&quot;},{&quot;family&quot;:&quot;Melbourne-Thomas&quot;,&quot;given&quot;:&quot;Jessica&quot;,&quot;parse-names&quot;:false,&quot;dropping-particle&quot;:&quot;&quot;,&quot;non-dropping-particle&quot;:&quot;&quot;},{&quot;family&quot;:&quot;Miller&quot;,&quot;given&quot;:&quot;Karen&quot;,&quot;parse-names&quot;:false,&quot;dropping-particle&quot;:&quot;&quot;,&quot;non-dropping-particle&quot;:&quot;&quot;},{&quot;family&quot;:&quot;Pecl&quot;,&quot;given&quot;:&quot;Gretta T.&quot;,&quot;parse-names&quot;:false,&quot;dropping-particle&quot;:&quot;&quot;,&quot;non-dropping-particle&quot;:&quot;&quot;},{&quot;family&quot;:&quot;Richardson&quot;,&quot;given&quot;:&quot;Anthony J.&quot;,&quot;parse-names&quot;:false,&quot;dropping-particle&quot;:&quot;&quot;,&quot;non-dropping-particle&quot;:&quot;&quot;},{&quot;family&quot;:&quot;Ridgway&quot;,&quot;given&quot;:&quot;Ken R.&quot;,&quot;parse-names&quot;:false,&quot;dropping-particle&quot;:&quot;&quot;,&quot;non-dropping-particle&quot;:&quot;&quot;},{&quot;family&quot;:&quot;Rintoul&quot;,&quot;given&quot;:&quot;Stephen R.&quot;,&quot;parse-names&quot;:false,&quot;dropping-particle&quot;:&quot;&quot;,&quot;non-dropping-particle&quot;:&quot;&quot;},{&quot;family&quot;:&quot;Ritz&quot;,&quot;given&quot;:&quot;David A.&quot;,&quot;parse-names&quot;:false,&quot;dropping-particle&quot;:&quot;&quot;,&quot;non-dropping-particle&quot;:&quot;&quot;},{&quot;family&quot;:&quot;Ross&quot;,&quot;given&quot;:&quot;D. Jeff&quot;,&quot;parse-names&quot;:false,&quot;dropping-particle&quot;:&quot;&quot;,&quot;non-dropping-particle&quot;:&quot;&quot;},{&quot;family&quot;:&quot;Sanderson&quot;,&quot;given&quot;:&quot;J. Craig&quot;,&quot;parse-names&quot;:false,&quot;dropping-particle&quot;:&quot;&quot;,&quot;non-dropping-particle&quot;:&quot;&quot;},{&quot;family&quot;:&quot;Shepherd&quot;,&quot;given&quot;:&quot;Scoresby A.&quot;,&quot;parse-names&quot;:false,&quot;dropping-particle&quot;:&quot;&quot;,&quot;non-dropping-particle&quot;:&quot;&quot;},{&quot;family&quot;:&quot;Slotwinski&quot;,&quot;given&quot;:&quot;Anita&quot;,&quot;parse-names&quot;:false,&quot;dropping-particle&quot;:&quot;&quot;,&quot;non-dropping-particle&quot;:&quot;&quot;},{&quot;family&quot;:&quot;Swadling&quot;,&quot;given&quot;:&quot;Kerrie M.&quot;,&quot;parse-names&quot;:false,&quot;dropping-particle&quot;:&quot;&quot;,&quot;non-dropping-particle&quot;:&quot;&quot;},{&quot;family&quot;:&quot;Taw&quot;,&quot;given&quot;:&quot;Nyan&quot;,&quot;parse-names&quot;:false,&quot;dropping-particle&quot;:&quot;&quot;,&quot;non-dropping-particle&quot;:&quot;&quot;}],&quot;container-title&quot;:&quot;Journal of Experimental Marine Biology and Ecology&quot;,&quot;container-title-short&quot;:&quot;J Exp Mar Biol Ecol&quot;,&quot;DOI&quot;:&quot;10.1016/j.jembe.2011.02.032&quot;,&quot;ISSN&quot;:&quot;00220981&quot;,&quot;issued&quot;:{&quot;date-parts&quot;:[[2011,4,30]]},&quot;page&quot;:&quot;17-32&quot;,&quot;abstract&quot;:&quot;Several lines of evidence show that ocean warming off the east coast of Tasmania is the result of intensification of the East Australian Current (EAC). Increases in the strength, duration and frequency of southward incursions of warm, nutrient poor EAC water transports heat and biota to eastern Tasmania. This shift in large-scale oceanography is reflected by changes in the structure of nearshore zooplankton communities and other elements of the pelagic system; by a regional decline in the extent of dense beds of giant kelp (Macrocystis pyrifera); by marked changes in the distribution of nearshore fishes; and by range expansions of other northern warmer-water species to colonize Tasmanian coastal waters. Population-level changes in commercially important invertebrate species may also be associated with the warming trend.Over-grazing of seaweed beds by one recently established species, the sea urchin Centrostephanus rodgersii, is causing a fundamental shift in the structure and dynamics of Tasmanian rocky reef systems by the formation of sea urchin 'barrens' habitat. Formation of barrens represents an interaction between effects of climate change and a reduction in large predatory rock lobsters due to fishing. Barrens realize a loss of biodiversity and production from rocky reefs, and threaten valuable abalone and rock lobster fisheries and the local economies and social communities they support. This range-extending sea urchin species represents the single largest biologically mediated threat to the integrity of important shallow water rocky reef communities in eastern Tasmania.In synthesizing change in the physical ocean climate in eastern Tasmania and parallel shifts in species' distributions and ecological processes, there is evidence that the direct effects of changing physical conditions have precipitated cascading effects of ecological change in benthic (rocky reef) and pelagic systems. However, some patterns correlated with temperature have plausible alternative explanations unrelated to thermal gradients in time or space. We identify important knowledge gaps that need to be addressed to adequately understand, anticipate and adapt to future climate-driven changes in marine systems in the region. © 2011 Elsevier B.V.&quot;,&quot;issue&quot;:&quot;1-2&quot;,&quot;volume&quot;:&quot;400&quot;},&quot;isTemporary&quot;:false},{&quot;id&quot;:&quot;7ab50447-01d2-3dd0-94d3-9c716a6c55a7&quot;,&quot;itemData&quot;:{&quot;type&quot;:&quot;article&quot;,&quot;id&quot;:&quot;7ab50447-01d2-3dd0-94d3-9c716a6c55a7&quot;,&quot;title&quot;:&quot;Responses of marine organisms to climate change across oceans&quot;,&quot;author&quot;:[{&quot;family&quot;:&quot;Poloczanska&quot;,&quot;given&quot;:&quot;Elvira S.&quot;,&quot;parse-names&quot;:false,&quot;dropping-particle&quot;:&quot;&quot;,&quot;non-dropping-particle&quot;:&quot;&quot;},{&quot;family&quot;:&quot;Burrows&quot;,&quot;given&quot;:&quot;Michael T.&quot;,&quot;parse-names&quot;:false,&quot;dropping-particle&quot;:&quot;&quot;,&quot;non-dropping-particle&quot;:&quot;&quot;},{&quot;family&quot;:&quot;Brown&quot;,&quot;given&quot;:&quot;Christopher J.&quot;,&quot;parse-names&quot;:false,&quot;dropping-particle&quot;:&quot;&quot;,&quot;non-dropping-particle&quot;:&quot;&quot;},{&quot;family&quot;:&quot;Molinos&quot;,&quot;given&quot;:&quot;Jorge García&quot;,&quot;parse-names&quot;:false,&quot;dropping-particle&quot;:&quot;&quot;,&quot;non-dropping-particle&quot;:&quot;&quot;},{&quot;family&quot;:&quot;Halpern&quot;,&quot;given&quot;:&quot;Benjamin S.&quot;,&quot;parse-names&quot;:false,&quot;dropping-particle&quot;:&quot;&quot;,&quot;non-dropping-particle&quot;:&quot;&quot;},{&quot;family&quot;:&quot;Hoegh-Guldberg&quot;,&quot;given&quot;:&quot;Ove&quot;,&quot;parse-names&quot;:false,&quot;dropping-particle&quot;:&quot;&quot;,&quot;non-dropping-particle&quot;:&quot;&quot;},{&quot;family&quot;:&quot;Kappel&quot;,&quot;given&quot;:&quot;Carrie&quot;,&quot;parse-names&quot;:false,&quot;dropping-particle&quot;:&quot;V.&quot;,&quot;non-dropping-particle&quot;:&quot;&quot;},{&quot;family&quot;:&quot;Moore&quot;,&quot;given&quot;:&quot;Pippa J.&quot;,&quot;parse-names&quot;:false,&quot;dropping-particle&quot;:&quot;&quot;,&quot;non-dropping-particle&quot;:&quot;&quot;},{&quot;family&quot;:&quot;Richardson&quot;,&quot;given&quot;:&quot;Anthony J.&quot;,&quot;parse-names&quot;:false,&quot;dropping-particle&quot;:&quot;&quot;,&quot;non-dropping-particle&quot;:&quot;&quot;},{&quot;family&quot;:&quot;Schoeman&quot;,&quot;given&quot;:&quot;David S.&quot;,&quot;parse-names&quot;:false,&quot;dropping-particle&quot;:&quot;&quot;,&quot;non-dropping-particle&quot;:&quot;&quot;},{&quot;family&quot;:&quot;Sydeman&quot;,&quot;given&quot;:&quot;William J.&quot;,&quot;parse-names&quot;:false,&quot;dropping-particle&quot;:&quot;&quot;,&quot;non-dropping-particle&quot;:&quot;&quot;}],&quot;container-title&quot;:&quot;Frontiers in Marine Science&quot;,&quot;container-title-short&quot;:&quot;Front Mar Sci&quot;,&quot;accessed&quot;:{&quot;date-parts&quot;:[[2025,6,27]]},&quot;DOI&quot;:&quot;10.3389/fmars.2016.00062&quot;,&quot;ISSN&quot;:&quot;22967745&quot;,&quot;URL&quot;:&quot;http://dx.doi.org/10.3389/fmars.2016.00062&quot;,&quot;issued&quot;:{&quot;date-parts&quot;:[[2016]]},&quot;abstract&quot;:&quot;Climate change is driving changes in the physical and chemical properties of the ocean that have consequences for marine ecosystems. Here, we review evidence for the responses of marine life to recent climate change across ocean regions, from tropical seas to polar oceans. We consider observed changes in calcification rates, demography, abundance, distribution, and phenology of marine species. We draw on a database of observed climate change impacts on marine species, supplemented with evidence in the Fifth Assessment Report of the Intergovernmental Panel on Climate Change. We discuss factors that limit or facilitate species' responses, such as fishing pressure, the availability of prey, habitat, light and other resources, and dispersal by ocean currents. We find that general trends in species' responses are consistent with expectations from climate change, including shifts in distribution to higher latitudes and to deeper locations, advances in spring phenology, declines in calcification, and increases in the abundance of warm-water species. The volume and type of evidence associated with species responses to climate change is variable across ocean regions and taxonomic groups, with predominance of evidence derived from the heavily-studied north Atlantic Ocean. Most investigations of the impact of climate change being associated with the impacts of changing temperature, with few observations of effects of changing oxygen, wave climate, precipitation (coastal waters), or ocean acidification. Observations of species responses that have been linked to anthropogenic climate change are widespread, but are still lacking for some taxonomic groups (e.g., phytoplankton, benthic invertebrates, marine mammals).&quot;,&quot;publisher&quot;:&quot;Frontiers Media S. A&quot;,&quot;issue&quot;:&quot;MAY&quot;,&quot;volume&quot;:&quot;3&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1f611df4-298b-46e0-9a2e-2e473ef5df8e&quot;,&quot;properties&quot;:{&quot;noteIndex&quot;:0},&quot;isEdited&quot;:false,&quot;manualOverride&quot;:{&quot;isManuallyOverridden&quot;:false,&quot;citeprocText&quot;:&quot;(Garciá Molinos et al., 2017)&quot;,&quot;manualOverrideText&quot;:&quot;&quot;},&quot;citationTag&quot;:&quot;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quot;,&quot;citationItems&quot;:[{&quot;id&quot;:&quot;28bc2344-ba23-3ce3-990b-9f61024171ed&quot;,&quot;itemData&quot;:{&quot;type&quot;:&quot;article-journal&quot;,&quot;id&quot;:&quot;28bc2344-ba23-3ce3-990b-9f61024171ed&quot;,&quot;title&quot;:&quot;Ocean currents modify the coupling between climate change and biogeographical shifts&quot;,&quot;author&quot;:[{&quot;family&quot;:&quot;Garciá Molinos&quot;,&quot;given&quot;:&quot;J.&quot;,&quot;parse-names&quot;:false,&quot;dropping-particle&quot;:&quot;&quot;,&quot;non-dropping-particle&quot;:&quot;&quot;},{&quot;family&quot;:&quot;Burrows&quot;,&quot;given&quot;:&quot;M. T.&quot;,&quot;parse-names&quot;:false,&quot;dropping-particle&quot;:&quot;&quot;,&quot;non-dropping-particle&quot;:&quot;&quot;},{&quot;family&quot;:&quot;Poloczanska&quot;,&quot;given&quot;:&quot;E. S.&quot;,&quot;parse-names&quot;:false,&quot;dropping-particle&quot;:&quot;&quot;,&quot;non-dropping-particle&quot;:&quot;&quot;}],&quot;container-title&quot;:&quot;Scientific Reports&quot;,&quot;container-title-short&quot;:&quot;Sci Rep&quot;,&quot;DOI&quot;:&quot;10.1038/s41598-017-01309-y&quot;,&quot;ISSN&quot;:&quot;20452322&quot;,&quot;PMID&quot;:&quot;28465575&quot;,&quot;issued&quot;:{&quot;date-parts&quot;:[[2017,12]]},&quot;abstract&quot;:&quot;Biogeographical shifts are a ubiquitous global response to climate change. However, observed shifts across taxa and geographical locations are highly variable and only partially attributable to climatic conditions. Such variable outcomes result from the interaction between local climatic changes and other abiotic and biotic factors operating across species ranges. Among them, external directional forces such as ocean and air currents influence the dispersal of nearly all marine and many terrestrial organisms. Here, using a global meta-dataset of observed range shifts of marine species, we show that incorporating directional agreement between flow and climate significantly increases the proportion of explained variance. We propose a simple metric that measures the degrees of directional agreement of ocean (or air) currents with thermal gradients and considers the effects of directional forces in predictions of climate-driven range shifts. Ocean flows are found to both facilitate and hinder shifts depending on their directional agreement with spatial gradients of temperature. Further, effects are shaped by the locations of shifts in the range (trailing, leading or centroid) and taxonomic identity of species. These results support the global effects of climatic changes on distribution shifts and stress the importance of framing climate expectations in reference to other non-climatic interacting factors.&quot;,&quot;publisher&quot;:&quot;Nature Publishing Group&quot;,&quot;issue&quot;:&quot;1&quot;,&quot;volume&quot;:&quot;7&quot;},&quot;isTemporary&quot;:false}]},{&quot;citationID&quot;:&quot;MENDELEY_CITATION_06bafe5d-9567-4566-b5db-bfc63ed8e3f5&quot;,&quot;properties&quot;:{&quot;noteIndex&quot;:0},&quot;isEdited&quot;:false,&quot;manualOverride&quot;:{&quot;isManuallyOverridden&quot;:false,&quot;citeprocText&quot;:&quot;(FAO, 2024)&quot;,&quot;manualOverrideText&quot;:&quot;&quot;},&quot;citationTag&quot;:&quot;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quot;,&quot;citationItems&quot;:[{&quot;id&quot;:&quot;ff6130ab-b637-34c7-9cfe-0d6210157e87&quot;,&quot;itemData&quot;:{&quot;type&quot;:&quot;book&quot;,&quot;id&quot;:&quot;ff6130ab-b637-34c7-9cfe-0d6210157e87&quot;,&quot;title&quot;:&quot;The State of World Fisheries and Aquaculture 2024 - Blue Transformation in action&quot;,&quot;author&quot;:[{&quot;family&quot;:&quot;FAO&quot;,&quot;given&quot;:&quot;&quot;,&quot;parse-names&quot;:false,&quot;dropping-particle&quot;:&quot;&quot;,&quot;non-dropping-particle&quot;:&quot;&quot;}],&quot;container-title&quot;:&quot;The State of World Fisheries and Aquaculture 2024&quot;,&quot;accessed&quot;:{&quot;date-parts&quot;:[[2025,6,27]]},&quot;DOI&quot;:&quot;10.4060/cd0683en&quot;,&quot;URL&quot;:&quot;https://doi.org/10.4060/cd0683en&quot;,&quot;issued&quot;:{&quot;date-parts&quot;:[[2024,6,7]]},&quot;publisher-place&quot;:&quot;Rome&quot;,&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4bd2e8ba-b6c4-41ec-9013-905e2c44eaca&quot;,&quot;properties&quot;:{&quot;noteIndex&quot;:0},&quot;isEdited&quot;:false,&quot;manualOverride&quot;:{&quot;isManuallyOverridden&quot;:false,&quot;citeprocText&quot;:&quot;(Leung et al., 2022; Weller et al., 2016)&quot;,&quot;manualOverrideText&quot;:&quot;&quot;},&quot;citationTag&quot;:&quot;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quot;,&quot;citationItems&quot;:[{&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id&quot;:&quot;b42ea263-aa36-36ab-9ea3-7ee6640aa4a7&quot;,&quot;itemData&quot;:{&quot;type&quot;:&quot;article-journal&quot;,&quot;id&quot;:&quot;b42ea263-aa36-36ab-9ea3-7ee6640aa4a7&quot;,&quot;title&quot;:&quot;Differential expansion speeds of Indo-Pacific warm pool and deep convection favoring pool under greenhouse warming&quot;,&quot;author&quot;:[{&quot;family&quot;:&quot;Leung&quot;,&quot;given&quot;:&quot;Jeremy Cheuk Hin&quot;,&quot;parse-names&quot;:false,&quot;dropping-particle&quot;:&quot;&quot;,&quot;non-dropping-particle&quot;:&quot;&quot;},{&quot;family&quot;:&quot;Zhang&quot;,&quot;given&quot;:&quot;Banglin&quot;,&quot;parse-names&quot;:false,&quot;dropping-particle&quot;:&quot;&quot;,&quot;non-dropping-particle&quot;:&quot;&quot;},{&quot;family&quot;:&quot;Gan&quot;,&quot;given&quot;:&quot;Qiuying&quot;,&quot;parse-names&quot;:false,&quot;dropping-particle&quot;:&quot;&quot;,&quot;non-dropping-particle&quot;:&quot;&quot;},{&quot;family&quot;:&quot;Wang&quot;,&quot;given&quot;:&quot;Lei&quot;,&quot;parse-names&quot;:false,&quot;dropping-particle&quot;:&quot;&quot;,&quot;non-dropping-particle&quot;:&quot;&quot;},{&quot;family&quot;:&quot;Qian&quot;,&quot;given&quot;:&quot;Weihong&quot;,&quot;parse-names&quot;:false,&quot;dropping-particle&quot;:&quot;&quot;,&quot;non-dropping-particle&quot;:&quot;&quot;},{&quot;family&quot;:&quot;Hu&quot;,&quot;given&quot;:&quot;Zeng Zhen&quot;,&quot;parse-names&quot;:false,&quot;dropping-particle&quot;:&quot;&quot;,&quot;non-dropping-particle&quot;:&quot;&quot;}],&quot;container-title&quot;:&quot;npj Climate and Atmospheric Science&quot;,&quot;container-title-short&quot;:&quot;NPJ Clim Atmos Sci&quot;,&quot;accessed&quot;:{&quot;date-parts&quot;:[[2025,6,27]]},&quot;DOI&quot;:&quot;10.1038/s41612-022-00315-w&quot;,&quot;ISSN&quot;:&quot;23973722&quot;,&quot;URL&quot;:&quot;https://www.nature.com/articles/s41612-022-00315-w&quot;,&quot;issued&quot;:{&quot;date-parts&quot;:[[2022,12,1]]},&quot;abstract&quot;:&quot;The Indo-Pacific warm pool (IPWP), which affects the global climate system through supporting tropical convection, has been reported to expand significantly under greenhouse warming. Although early research revealed that the sea surface temperature (SST) threshold for deep convection (σconv) increases with global warming, many latest relevant works were still conducted based on the traditional IPWP definition (e.g., static SST = 28 °C threshold, and is referred to as the oceanic warm pool, OWP28). Here, we claim that the OWP28 expansion differs from the deep convection favoring pool (DCFP) area change and may not reflect the direct impacts of Indo-Pacific warming on the climate system. Results show that, because of the long-term increase in σconv, the DCFP expands at a rate 2.6 times slower than the OWP28 from 1979 to 2020. The difference reaches 12–27 times from 2015–2100 under different emission scenarios, based on CMIP6 model simulations. While the OWP28 expands to the eastern Pacific, the DCFP will remain within the Indian Ocean and western Pacific Ocean regardless of emission levels. This study emphasizes the necessity of considering the response of the relationship between deep convection and SST to climate change when studying the long-term variability of the IPWP.&quot;,&quot;publisher&quot;:&quot;Nature Research&quot;,&quot;issue&quot;:&quot;1&quot;,&quot;volume&quot;:&quot;5&quot;},&quot;isTemporary&quot;:false}]},{&quot;citationID&quot;:&quot;MENDELEY_CITATION_3ec8688e-5ab6-4fe2-b52f-6c779ce98509&quot;,&quot;properties&quot;:{&quot;noteIndex&quot;:0},&quot;isEdited&quot;:false,&quot;manualOverride&quot;:{&quot;isManuallyOverridden&quot;:false,&quot;citeprocText&quot;:&quot;(Lehodey et al., 2020, 2003; Ohashi et al., 2019)&quot;,&quot;manualOverrideText&quot;:&quot;&quot;},&quot;citationTag&quot;:&quot;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d55116a4-48bb-4ef7-b74c-3a343a79e6db&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ZDU1MTE2YTQtNDhiYi00ZWY3LWI3NGMtM2EzNDNhNzllNmRi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c95816b4-a92e-415e-968d-18cd567bf29e&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Yzk1ODE2YjQtYTkyZS00MTVlLTk2OGQtMThjZDU2N2JmMjll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5c9e94fa-15f4-49c8-80c0-5c1246739108&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WM5ZTk0ZmEtMTVmNC00OWM4LTgwYzAtNWMxMjQ2NzM5MTA4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d23458dd-642f-4ba0-925b-fff655dca191&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ZDIzNDU4ZGQtNjQyZi00YmEwLTkyNWItZmZmNjU1ZGNhMTkx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isTemporary&quot;:false}]},{&quot;citationID&quot;:&quot;MENDELEY_CITATION_6bb23847-2a4d-4a84-b9ca-9e7189163a68&quot;,&quot;properties&quot;:{&quot;noteIndex&quot;:0},&quot;isEdited&quot;:false,&quot;manualOverride&quot;:{&quot;isManuallyOverridden&quot;:false,&quot;citeprocText&quot;:&quot;(Anon, 2015; SPC, 2023)&quot;,&quot;manualOverrideText&quot;:&quot;&quot;},&quot;citationTag&quot;:&quot;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isTemporary&quot;:false},{&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citationID&quot;:&quot;MENDELEY_CITATION_0ca4856a-35cd-48d8-b7e4-a5bf36e85da1&quot;,&quot;properties&quot;:{&quot;noteIndex&quot;:0},&quot;isEdited&quot;:false,&quot;manualOverride&quot;:{&quot;isManuallyOverridden&quot;:false,&quot;citeprocText&quot;:&quot;(SPC, 2023)&quot;,&quot;manualOverrideText&quot;:&quot;&quot;},&quot;citationTag&quot;:&quot;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isTemporary&quot;:false}]},{&quot;citationID&quot;:&quot;MENDELEY_CITATION_7ed6b48f-84d4-4a46-8dad-947fed5acc86&quot;,&quot;properties&quot;:{&quot;noteIndex&quot;:0},&quot;isEdited&quot;:false,&quot;manualOverride&quot;:{&quot;isManuallyOverridden&quot;:false,&quot;citeprocText&quot;:&quot;(Rufino et al., 2018)&quot;,&quot;manualOverrideText&quot;:&quot;&quot;},&quot;citationTag&quot;:&quot;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quot;,&quot;citationItems&quot;:[{&quot;id&quot;:&quot;c19f0981-b3bc-3905-8668-fb5cba9c4006&quot;,&quot;itemData&quot;:{&quot;type&quot;:&quot;article-journal&quot;,&quot;id&quot;:&quot;c19f0981-b3bc-3905-8668-fb5cba9c4006&quot;,&quot;title&quot;:&quot;Integrating spatial indicators in the surveillance of exploited marine ecosystems&quot;,&quot;author&quot;:[{&quot;family&quot;:&quot;Rufino&quot;,&quot;given&quot;:&quot;Marta Mega&quot;,&quot;parse-names&quot;:false,&quot;dropping-particle&quot;:&quot;&quot;,&quot;non-dropping-particle&quot;:&quot;&quot;},{&quot;family&quot;:&quot;Bez&quot;,&quot;given&quot;:&quot;Nicolas&quot;,&quot;parse-names&quot;:false,&quot;dropping-particle&quot;:&quot;&quot;,&quot;non-dropping-particle&quot;:&quot;&quot;},{&quot;family&quot;:&quot;Brind’Amour&quot;,&quot;given&quot;:&quot;Anik&quot;,&quot;parse-names&quot;:false,&quot;dropping-particle&quot;:&quot;&quot;,&quot;non-dropping-particle&quot;:&quot;&quot;}],&quot;container-title&quot;:&quot;PLoS ONE&quot;,&quot;container-title-short&quot;:&quot;PLoS One&quot;,&quot;accessed&quot;:{&quot;date-parts&quot;:[[2025,6,27]]},&quot;DOI&quot;:&quot;10.1371/journal.pone.0207538&quot;,&quot;ISSN&quot;:&quot;19326203&quot;,&quot;PMID&quot;:&quot;30462744&quot;,&quot;URL&quot;:&quot;https://doi.org/10.1371/journal.pone.0207538&quot;,&quot;issued&quot;:{&quot;date-parts&quot;:[[2018,11]]},&quot;abstract&quot;:&quot;Spatial indicators are used to quantify the state of species and ecosystem status, that is the impacts of climate and anthropogenic changes, as well as to comprehend species ecology. These metrics are thus, determinant to the stakeholder’s decisions on the conservation measures to be implemented. A detailed review of the literature (55 papers) showed that 18 spatial indicators were commonly used in marine ecology. Those indicators were than characterized and studied in detail, based on its application to empirical data (a time series of 35 marine species spatial distributions, sampled either with a random stratified survey or a regular transects surveys). The results suggest that the indicators can be grouped into three classes, that summarize the way the individuals occupy space: occupancy (the area occupied by a species), aggregation (spreading or concentration of species biomass) and quantity dependent (indicators correlated with biomass), whether these are spatially explicit (include the geographic coordinates, e.g. center of gravity) or not. Indicator’s temporal variability was lower than between species variability and no clear effect was observed in relation to sampling design. Species were then classified accordingly to their indicators. One indicator was selected from each of the three categories of indicators, to represent the main axes of species spatial behavior and to interpret them in terms of occupancy-aggregation-quantity relationships. All species considered were then classified according to their relationships among those three axes, into species that under increasing abundancy, primarily increase occupancy or aggregation or both. We suggest to use these relationships along the three-axes as surveillance diagrams to follow the yearly evolution of species distributional patterns in the future.&quot;,&quot;publisher&quot;:&quot;Public Library of Science&quot;,&quot;issue&quot;:&quot;11&quot;,&quot;volume&quot;:&quot;13&quot;},&quot;isTemporary&quot;:false}]},{&quot;citationID&quot;:&quot;MENDELEY_CITATION_8016fe96-2e52-443a-bd59-d883db16e3f1&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72968f84-3d2b-41cf-8d83-732489c2a389&quot;,&quot;properties&quot;:{&quot;noteIndex&quot;:0},&quot;isEdited&quot;:false,&quot;manualOverride&quot;:{&quot;isManuallyOverridden&quot;:false,&quot;citeprocText&quot;:&quot;(Hoyle et al., 2024)&quot;,&quot;manualOverrideText&quot;:&quot;&quot;},&quot;citationTag&quot;:&quot;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quot;,&quot;citationItems&quot;:[{&quot;id&quot;:&quot;92d07ea0-7d91-3d19-ac79-c584ca7a10fe&quot;,&quot;itemData&quot;:{&quot;type&quot;:&quot;article-journal&quot;,&quot;id&quot;:&quot;92d07ea0-7d91-3d19-ac79-c584ca7a10fe&quot;,&quot;title&quot;:&quot;Catch per unit effort modelling for stock assessment: A summary of good practices&quot;,&quot;author&quot;:[{&quot;family&quot;:&quot;Hoyle&quot;,&quot;given&quot;:&quot;Simon D.&quot;,&quot;parse-names&quot;:false,&quot;dropping-particle&quot;:&quot;&quot;,&quot;non-dropping-particle&quot;:&quot;&quot;},{&quot;family&quot;:&quot;Campbell&quot;,&quot;given&quot;:&quot;Robert A.&quot;,&quot;parse-names&quot;:false,&quot;dropping-particle&quot;:&quot;&quot;,&quot;non-dropping-particle&quot;:&quot;&quot;},{&quot;family&quot;:&quot;Ducharme-Barth&quot;,&quot;given&quot;:&quot;Nicholas D.&quot;,&quot;parse-names&quot;:false,&quot;dropping-particle&quot;:&quot;&quot;,&quot;non-dropping-particle&quot;:&quot;&quot;},{&quot;family&quot;:&quot;Grüss&quot;,&quot;given&quot;:&quot;Arnaud&quot;,&quot;parse-names&quot;:false,&quot;dropping-particle&quot;:&quot;&quot;,&quot;non-dropping-particle&quot;:&quot;&quot;},{&quot;family&quot;:&quot;Moore&quot;,&quot;given&quot;:&quot;Bradley R.&quot;,&quot;parse-names&quot;:false,&quot;dropping-particle&quot;:&quot;&quot;,&quot;non-dropping-particle&quot;:&quot;&quot;},{&quot;family&quot;:&quot;Thorson&quot;,&quot;given&quot;:&quot;James T.&quot;,&quot;parse-names&quot;:false,&quot;dropping-particle&quot;:&quot;&quot;,&quot;non-dropping-particle&quot;:&quot;&quot;},{&quot;family&quot;:&quot;Tremblay-Boyer&quot;,&quot;given&quot;:&quot;Laura&quot;,&quot;parse-names&quot;:false,&quot;dropping-particle&quot;:&quot;&quot;,&quot;non-dropping-particle&quot;:&quot;&quot;},{&quot;family&quot;:&quot;Winker&quot;,&quot;given&quot;:&quot;Henning&quot;,&quot;parse-names&quot;:false,&quot;dropping-particle&quot;:&quot;&quot;,&quot;non-dropping-particle&quot;:&quot;&quot;},{&quot;family&quot;:&quot;Zhou&quot;,&quot;given&quot;:&quot;Shijie&quot;,&quot;parse-names&quot;:false,&quot;dropping-particle&quot;:&quot;&quot;,&quot;non-dropping-particle&quot;:&quot;&quot;},{&quot;family&quot;:&quot;Maunder&quot;,&quot;given&quot;:&quot;Mark N.&quot;,&quot;parse-names&quot;:false,&quot;dropping-particle&quot;:&quot;&quot;,&quot;non-dropping-particle&quot;:&quot;&quot;}],&quot;container-title&quot;:&quot;Fisheries Research&quot;,&quot;container-title-short&quot;:&quot;Fish Res&quot;,&quot;DOI&quot;:&quot;10.1016/j.fishres.2023.106860&quot;,&quot;ISSN&quot;:&quot;01657836&quot;,&quot;issued&quot;:{&quot;date-parts&quot;:[[2024]]},&quot;page&quot;:&quot;106860&quot;,&quot;abstract&quot;:&quot;Indices of abundance based on fishery catch-per-unit-effort (CPUE) are important components of many stock assessments, particularly when fishery-independent surveys are unavailable. Standardizing CPUE to develop indices that better reflect the relative abundance requires the analyst to make numerous decisions, which are influenced by factors that include the biology of the study species, the structure of the fishery of interest, the nature of the available data, and the objectives of the analysis such as how standardized data will be used in a subsequent assessment model. Alternative choices can substantially change the index, and hence stock assessment outcomes and management decisions. To guide decisions, we provide advice on good practices in 16 areas, focusing on decision points: fishery definitions, exploring and preparing data, misreporting, data aggregation, density and catchability covariates, environmental variables, combining CPUE and survey data, analysis tools, spatial considerations, setting up and predicting from the model, uncertainty estimation, error distributions, model diagnostics, model selection, multispecies targeting, and using CPUE in stock assessments. Often the most influential outcome of exploring and analysing catch and effort data is that analysts better understand the population and the fishery, thereby improving the stock assessment.&quot;,&quot;publisher&quot;:&quot;Elsevier B.V.&quot;,&quot;volume&quot;:&quot;269&quot;},&quot;isTemporary&quot;:false}]},{&quot;citationID&quot;:&quot;MENDELEY_CITATION_51223d7f-022c-4c2d-9340-28167fc9e3bf&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71b6d381-c860-4c5a-ae77-430adb68816e&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6a4c4020-a94b-49a6-bfc9-220d475ca50c&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fc1440f3-10a2-44ae-979e-d94e49d6ed95&quot;,&quot;properties&quot;:{&quot;noteIndex&quot;:0},&quot;isEdited&quot;:false,&quot;manualOverride&quot;:{&quot;isManuallyOverridden&quot;:false,&quot;citeprocText&quot;:&quot;(R Core Team, 2024; Wood, 2011)&quot;,&quot;manualOverrideText&quot;:&quot;&quot;},&quot;citationTag&quot;:&quot;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quot;,&quot;citationItems&quot;:[{&quot;id&quot;:&quot;6b4e3d4e-ccab-302e-b00f-ab36939f80bd&quot;,&quot;itemData&quot;:{&quot;type&quot;:&quot;article&quot;,&quot;id&quot;:&quot;6b4e3d4e-ccab-302e-b00f-ab36939f80bd&quot;,&quot;title&quot;:&quot;R: A language and environment for statistical computing&quot;,&quot;author&quot;:[{&quot;family&quot;:&quot;R Core Team&quot;,&quot;given&quot;:&quot;&quot;,&quot;parse-names&quot;:false,&quot;dropping-particle&quot;:&quot;&quot;,&quot;non-dropping-particle&quot;:&quot;&quot;}],&quot;issued&quot;:{&quot;date-parts&quot;:[[2024]]},&quot;publisher-place&quot;:&quot;Vienna&quot;,&quot;publisher&quot;:&quot;R Foundation for Statistical Computing&quot;,&quot;container-title-short&quot;:&quot;&quot;},&quot;isTemporary&quot;:false},{&quot;id&quot;:&quot;5c1be989-9183-3e47-ad00-689d3d1a8d54&quot;,&quot;itemData&quot;:{&quot;type&quot;:&quot;article-journal&quot;,&quot;id&quot;:&quot;5c1be989-9183-3e47-ad00-689d3d1a8d54&quot;,&quot;title&quot;:&quot;Fast stable restricted maximum likelihood and marginal likelihood estimation of semiparametric generalized linear models&quot;,&quot;author&quot;:[{&quot;family&quot;:&quot;Wood&quot;,&quot;given&quot;:&quot;Simon N.&quot;,&quot;parse-names&quot;:false,&quot;dropping-particle&quot;:&quot;&quot;,&quot;non-dropping-particle&quot;:&quot;&quot;}],&quot;container-title&quot;:&quot;Journal of the Royal Statistical Society. Series B: Statistical Methodology&quot;,&quot;container-title-short&quot;:&quot;J R Stat Soc Series B Stat Methodol&quot;,&quot;accessed&quot;:{&quot;date-parts&quot;:[[2025,6,27]]},&quot;DOI&quot;:&quot;10.1111/j.1467-9868.2010.00749.x&quot;,&quot;ISSN&quot;:&quot;13697412&quot;,&quot;URL&quot;:&quot;https://doi.org/10.1111/j.1467-9868.2010.00749.x&quot;,&quot;issued&quot;:{&quot;date-parts&quot;:[[2011]]},&quot;page&quot;:&quot;3-36&quot;,&quot;abstract&quot;:&quot;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 © 2010 Royal Statistical Society.&quot;,&quot;issue&quot;:&quot;1&quot;,&quot;volume&quot;:&quot;73&quot;},&quot;isTemporary&quot;:false}]},{&quot;citationID&quot;:&quot;MENDELEY_CITATION_eb915d07-7f42-4f38-8e40-3d7e7b8a9dcf&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4d66e3dd-d0dd-4504-a291-8ad8c6c546a6&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7c199993-20cc-4edd-adfc-494557b6fb62&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9d97af45-eb86-4939-8d50-89d29e6e1f83&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f989f543-1999-4a39-a2c2-f859f7a7f9cc&quot;,&quot;properties&quot;:{&quot;noteIndex&quot;:0},&quot;isEdited&quot;:false,&quot;manualOverride&quot;:{&quot;isManuallyOverridden&quot;:false,&quot;citeprocText&quot;:&quot;(Teears et al., 2022; Vidal et al., 2020)&quot;,&quot;manualOverrideText&quot;:&quot;&quot;},&quot;citationTag&quot;:&quot;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8a4a07f2-ad3c-4901-b198-189740c3bab5&quot;,&quot;properties&quot;:{&quot;noteIndex&quot;:0},&quot;isEdited&quot;:false,&quot;manualOverride&quot;:{&quot;isManuallyOverridden&quot;:false,&quot;citeprocText&quot;:&quot;(Anderson et al., 2022; Teears et al., 2022; Thorson, 2019)&quot;,&quot;manualOverrideText&quot;:&quot;&quot;},&quot;citationTag&quot;:&quot;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f1edbbe-f9c6-35c6-b8f0-2a3b3e9a04bd&quot;,&quot;itemData&quot;:{&quot;type&quot;:&quot;article-journal&quot;,&quot;id&quot;:&quot;df1edbbe-f9c6-35c6-b8f0-2a3b3e9a04bd&quot;,&quot;title&quot;:&quot;Guidance for decisions using the Vector Autoregressive Spatio-Temporal (VAST) package in stock, ecosystem, habitat and climate assessments&quot;,&quot;author&quot;:[{&quot;family&quot;:&quot;Thorson&quot;,&quot;given&quot;:&quot;James T.&quot;,&quot;parse-names&quot;:false,&quot;dropping-particle&quot;:&quot;&quot;,&quot;non-dropping-particle&quot;:&quot;&quot;}],&quot;container-title&quot;:&quot;Fisheries Research&quot;,&quot;container-title-short&quot;:&quot;Fish Res&quot;,&quot;DOI&quot;:&quot;10.1016/j.fishres.2018.10.013&quot;,&quot;ISSN&quot;:&quot;01657836&quot;,&quot;issued&quot;:{&quot;date-parts&quot;:[[2019,2]]},&quot;page&quot;:&quot;143-161&quot;,&quot;abstract&quot;:&quo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quot;,&quot;publisher&quot;:&quot;Elsevier B.V.&quot;,&quot;volume&quot;:&quot;210&quot;},&quot;isTemporary&quot;:false}]},{&quot;citationID&quot;:&quot;MENDELEY_CITATION_e4df6172-5812-4567-9171-8edbf2006dba&quot;,&quot;properties&quot;:{&quot;noteIndex&quot;:0},&quot;isEdited&quot;:false,&quot;manualOverride&quot;:{&quot;isManuallyOverridden&quot;:false,&quot;citeprocText&quot;:&quot;(Anderson et al., 2022)&quot;,&quot;manualOverrideText&quot;:&quot;&quot;},&quot;citationTag&quot;:&quot;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SC_report_template.dotx</Template>
  <TotalTime>338</TotalTime>
  <Pages>33</Pages>
  <Words>8580</Words>
  <Characters>48906</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Nick Hill</cp:lastModifiedBy>
  <cp:revision>147</cp:revision>
  <dcterms:created xsi:type="dcterms:W3CDTF">2025-06-30T22:50:00Z</dcterms:created>
  <dcterms:modified xsi:type="dcterms:W3CDTF">2025-07-01T04:42:00Z</dcterms:modified>
</cp:coreProperties>
</file>